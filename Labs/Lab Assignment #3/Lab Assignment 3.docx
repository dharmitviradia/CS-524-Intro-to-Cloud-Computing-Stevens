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102325207"/>
        <w:docPartObj>
          <w:docPartGallery w:val="Cover Pages"/>
          <w:docPartUnique/>
        </w:docPartObj>
      </w:sdtPr>
      <w:sdtEndPr>
        <w:rPr>
          <w:sz w:val="32"/>
        </w:rPr>
      </w:sdtEndPr>
      <w:sdtContent>
        <w:p w14:paraId="4990206E" w14:textId="77777777" w:rsidR="002C0D3C" w:rsidRDefault="002C0D3C"/>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7476"/>
          </w:tblGrid>
          <w:tr w:rsidR="002C0D3C" w14:paraId="5A851C45" w14:textId="77777777" w:rsidTr="002C0D3C">
            <w:sdt>
              <w:sdtPr>
                <w:rPr>
                  <w:color w:val="2E74B5" w:themeColor="accent1" w:themeShade="BF"/>
                  <w:sz w:val="44"/>
                  <w:szCs w:val="24"/>
                </w:rPr>
                <w:alias w:val="Company"/>
                <w:id w:val="13406915"/>
                <w:placeholder>
                  <w:docPart w:val="B5CC4DA54BEB4CE28E75DF01957986E8"/>
                </w:placeholder>
                <w:dataBinding w:prefixMappings="xmlns:ns0='http://schemas.openxmlformats.org/officeDocument/2006/extended-properties'" w:xpath="/ns0:Properties[1]/ns0:Company[1]" w:storeItemID="{6668398D-A668-4E3E-A5EB-62B293D839F1}"/>
                <w:text/>
              </w:sdtPr>
              <w:sdtEndPr/>
              <w:sdtContent>
                <w:tc>
                  <w:tcPr>
                    <w:tcW w:w="7476" w:type="dxa"/>
                    <w:tcMar>
                      <w:top w:w="216" w:type="dxa"/>
                      <w:left w:w="115" w:type="dxa"/>
                      <w:bottom w:w="216" w:type="dxa"/>
                      <w:right w:w="115" w:type="dxa"/>
                    </w:tcMar>
                  </w:tcPr>
                  <w:p w14:paraId="3938FE6B" w14:textId="77777777" w:rsidR="002C0D3C" w:rsidRPr="002C0D3C" w:rsidRDefault="00187FAE">
                    <w:pPr>
                      <w:pStyle w:val="NoSpacing"/>
                      <w:rPr>
                        <w:color w:val="2E74B5" w:themeColor="accent1" w:themeShade="BF"/>
                        <w:sz w:val="44"/>
                      </w:rPr>
                    </w:pPr>
                    <w:r>
                      <w:rPr>
                        <w:color w:val="2E74B5" w:themeColor="accent1" w:themeShade="BF"/>
                        <w:sz w:val="44"/>
                        <w:szCs w:val="24"/>
                      </w:rPr>
                      <w:t>CS 524 Introduction to Cloud Computing</w:t>
                    </w:r>
                  </w:p>
                </w:tc>
              </w:sdtContent>
            </w:sdt>
          </w:tr>
          <w:tr w:rsidR="002C0D3C" w14:paraId="239137ED" w14:textId="77777777" w:rsidTr="002C0D3C">
            <w:tc>
              <w:tcPr>
                <w:tcW w:w="7476" w:type="dxa"/>
              </w:tcPr>
              <w:sdt>
                <w:sdtPr>
                  <w:rPr>
                    <w:rFonts w:asciiTheme="majorHAnsi" w:eastAsiaTheme="majorEastAsia" w:hAnsiTheme="majorHAnsi" w:cstheme="majorBidi"/>
                    <w:color w:val="2E74B5" w:themeColor="accent1" w:themeShade="BF"/>
                    <w:sz w:val="96"/>
                    <w:szCs w:val="88"/>
                  </w:rPr>
                  <w:alias w:val="Title"/>
                  <w:id w:val="13406919"/>
                  <w:placeholder>
                    <w:docPart w:val="C5A996676D224BF5B5D5F7121D5038D3"/>
                  </w:placeholder>
                  <w:dataBinding w:prefixMappings="xmlns:ns0='http://schemas.openxmlformats.org/package/2006/metadata/core-properties' xmlns:ns1='http://purl.org/dc/elements/1.1/'" w:xpath="/ns0:coreProperties[1]/ns1:title[1]" w:storeItemID="{6C3C8BC8-F283-45AE-878A-BAB7291924A1}"/>
                  <w:text/>
                </w:sdtPr>
                <w:sdtEndPr/>
                <w:sdtContent>
                  <w:p w14:paraId="3F9A7542" w14:textId="77777777" w:rsidR="002C0D3C" w:rsidRPr="002C0D3C" w:rsidRDefault="002C0D3C">
                    <w:pPr>
                      <w:pStyle w:val="NoSpacing"/>
                      <w:spacing w:line="216" w:lineRule="auto"/>
                      <w:rPr>
                        <w:rFonts w:asciiTheme="majorHAnsi" w:eastAsiaTheme="majorEastAsia" w:hAnsiTheme="majorHAnsi" w:cstheme="majorBidi"/>
                        <w:color w:val="5B9BD5" w:themeColor="accent1"/>
                        <w:sz w:val="44"/>
                        <w:szCs w:val="88"/>
                      </w:rPr>
                    </w:pPr>
                    <w:r w:rsidRPr="0067569C">
                      <w:rPr>
                        <w:rFonts w:asciiTheme="majorHAnsi" w:eastAsiaTheme="majorEastAsia" w:hAnsiTheme="majorHAnsi" w:cstheme="majorBidi"/>
                        <w:color w:val="2E74B5" w:themeColor="accent1" w:themeShade="BF"/>
                        <w:sz w:val="96"/>
                        <w:szCs w:val="88"/>
                      </w:rPr>
                      <w:t>Dharmit Viradia</w:t>
                    </w:r>
                  </w:p>
                </w:sdtContent>
              </w:sdt>
            </w:tc>
          </w:tr>
          <w:tr w:rsidR="002C0D3C" w14:paraId="4FE01E08" w14:textId="77777777" w:rsidTr="002C0D3C">
            <w:sdt>
              <w:sdtPr>
                <w:rPr>
                  <w:color w:val="2E74B5" w:themeColor="accent1" w:themeShade="BF"/>
                  <w:sz w:val="44"/>
                  <w:szCs w:val="24"/>
                </w:rPr>
                <w:alias w:val="Subtitle"/>
                <w:id w:val="13406923"/>
                <w:placeholder>
                  <w:docPart w:val="0C86FFAA493D4C7DB3E89819F036007E"/>
                </w:placeholder>
                <w:dataBinding w:prefixMappings="xmlns:ns0='http://schemas.openxmlformats.org/package/2006/metadata/core-properties' xmlns:ns1='http://purl.org/dc/elements/1.1/'" w:xpath="/ns0:coreProperties[1]/ns1:subject[1]" w:storeItemID="{6C3C8BC8-F283-45AE-878A-BAB7291924A1}"/>
                <w:text/>
              </w:sdtPr>
              <w:sdtEndPr/>
              <w:sdtContent>
                <w:tc>
                  <w:tcPr>
                    <w:tcW w:w="7476" w:type="dxa"/>
                    <w:tcMar>
                      <w:top w:w="216" w:type="dxa"/>
                      <w:left w:w="115" w:type="dxa"/>
                      <w:bottom w:w="216" w:type="dxa"/>
                      <w:right w:w="115" w:type="dxa"/>
                    </w:tcMar>
                  </w:tcPr>
                  <w:p w14:paraId="151B3580" w14:textId="36765B1B" w:rsidR="002C0D3C" w:rsidRPr="002C0D3C" w:rsidRDefault="00947FCC">
                    <w:pPr>
                      <w:pStyle w:val="NoSpacing"/>
                      <w:rPr>
                        <w:color w:val="2E74B5" w:themeColor="accent1" w:themeShade="BF"/>
                        <w:sz w:val="44"/>
                      </w:rPr>
                    </w:pPr>
                    <w:r>
                      <w:rPr>
                        <w:color w:val="2E74B5" w:themeColor="accent1" w:themeShade="BF"/>
                        <w:sz w:val="44"/>
                        <w:szCs w:val="24"/>
                      </w:rPr>
                      <w:t xml:space="preserve">Lab Assignment </w:t>
                    </w:r>
                    <w:r w:rsidR="00F53C6A">
                      <w:rPr>
                        <w:color w:val="2E74B5" w:themeColor="accent1" w:themeShade="BF"/>
                        <w:sz w:val="44"/>
                        <w:szCs w:val="24"/>
                      </w:rPr>
                      <w:t>3</w:t>
                    </w:r>
                  </w:p>
                </w:tc>
              </w:sdtContent>
            </w:sdt>
          </w:tr>
          <w:tr w:rsidR="002C0D3C" w14:paraId="13014862" w14:textId="77777777" w:rsidTr="002C0D3C">
            <w:tc>
              <w:tcPr>
                <w:tcW w:w="7476" w:type="dxa"/>
                <w:tcMar>
                  <w:top w:w="216" w:type="dxa"/>
                  <w:left w:w="115" w:type="dxa"/>
                  <w:bottom w:w="216" w:type="dxa"/>
                  <w:right w:w="115" w:type="dxa"/>
                </w:tcMar>
              </w:tcPr>
              <w:p w14:paraId="63ECEB07" w14:textId="77777777" w:rsidR="002C0D3C" w:rsidRPr="002C0D3C" w:rsidRDefault="002C0D3C">
                <w:pPr>
                  <w:pStyle w:val="NoSpacing"/>
                  <w:rPr>
                    <w:color w:val="2E74B5" w:themeColor="accent1" w:themeShade="BF"/>
                    <w:sz w:val="44"/>
                    <w:szCs w:val="24"/>
                  </w:rPr>
                </w:pPr>
                <w:r w:rsidRPr="002C0D3C">
                  <w:rPr>
                    <w:color w:val="2E74B5" w:themeColor="accent1" w:themeShade="BF"/>
                    <w:sz w:val="44"/>
                    <w:szCs w:val="24"/>
                  </w:rPr>
                  <w:t xml:space="preserve">Prof. Igor </w:t>
                </w:r>
                <w:proofErr w:type="spellStart"/>
                <w:r w:rsidRPr="002C0D3C">
                  <w:rPr>
                    <w:color w:val="2E74B5" w:themeColor="accent1" w:themeShade="BF"/>
                    <w:sz w:val="44"/>
                    <w:szCs w:val="24"/>
                  </w:rPr>
                  <w:t>Faynberg</w:t>
                </w:r>
                <w:proofErr w:type="spellEnd"/>
              </w:p>
            </w:tc>
          </w:tr>
        </w:tbl>
        <w:p w14:paraId="3C46F9AE" w14:textId="09E55431" w:rsidR="0069164C" w:rsidRDefault="0075260F">
          <w:pPr>
            <w:rPr>
              <w:sz w:val="32"/>
            </w:rPr>
          </w:pPr>
        </w:p>
      </w:sdtContent>
    </w:sdt>
    <w:p w14:paraId="3A06781F" w14:textId="3AA08CD1" w:rsidR="00947FCC" w:rsidRPr="0069164C" w:rsidRDefault="00947FCC">
      <w:pPr>
        <w:rPr>
          <w:sz w:val="32"/>
        </w:rPr>
      </w:pPr>
      <w:r>
        <w:rPr>
          <w:b/>
          <w:bCs/>
          <w:sz w:val="28"/>
          <w:szCs w:val="28"/>
        </w:rPr>
        <w:br w:type="page"/>
      </w:r>
    </w:p>
    <w:p w14:paraId="0F705B72" w14:textId="4346E84B" w:rsidR="00724D1D" w:rsidRDefault="005960CE" w:rsidP="00724D1D">
      <w:pPr>
        <w:rPr>
          <w:b/>
          <w:bCs/>
          <w:sz w:val="28"/>
          <w:szCs w:val="28"/>
        </w:rPr>
      </w:pPr>
      <w:r w:rsidRPr="005960CE">
        <w:rPr>
          <w:b/>
          <w:bCs/>
          <w:sz w:val="28"/>
          <w:szCs w:val="28"/>
        </w:rPr>
        <w:lastRenderedPageBreak/>
        <w:t xml:space="preserve">Step for Creating an </w:t>
      </w:r>
      <w:r w:rsidR="00F53C6A">
        <w:rPr>
          <w:b/>
          <w:bCs/>
          <w:sz w:val="28"/>
          <w:szCs w:val="28"/>
        </w:rPr>
        <w:t>S3 Bucket</w:t>
      </w:r>
    </w:p>
    <w:p w14:paraId="782B9991" w14:textId="734684ED" w:rsidR="005960CE" w:rsidRDefault="005960CE" w:rsidP="00724D1D">
      <w:pPr>
        <w:rPr>
          <w:b/>
          <w:bCs/>
          <w:sz w:val="28"/>
          <w:szCs w:val="28"/>
        </w:rPr>
      </w:pPr>
    </w:p>
    <w:p w14:paraId="73668017" w14:textId="77777777" w:rsidR="005960CE" w:rsidRPr="00724D1D" w:rsidRDefault="005960CE" w:rsidP="00724D1D">
      <w:pPr>
        <w:rPr>
          <w:b/>
          <w:bCs/>
          <w:sz w:val="28"/>
          <w:szCs w:val="28"/>
        </w:rPr>
      </w:pPr>
    </w:p>
    <w:p w14:paraId="4491CF4A" w14:textId="0D34020A" w:rsidR="00724D1D" w:rsidRDefault="005960CE" w:rsidP="00724D1D">
      <w:pPr>
        <w:pStyle w:val="ListParagraph"/>
        <w:numPr>
          <w:ilvl w:val="0"/>
          <w:numId w:val="31"/>
        </w:numPr>
      </w:pPr>
      <w:r w:rsidRPr="005960CE">
        <w:t xml:space="preserve">First </w:t>
      </w:r>
      <w:r w:rsidR="00F53C6A">
        <w:t xml:space="preserve">login </w:t>
      </w:r>
      <w:proofErr w:type="gramStart"/>
      <w:r w:rsidR="00F53C6A">
        <w:t>in to</w:t>
      </w:r>
      <w:proofErr w:type="gramEnd"/>
      <w:r w:rsidR="00F53C6A">
        <w:t xml:space="preserve"> your AWS account</w:t>
      </w:r>
    </w:p>
    <w:p w14:paraId="4C5D4821" w14:textId="31A4EFA2" w:rsidR="00F53C6A" w:rsidRDefault="00F53C6A" w:rsidP="00F53C6A">
      <w:pPr>
        <w:pStyle w:val="ListParagraph"/>
      </w:pPr>
    </w:p>
    <w:p w14:paraId="3402BDAD" w14:textId="5271E3CB" w:rsidR="000E734E" w:rsidRDefault="00F53C6A" w:rsidP="00F53C6A">
      <w:pPr>
        <w:pStyle w:val="ListParagraph"/>
      </w:pPr>
      <w:r>
        <w:rPr>
          <w:noProof/>
        </w:rPr>
        <w:drawing>
          <wp:inline distT="0" distB="0" distL="0" distR="0" wp14:anchorId="2DDABD83" wp14:editId="4C2382F7">
            <wp:extent cx="5943600" cy="31851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244E5278" w14:textId="7E1D143B" w:rsidR="000E734E" w:rsidRDefault="00F53C6A" w:rsidP="00F53C6A">
      <w:pPr>
        <w:pStyle w:val="ListParagraph"/>
        <w:numPr>
          <w:ilvl w:val="0"/>
          <w:numId w:val="31"/>
        </w:numPr>
      </w:pPr>
      <w:r>
        <w:t>On AWS Dashboard go to S3 Services</w:t>
      </w:r>
    </w:p>
    <w:p w14:paraId="3C9E0635" w14:textId="1560F2F4" w:rsidR="00F53C6A" w:rsidRDefault="00F53C6A" w:rsidP="00F53C6A">
      <w:pPr>
        <w:pStyle w:val="ListParagraph"/>
      </w:pPr>
    </w:p>
    <w:p w14:paraId="435529FF" w14:textId="6C67B2FC" w:rsidR="00F53C6A" w:rsidRDefault="00F53C6A" w:rsidP="00F53C6A">
      <w:pPr>
        <w:pStyle w:val="ListParagraph"/>
      </w:pPr>
      <w:r>
        <w:rPr>
          <w:noProof/>
        </w:rPr>
        <w:drawing>
          <wp:inline distT="0" distB="0" distL="0" distR="0" wp14:anchorId="149EC1E6" wp14:editId="3D218FCE">
            <wp:extent cx="5943600" cy="31851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614A66DB" w14:textId="39C4D272" w:rsidR="00F53C6A" w:rsidRDefault="00F53C6A" w:rsidP="00F53C6A">
      <w:pPr>
        <w:pStyle w:val="ListParagraph"/>
      </w:pPr>
    </w:p>
    <w:p w14:paraId="4ECA2F83" w14:textId="3D8D9519" w:rsidR="00F53C6A" w:rsidRDefault="00F53C6A" w:rsidP="00F53C6A">
      <w:pPr>
        <w:pStyle w:val="ListParagraph"/>
      </w:pPr>
    </w:p>
    <w:p w14:paraId="7B9DB81F" w14:textId="73382ABC" w:rsidR="00F53C6A" w:rsidRDefault="00F53C6A" w:rsidP="00F53C6A">
      <w:pPr>
        <w:pStyle w:val="ListParagraph"/>
        <w:numPr>
          <w:ilvl w:val="0"/>
          <w:numId w:val="31"/>
        </w:numPr>
      </w:pPr>
      <w:r>
        <w:lastRenderedPageBreak/>
        <w:t>On S3 bucket Dashboard create new bucket</w:t>
      </w:r>
    </w:p>
    <w:p w14:paraId="4CCC6848" w14:textId="58C960E8" w:rsidR="00F53C6A" w:rsidRDefault="00F53C6A" w:rsidP="00F53C6A">
      <w:pPr>
        <w:pStyle w:val="ListParagraph"/>
      </w:pPr>
    </w:p>
    <w:p w14:paraId="40977A73" w14:textId="58970A27" w:rsidR="00F53C6A" w:rsidRDefault="00F53C6A" w:rsidP="00F53C6A">
      <w:pPr>
        <w:pStyle w:val="ListParagraph"/>
      </w:pPr>
      <w:r>
        <w:rPr>
          <w:noProof/>
        </w:rPr>
        <w:drawing>
          <wp:inline distT="0" distB="0" distL="0" distR="0" wp14:anchorId="46578600" wp14:editId="2D262968">
            <wp:extent cx="5943600" cy="31851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356D5BA7" w14:textId="10B881F9" w:rsidR="00F53C6A" w:rsidRDefault="00F53C6A" w:rsidP="00F53C6A">
      <w:pPr>
        <w:pStyle w:val="ListParagraph"/>
      </w:pPr>
    </w:p>
    <w:p w14:paraId="115EDB64" w14:textId="77777777" w:rsidR="00F53C6A" w:rsidRDefault="00F53C6A" w:rsidP="00F53C6A">
      <w:pPr>
        <w:pStyle w:val="ListParagraph"/>
      </w:pPr>
    </w:p>
    <w:p w14:paraId="5002C02D" w14:textId="0440E049" w:rsidR="00F53C6A" w:rsidRDefault="00F53C6A" w:rsidP="00F53C6A">
      <w:pPr>
        <w:pStyle w:val="ListParagraph"/>
      </w:pPr>
    </w:p>
    <w:p w14:paraId="47E8F336" w14:textId="4CF5322F" w:rsidR="00F53C6A" w:rsidRDefault="00F53C6A" w:rsidP="00F53C6A">
      <w:pPr>
        <w:pStyle w:val="ListParagraph"/>
        <w:numPr>
          <w:ilvl w:val="0"/>
          <w:numId w:val="31"/>
        </w:numPr>
      </w:pPr>
      <w:r>
        <w:t xml:space="preserve">Give the unique name to your bucket </w:t>
      </w:r>
    </w:p>
    <w:p w14:paraId="75930C23" w14:textId="1780AEC1" w:rsidR="00F53C6A" w:rsidRDefault="00F53C6A" w:rsidP="00F53C6A">
      <w:pPr>
        <w:ind w:left="720"/>
      </w:pPr>
    </w:p>
    <w:p w14:paraId="3EBCE15A" w14:textId="0B694D66" w:rsidR="00F53C6A" w:rsidRDefault="00F53C6A" w:rsidP="00F53C6A">
      <w:pPr>
        <w:ind w:left="720"/>
      </w:pPr>
      <w:r>
        <w:rPr>
          <w:noProof/>
        </w:rPr>
        <w:drawing>
          <wp:inline distT="0" distB="0" distL="0" distR="0" wp14:anchorId="097844BA" wp14:editId="352EEABC">
            <wp:extent cx="5943600" cy="31851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61CAF00F" w14:textId="70F310CA" w:rsidR="00F53C6A" w:rsidRDefault="00F53C6A" w:rsidP="00F53C6A">
      <w:pPr>
        <w:ind w:left="720"/>
      </w:pPr>
    </w:p>
    <w:p w14:paraId="37D80FBE" w14:textId="76E0B753" w:rsidR="00F53C6A" w:rsidRDefault="00F53C6A" w:rsidP="00F53C6A">
      <w:pPr>
        <w:ind w:left="720"/>
      </w:pPr>
    </w:p>
    <w:p w14:paraId="1EAE70AE" w14:textId="7F134C10" w:rsidR="00640251" w:rsidRDefault="00640251" w:rsidP="0051472F">
      <w:pPr>
        <w:ind w:right="-720"/>
      </w:pPr>
    </w:p>
    <w:p w14:paraId="4FF040BC" w14:textId="027E92C1" w:rsidR="00F53C6A" w:rsidRDefault="00F53C6A" w:rsidP="00F53C6A">
      <w:pPr>
        <w:pStyle w:val="ListParagraph"/>
        <w:numPr>
          <w:ilvl w:val="0"/>
          <w:numId w:val="31"/>
        </w:numPr>
        <w:ind w:right="-720"/>
      </w:pPr>
      <w:r>
        <w:lastRenderedPageBreak/>
        <w:t>Turn off the Block all public access</w:t>
      </w:r>
    </w:p>
    <w:p w14:paraId="4CD0A8B0" w14:textId="76D0DB5F" w:rsidR="00F53C6A" w:rsidRDefault="00F53C6A" w:rsidP="00F53C6A">
      <w:pPr>
        <w:ind w:right="-720"/>
      </w:pPr>
    </w:p>
    <w:p w14:paraId="457CD2E8" w14:textId="49EABE6A" w:rsidR="00F53C6A" w:rsidRDefault="00F53C6A" w:rsidP="00F53C6A">
      <w:pPr>
        <w:ind w:left="720" w:right="-720"/>
      </w:pPr>
      <w:r>
        <w:rPr>
          <w:noProof/>
        </w:rPr>
        <w:drawing>
          <wp:inline distT="0" distB="0" distL="0" distR="0" wp14:anchorId="0B2A53CE" wp14:editId="6D57CB51">
            <wp:extent cx="5943600" cy="31851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4D97BC94" w14:textId="618AC848" w:rsidR="00F53C6A" w:rsidRDefault="00F53C6A" w:rsidP="00F53C6A">
      <w:pPr>
        <w:ind w:left="720" w:right="-720"/>
      </w:pPr>
    </w:p>
    <w:p w14:paraId="24325776" w14:textId="77777777" w:rsidR="00F53C6A" w:rsidRDefault="00F53C6A" w:rsidP="00F53C6A">
      <w:pPr>
        <w:ind w:left="720" w:right="-720"/>
      </w:pPr>
    </w:p>
    <w:p w14:paraId="10501D9B" w14:textId="6C8C870B" w:rsidR="00F53C6A" w:rsidRDefault="00F53C6A" w:rsidP="00F53C6A">
      <w:pPr>
        <w:ind w:left="720" w:right="-720"/>
      </w:pPr>
    </w:p>
    <w:p w14:paraId="662592A0" w14:textId="5FB70DFA" w:rsidR="00F53C6A" w:rsidRDefault="00F53C6A" w:rsidP="00F53C6A">
      <w:pPr>
        <w:pStyle w:val="ListParagraph"/>
        <w:numPr>
          <w:ilvl w:val="0"/>
          <w:numId w:val="31"/>
        </w:numPr>
        <w:ind w:right="-720"/>
      </w:pPr>
      <w:r>
        <w:t>After Bucket is created successfully it shows on dashboard</w:t>
      </w:r>
    </w:p>
    <w:p w14:paraId="0F2B172F" w14:textId="7DB32975" w:rsidR="00F53C6A" w:rsidRDefault="00F53C6A" w:rsidP="00F53C6A">
      <w:pPr>
        <w:ind w:right="-720"/>
      </w:pPr>
    </w:p>
    <w:p w14:paraId="1F10A3AE" w14:textId="0CA012CE" w:rsidR="00F53C6A" w:rsidRDefault="00F53C6A" w:rsidP="00F53C6A">
      <w:pPr>
        <w:ind w:left="720" w:right="-720"/>
      </w:pPr>
      <w:r>
        <w:rPr>
          <w:noProof/>
        </w:rPr>
        <w:drawing>
          <wp:inline distT="0" distB="0" distL="0" distR="0" wp14:anchorId="3B0760BD" wp14:editId="4591650A">
            <wp:extent cx="5943600" cy="31851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73FE1A49" w14:textId="7D802ECE" w:rsidR="00F53C6A" w:rsidRDefault="00F53C6A" w:rsidP="00F53C6A">
      <w:pPr>
        <w:ind w:left="720" w:right="-720"/>
      </w:pPr>
    </w:p>
    <w:p w14:paraId="7ADDC38E" w14:textId="4FA43B45" w:rsidR="00382AA9" w:rsidRDefault="00382AA9" w:rsidP="00382AA9">
      <w:pPr>
        <w:ind w:right="-720"/>
      </w:pPr>
    </w:p>
    <w:p w14:paraId="6A82AAB1" w14:textId="77777777" w:rsidR="00382AA9" w:rsidRDefault="00382AA9" w:rsidP="00382AA9">
      <w:pPr>
        <w:ind w:right="-720"/>
      </w:pPr>
    </w:p>
    <w:p w14:paraId="6CC66A8B" w14:textId="246FC193" w:rsidR="00F53C6A" w:rsidRDefault="00F53C6A" w:rsidP="00F53C6A">
      <w:pPr>
        <w:pStyle w:val="ListParagraph"/>
        <w:numPr>
          <w:ilvl w:val="0"/>
          <w:numId w:val="31"/>
        </w:numPr>
        <w:ind w:right="-720"/>
      </w:pPr>
      <w:r>
        <w:lastRenderedPageBreak/>
        <w:t>Click on Bucket name to view bucket and upload an image of your choice.</w:t>
      </w:r>
    </w:p>
    <w:p w14:paraId="006E58D8" w14:textId="34FA6FBE" w:rsidR="00F53C6A" w:rsidRDefault="00F53C6A" w:rsidP="00F53C6A">
      <w:pPr>
        <w:ind w:right="-720"/>
      </w:pPr>
    </w:p>
    <w:p w14:paraId="069D8CFD" w14:textId="6FB9D3D6" w:rsidR="00F53C6A" w:rsidRDefault="00F53C6A" w:rsidP="00F53C6A">
      <w:pPr>
        <w:ind w:left="720" w:right="-720"/>
      </w:pPr>
      <w:r>
        <w:rPr>
          <w:noProof/>
        </w:rPr>
        <w:drawing>
          <wp:inline distT="0" distB="0" distL="0" distR="0" wp14:anchorId="3E4D549E" wp14:editId="1FC3EE6D">
            <wp:extent cx="5943600" cy="31851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4700AA09" w14:textId="0292FF95" w:rsidR="00F53C6A" w:rsidRDefault="00F53C6A" w:rsidP="00F53C6A">
      <w:pPr>
        <w:ind w:left="720" w:right="-720"/>
      </w:pPr>
    </w:p>
    <w:p w14:paraId="5C63B671" w14:textId="0D84B410" w:rsidR="00F53C6A" w:rsidRDefault="00F53C6A" w:rsidP="00F53C6A">
      <w:pPr>
        <w:ind w:left="720" w:right="-720"/>
      </w:pPr>
    </w:p>
    <w:p w14:paraId="36FC71FA" w14:textId="77777777" w:rsidR="00F53C6A" w:rsidRDefault="00F53C6A" w:rsidP="00F53C6A">
      <w:pPr>
        <w:ind w:left="720" w:right="-720"/>
      </w:pPr>
    </w:p>
    <w:p w14:paraId="56DD6F7B" w14:textId="06013CF4" w:rsidR="00F53C6A" w:rsidRDefault="00F53C6A" w:rsidP="00F53C6A">
      <w:pPr>
        <w:pStyle w:val="ListParagraph"/>
        <w:numPr>
          <w:ilvl w:val="0"/>
          <w:numId w:val="31"/>
        </w:numPr>
        <w:ind w:right="-720"/>
      </w:pPr>
      <w:r>
        <w:t>After the images is uploaded update permission for public view access</w:t>
      </w:r>
    </w:p>
    <w:p w14:paraId="2D8C9A1E" w14:textId="788C1E20" w:rsidR="00F53C6A" w:rsidRDefault="00F53C6A" w:rsidP="00F53C6A">
      <w:pPr>
        <w:pStyle w:val="ListParagraph"/>
        <w:ind w:right="-720"/>
      </w:pPr>
    </w:p>
    <w:p w14:paraId="326CA863" w14:textId="24CC72E0" w:rsidR="00F53C6A" w:rsidRDefault="00F53C6A" w:rsidP="00F53C6A">
      <w:pPr>
        <w:pStyle w:val="ListParagraph"/>
        <w:ind w:right="-720"/>
      </w:pPr>
      <w:r>
        <w:rPr>
          <w:noProof/>
        </w:rPr>
        <w:drawing>
          <wp:inline distT="0" distB="0" distL="0" distR="0" wp14:anchorId="70405564" wp14:editId="49B3A178">
            <wp:extent cx="5943600" cy="31851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7F8897A6" w14:textId="362EAE19" w:rsidR="00F53C6A" w:rsidRDefault="00F53C6A" w:rsidP="00F53C6A">
      <w:pPr>
        <w:pStyle w:val="ListParagraph"/>
        <w:ind w:right="-720"/>
      </w:pPr>
    </w:p>
    <w:p w14:paraId="37D9B30C" w14:textId="35B6B584" w:rsidR="00F53C6A" w:rsidRDefault="00F53C6A" w:rsidP="00F53C6A">
      <w:pPr>
        <w:pStyle w:val="ListParagraph"/>
        <w:ind w:right="-720"/>
      </w:pPr>
    </w:p>
    <w:p w14:paraId="2D2E3C1B" w14:textId="6B46054E" w:rsidR="00F53C6A" w:rsidRDefault="00F53C6A" w:rsidP="00F53C6A">
      <w:pPr>
        <w:ind w:right="-720"/>
      </w:pPr>
    </w:p>
    <w:p w14:paraId="78466463" w14:textId="7F7DDC7D" w:rsidR="00F53C6A" w:rsidRDefault="00F53C6A" w:rsidP="00F53C6A">
      <w:pPr>
        <w:pStyle w:val="ListParagraph"/>
        <w:numPr>
          <w:ilvl w:val="0"/>
          <w:numId w:val="31"/>
        </w:numPr>
        <w:ind w:right="-720"/>
      </w:pPr>
      <w:r>
        <w:lastRenderedPageBreak/>
        <w:t>Click on object URL on overview page to view your image</w:t>
      </w:r>
    </w:p>
    <w:p w14:paraId="1A809854" w14:textId="68524051" w:rsidR="00F53C6A" w:rsidRDefault="00F53C6A" w:rsidP="00F53C6A">
      <w:pPr>
        <w:ind w:right="-720"/>
      </w:pPr>
    </w:p>
    <w:p w14:paraId="367A5B76" w14:textId="0F139743" w:rsidR="00F53C6A" w:rsidRDefault="00F53C6A" w:rsidP="00F53C6A">
      <w:pPr>
        <w:ind w:left="720" w:right="-720"/>
      </w:pPr>
    </w:p>
    <w:p w14:paraId="7D9E8D33" w14:textId="1D0FC1A8" w:rsidR="00F53C6A" w:rsidRDefault="00382AA9" w:rsidP="00F53C6A">
      <w:pPr>
        <w:ind w:left="720" w:right="-720"/>
      </w:pPr>
      <w:r>
        <w:rPr>
          <w:noProof/>
        </w:rPr>
        <w:drawing>
          <wp:inline distT="0" distB="0" distL="0" distR="0" wp14:anchorId="3EB97F68" wp14:editId="32599E8C">
            <wp:extent cx="5943600" cy="31851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0084FD5D" w14:textId="08F87629" w:rsidR="00382AA9" w:rsidRDefault="00382AA9" w:rsidP="00F53C6A">
      <w:pPr>
        <w:ind w:left="720" w:right="-720"/>
      </w:pPr>
    </w:p>
    <w:p w14:paraId="3ED9BE2A" w14:textId="42612A3C" w:rsidR="00382AA9" w:rsidRDefault="00382AA9" w:rsidP="00F53C6A">
      <w:pPr>
        <w:ind w:left="720" w:right="-720"/>
      </w:pPr>
    </w:p>
    <w:p w14:paraId="249E2135" w14:textId="616CA6D3" w:rsidR="00382AA9" w:rsidRDefault="00382AA9" w:rsidP="00F53C6A">
      <w:pPr>
        <w:ind w:left="720" w:right="-720"/>
      </w:pPr>
    </w:p>
    <w:p w14:paraId="2048CBD0" w14:textId="39FC35FF" w:rsidR="00382AA9" w:rsidRDefault="00382AA9" w:rsidP="00F53C6A">
      <w:pPr>
        <w:ind w:left="720" w:right="-720"/>
      </w:pPr>
      <w:r>
        <w:rPr>
          <w:noProof/>
        </w:rPr>
        <w:drawing>
          <wp:inline distT="0" distB="0" distL="0" distR="0" wp14:anchorId="78F6C8C3" wp14:editId="0194D553">
            <wp:extent cx="5943600" cy="31851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1BB04C15" w14:textId="2B1256BC" w:rsidR="00382AA9" w:rsidRDefault="00382AA9" w:rsidP="00F53C6A">
      <w:pPr>
        <w:ind w:left="720" w:right="-720"/>
      </w:pPr>
    </w:p>
    <w:p w14:paraId="799629AF" w14:textId="10CA120B" w:rsidR="00382AA9" w:rsidRDefault="00382AA9" w:rsidP="00F53C6A">
      <w:pPr>
        <w:ind w:left="720" w:right="-720"/>
      </w:pPr>
    </w:p>
    <w:p w14:paraId="3322E007" w14:textId="5BF93094" w:rsidR="00382AA9" w:rsidRDefault="00382AA9" w:rsidP="00F53C6A">
      <w:pPr>
        <w:ind w:left="720" w:right="-720"/>
      </w:pPr>
    </w:p>
    <w:p w14:paraId="4425F249" w14:textId="0852A86D" w:rsidR="00382AA9" w:rsidRDefault="00382AA9" w:rsidP="00382AA9">
      <w:pPr>
        <w:ind w:right="-720"/>
      </w:pPr>
    </w:p>
    <w:p w14:paraId="29086CC9" w14:textId="6DADFF88" w:rsidR="00382AA9" w:rsidRDefault="00382AA9" w:rsidP="00382AA9">
      <w:pPr>
        <w:rPr>
          <w:b/>
          <w:bCs/>
          <w:sz w:val="28"/>
          <w:szCs w:val="28"/>
        </w:rPr>
      </w:pPr>
      <w:r w:rsidRPr="005960CE">
        <w:rPr>
          <w:b/>
          <w:bCs/>
          <w:sz w:val="28"/>
          <w:szCs w:val="28"/>
        </w:rPr>
        <w:lastRenderedPageBreak/>
        <w:t xml:space="preserve">Step for Creating </w:t>
      </w:r>
      <w:proofErr w:type="gramStart"/>
      <w:r w:rsidRPr="005960CE">
        <w:rPr>
          <w:b/>
          <w:bCs/>
          <w:sz w:val="28"/>
          <w:szCs w:val="28"/>
        </w:rPr>
        <w:t>a</w:t>
      </w:r>
      <w:r>
        <w:rPr>
          <w:b/>
          <w:bCs/>
          <w:sz w:val="28"/>
          <w:szCs w:val="28"/>
        </w:rPr>
        <w:t>n</w:t>
      </w:r>
      <w:proofErr w:type="gramEnd"/>
      <w:r w:rsidRPr="005960CE">
        <w:rPr>
          <w:b/>
          <w:bCs/>
          <w:sz w:val="28"/>
          <w:szCs w:val="28"/>
        </w:rPr>
        <w:t xml:space="preserve"> </w:t>
      </w:r>
      <w:r>
        <w:rPr>
          <w:b/>
          <w:bCs/>
          <w:sz w:val="28"/>
          <w:szCs w:val="28"/>
        </w:rPr>
        <w:t xml:space="preserve">CloudFront Distribution </w:t>
      </w:r>
    </w:p>
    <w:p w14:paraId="661404C8" w14:textId="108BA963" w:rsidR="00382AA9" w:rsidRDefault="00382AA9" w:rsidP="00382AA9">
      <w:pPr>
        <w:ind w:right="-720"/>
      </w:pPr>
      <w:r>
        <w:t xml:space="preserve"> </w:t>
      </w:r>
    </w:p>
    <w:p w14:paraId="56CDCF13" w14:textId="31DB4655" w:rsidR="00382AA9" w:rsidRDefault="00382AA9" w:rsidP="00382AA9">
      <w:pPr>
        <w:pStyle w:val="ListParagraph"/>
        <w:numPr>
          <w:ilvl w:val="0"/>
          <w:numId w:val="31"/>
        </w:numPr>
        <w:ind w:right="-720"/>
      </w:pPr>
      <w:r>
        <w:t>To create a CloudFront service go to AWS Dashboard and click on CloudFront</w:t>
      </w:r>
    </w:p>
    <w:p w14:paraId="6BE6436D" w14:textId="569A6728" w:rsidR="00382AA9" w:rsidRDefault="00382AA9" w:rsidP="00382AA9">
      <w:pPr>
        <w:ind w:right="-720"/>
      </w:pPr>
    </w:p>
    <w:p w14:paraId="7C744A69" w14:textId="26E0DAF1" w:rsidR="00382AA9" w:rsidRDefault="00382AA9" w:rsidP="00382AA9">
      <w:pPr>
        <w:ind w:left="720" w:right="-720"/>
      </w:pPr>
      <w:r>
        <w:rPr>
          <w:noProof/>
        </w:rPr>
        <w:drawing>
          <wp:inline distT="0" distB="0" distL="0" distR="0" wp14:anchorId="74C99D17" wp14:editId="1946075F">
            <wp:extent cx="5943600" cy="31851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1B3C09C6" w14:textId="62764F9F" w:rsidR="00382AA9" w:rsidRDefault="00382AA9" w:rsidP="00382AA9">
      <w:pPr>
        <w:ind w:left="720" w:right="-720"/>
      </w:pPr>
    </w:p>
    <w:p w14:paraId="6FD96C10" w14:textId="031391D6" w:rsidR="00382AA9" w:rsidRDefault="00382AA9" w:rsidP="00382AA9">
      <w:pPr>
        <w:ind w:left="720" w:right="-720"/>
      </w:pPr>
    </w:p>
    <w:p w14:paraId="20CE6123" w14:textId="0FCED5D2" w:rsidR="00382AA9" w:rsidRDefault="00382AA9" w:rsidP="00382AA9">
      <w:pPr>
        <w:pStyle w:val="ListParagraph"/>
        <w:numPr>
          <w:ilvl w:val="0"/>
          <w:numId w:val="31"/>
        </w:numPr>
        <w:ind w:right="-720"/>
      </w:pPr>
      <w:r>
        <w:t xml:space="preserve">Click on Create Distribution </w:t>
      </w:r>
    </w:p>
    <w:p w14:paraId="568A6500" w14:textId="41E90D7D" w:rsidR="00382AA9" w:rsidRDefault="00382AA9" w:rsidP="00382AA9">
      <w:pPr>
        <w:ind w:left="720" w:right="-720"/>
      </w:pPr>
    </w:p>
    <w:p w14:paraId="24B73A2C" w14:textId="6BC4198C" w:rsidR="00382AA9" w:rsidRDefault="00382AA9" w:rsidP="00382AA9">
      <w:pPr>
        <w:ind w:left="720" w:right="-720"/>
      </w:pPr>
      <w:r>
        <w:rPr>
          <w:noProof/>
        </w:rPr>
        <w:drawing>
          <wp:inline distT="0" distB="0" distL="0" distR="0" wp14:anchorId="0CAE7F27" wp14:editId="6E899BCA">
            <wp:extent cx="5943600" cy="31851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5D150C64" w14:textId="63CC4315" w:rsidR="00382AA9" w:rsidRDefault="00382AA9" w:rsidP="00382AA9">
      <w:pPr>
        <w:ind w:left="720" w:right="-720"/>
      </w:pPr>
    </w:p>
    <w:p w14:paraId="2E367424" w14:textId="7A12580D" w:rsidR="00382AA9" w:rsidRDefault="00382AA9" w:rsidP="00382AA9">
      <w:pPr>
        <w:ind w:left="720" w:right="-720"/>
      </w:pPr>
    </w:p>
    <w:p w14:paraId="2CC8D5CC" w14:textId="20CD52D7" w:rsidR="00382AA9" w:rsidRDefault="00382AA9" w:rsidP="00382AA9">
      <w:pPr>
        <w:pStyle w:val="ListParagraph"/>
        <w:numPr>
          <w:ilvl w:val="0"/>
          <w:numId w:val="31"/>
        </w:numPr>
        <w:ind w:right="-720"/>
      </w:pPr>
      <w:r>
        <w:lastRenderedPageBreak/>
        <w:t>Select Web Method</w:t>
      </w:r>
    </w:p>
    <w:p w14:paraId="7FEFD4F9" w14:textId="2ECA509D" w:rsidR="00382AA9" w:rsidRDefault="00382AA9" w:rsidP="00382AA9">
      <w:pPr>
        <w:pStyle w:val="ListParagraph"/>
        <w:ind w:right="-720"/>
      </w:pPr>
    </w:p>
    <w:p w14:paraId="22837021" w14:textId="6C9F0ECA" w:rsidR="00382AA9" w:rsidRDefault="00382AA9" w:rsidP="00382AA9">
      <w:pPr>
        <w:pStyle w:val="ListParagraph"/>
        <w:ind w:right="-720"/>
      </w:pPr>
      <w:r>
        <w:rPr>
          <w:noProof/>
        </w:rPr>
        <w:drawing>
          <wp:inline distT="0" distB="0" distL="0" distR="0" wp14:anchorId="79C52BE1" wp14:editId="65AFBCA6">
            <wp:extent cx="5943600" cy="31851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2D0746FB" w14:textId="082813C3" w:rsidR="00382AA9" w:rsidRDefault="00382AA9" w:rsidP="00382AA9">
      <w:pPr>
        <w:pStyle w:val="ListParagraph"/>
        <w:ind w:right="-720"/>
      </w:pPr>
    </w:p>
    <w:p w14:paraId="048AE78D" w14:textId="5FE1B92E" w:rsidR="00382AA9" w:rsidRDefault="00382AA9" w:rsidP="00382AA9">
      <w:pPr>
        <w:pStyle w:val="ListParagraph"/>
        <w:ind w:right="-720"/>
      </w:pPr>
    </w:p>
    <w:p w14:paraId="7189F2F3" w14:textId="2185BF36" w:rsidR="00382AA9" w:rsidRDefault="00382AA9" w:rsidP="00382AA9">
      <w:pPr>
        <w:pStyle w:val="ListParagraph"/>
        <w:numPr>
          <w:ilvl w:val="0"/>
          <w:numId w:val="31"/>
        </w:numPr>
        <w:ind w:right="-720"/>
      </w:pPr>
      <w:r>
        <w:t xml:space="preserve">Set origin Domain Name to your S3 bucket </w:t>
      </w:r>
      <w:r w:rsidR="00CE7AB3">
        <w:t>URL and restrict Bucket access</w:t>
      </w:r>
    </w:p>
    <w:p w14:paraId="2305421A" w14:textId="1BC59DDD" w:rsidR="00CE7AB3" w:rsidRDefault="00CE7AB3" w:rsidP="00CE7AB3">
      <w:pPr>
        <w:pStyle w:val="ListParagraph"/>
        <w:ind w:right="-720"/>
      </w:pPr>
    </w:p>
    <w:p w14:paraId="0745E687" w14:textId="3D250364" w:rsidR="00CE7AB3" w:rsidRDefault="00CE7AB3" w:rsidP="00CE7AB3">
      <w:pPr>
        <w:pStyle w:val="ListParagraph"/>
        <w:ind w:right="-720"/>
      </w:pPr>
      <w:r>
        <w:rPr>
          <w:noProof/>
        </w:rPr>
        <w:drawing>
          <wp:inline distT="0" distB="0" distL="0" distR="0" wp14:anchorId="05F9093F" wp14:editId="7F10A8B4">
            <wp:extent cx="5943600" cy="31883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88335"/>
                    </a:xfrm>
                    <a:prstGeom prst="rect">
                      <a:avLst/>
                    </a:prstGeom>
                    <a:noFill/>
                    <a:ln>
                      <a:noFill/>
                    </a:ln>
                  </pic:spPr>
                </pic:pic>
              </a:graphicData>
            </a:graphic>
          </wp:inline>
        </w:drawing>
      </w:r>
    </w:p>
    <w:p w14:paraId="4FFFF2DC" w14:textId="23512BD9" w:rsidR="00CE7AB3" w:rsidRDefault="00CE7AB3" w:rsidP="00CE7AB3">
      <w:pPr>
        <w:pStyle w:val="ListParagraph"/>
        <w:ind w:right="-720"/>
      </w:pPr>
    </w:p>
    <w:p w14:paraId="7C0BF6B3" w14:textId="72042D2E" w:rsidR="00CE7AB3" w:rsidRDefault="00CE7AB3" w:rsidP="00CE7AB3">
      <w:pPr>
        <w:pStyle w:val="ListParagraph"/>
        <w:ind w:right="-720"/>
      </w:pPr>
    </w:p>
    <w:p w14:paraId="25463D2A" w14:textId="12A54D0D" w:rsidR="00CE7AB3" w:rsidRDefault="00CE7AB3" w:rsidP="00CE7AB3">
      <w:pPr>
        <w:pStyle w:val="ListParagraph"/>
        <w:ind w:right="-720"/>
      </w:pPr>
    </w:p>
    <w:p w14:paraId="6A89A890" w14:textId="3E148909" w:rsidR="00CE7AB3" w:rsidRDefault="00CE7AB3" w:rsidP="00CE7AB3">
      <w:pPr>
        <w:pStyle w:val="ListParagraph"/>
        <w:ind w:right="-720"/>
      </w:pPr>
    </w:p>
    <w:p w14:paraId="34D9E740" w14:textId="094F94F3" w:rsidR="00CE7AB3" w:rsidRDefault="00CE7AB3" w:rsidP="00CE7AB3">
      <w:pPr>
        <w:pStyle w:val="ListParagraph"/>
        <w:numPr>
          <w:ilvl w:val="0"/>
          <w:numId w:val="31"/>
        </w:numPr>
        <w:ind w:right="-720"/>
      </w:pPr>
      <w:r>
        <w:lastRenderedPageBreak/>
        <w:t>Update other options as per preference, here I have set view protocol policy to redirect all http request to https and have created a log file for logging all the requests</w:t>
      </w:r>
    </w:p>
    <w:p w14:paraId="38A24BB5" w14:textId="62224DF4" w:rsidR="00CE7AB3" w:rsidRDefault="00CE7AB3" w:rsidP="00CE7AB3">
      <w:pPr>
        <w:ind w:right="-720"/>
      </w:pPr>
    </w:p>
    <w:p w14:paraId="789611C6" w14:textId="383976E2" w:rsidR="00CE7AB3" w:rsidRDefault="00CE7AB3" w:rsidP="00CE7AB3">
      <w:pPr>
        <w:ind w:left="720" w:right="-720"/>
      </w:pPr>
      <w:r>
        <w:rPr>
          <w:noProof/>
        </w:rPr>
        <w:drawing>
          <wp:inline distT="0" distB="0" distL="0" distR="0" wp14:anchorId="1B5A1ED7" wp14:editId="4BE8ACC9">
            <wp:extent cx="5943600" cy="31883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88335"/>
                    </a:xfrm>
                    <a:prstGeom prst="rect">
                      <a:avLst/>
                    </a:prstGeom>
                    <a:noFill/>
                    <a:ln>
                      <a:noFill/>
                    </a:ln>
                  </pic:spPr>
                </pic:pic>
              </a:graphicData>
            </a:graphic>
          </wp:inline>
        </w:drawing>
      </w:r>
    </w:p>
    <w:p w14:paraId="0F928A1B" w14:textId="4C95781F" w:rsidR="00CE7AB3" w:rsidRDefault="00CE7AB3" w:rsidP="00CE7AB3">
      <w:pPr>
        <w:ind w:left="720" w:right="-720"/>
      </w:pPr>
    </w:p>
    <w:p w14:paraId="1D2E0CB0" w14:textId="0AA98419" w:rsidR="00CE7AB3" w:rsidRDefault="00CE7AB3" w:rsidP="00CE7AB3">
      <w:pPr>
        <w:ind w:left="720" w:right="-720"/>
      </w:pPr>
    </w:p>
    <w:p w14:paraId="243D637D" w14:textId="77777777" w:rsidR="00CE7AB3" w:rsidRDefault="00CE7AB3" w:rsidP="00CE7AB3">
      <w:pPr>
        <w:ind w:left="720" w:right="-720"/>
      </w:pPr>
    </w:p>
    <w:p w14:paraId="59DE75E7" w14:textId="465DFB5F" w:rsidR="00CE7AB3" w:rsidRDefault="00CE7AB3" w:rsidP="00CE7AB3">
      <w:pPr>
        <w:ind w:left="720" w:right="-720"/>
      </w:pPr>
    </w:p>
    <w:p w14:paraId="1E813B9D" w14:textId="06B59708" w:rsidR="00CE7AB3" w:rsidRDefault="00CE7AB3" w:rsidP="00CE7AB3">
      <w:pPr>
        <w:ind w:left="720" w:right="-720"/>
      </w:pPr>
      <w:r>
        <w:rPr>
          <w:noProof/>
        </w:rPr>
        <w:drawing>
          <wp:inline distT="0" distB="0" distL="0" distR="0" wp14:anchorId="7557C534" wp14:editId="642795D6">
            <wp:extent cx="5943600" cy="318833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88335"/>
                    </a:xfrm>
                    <a:prstGeom prst="rect">
                      <a:avLst/>
                    </a:prstGeom>
                    <a:noFill/>
                    <a:ln>
                      <a:noFill/>
                    </a:ln>
                  </pic:spPr>
                </pic:pic>
              </a:graphicData>
            </a:graphic>
          </wp:inline>
        </w:drawing>
      </w:r>
    </w:p>
    <w:p w14:paraId="7F6FD2B0" w14:textId="7FF2A065" w:rsidR="00CA3EB2" w:rsidRDefault="00CA3EB2" w:rsidP="00CE7AB3">
      <w:pPr>
        <w:ind w:left="720" w:right="-720"/>
      </w:pPr>
    </w:p>
    <w:p w14:paraId="146D1612" w14:textId="37F46BF6" w:rsidR="00CA3EB2" w:rsidRDefault="00CA3EB2" w:rsidP="00CE7AB3">
      <w:pPr>
        <w:ind w:left="720" w:right="-720"/>
      </w:pPr>
    </w:p>
    <w:p w14:paraId="36DE886C" w14:textId="122458BA" w:rsidR="00CA3EB2" w:rsidRDefault="00CA3EB2" w:rsidP="00CE7AB3">
      <w:pPr>
        <w:ind w:left="720" w:right="-720"/>
      </w:pPr>
    </w:p>
    <w:p w14:paraId="176C819C" w14:textId="58FBD986" w:rsidR="00CA3EB2" w:rsidRDefault="00CA3EB2" w:rsidP="00CA3EB2">
      <w:pPr>
        <w:pStyle w:val="ListParagraph"/>
        <w:numPr>
          <w:ilvl w:val="0"/>
          <w:numId w:val="31"/>
        </w:numPr>
        <w:ind w:right="-720"/>
      </w:pPr>
      <w:r>
        <w:lastRenderedPageBreak/>
        <w:t>Created Cloud distribution is available on the CloudFront Dashboard</w:t>
      </w:r>
    </w:p>
    <w:p w14:paraId="2E8F626D" w14:textId="50D4C11F" w:rsidR="00382AA9" w:rsidRDefault="00382AA9" w:rsidP="00382AA9">
      <w:pPr>
        <w:ind w:left="720" w:right="-720"/>
      </w:pPr>
    </w:p>
    <w:p w14:paraId="0D019B21" w14:textId="1E5EDEB8" w:rsidR="00CA3EB2" w:rsidRDefault="00CA3EB2" w:rsidP="00382AA9">
      <w:pPr>
        <w:ind w:left="720" w:right="-720"/>
      </w:pPr>
      <w:r>
        <w:rPr>
          <w:noProof/>
        </w:rPr>
        <w:drawing>
          <wp:inline distT="0" distB="0" distL="0" distR="0" wp14:anchorId="0E884621" wp14:editId="361D5551">
            <wp:extent cx="5943600" cy="31883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188335"/>
                    </a:xfrm>
                    <a:prstGeom prst="rect">
                      <a:avLst/>
                    </a:prstGeom>
                    <a:noFill/>
                    <a:ln>
                      <a:noFill/>
                    </a:ln>
                  </pic:spPr>
                </pic:pic>
              </a:graphicData>
            </a:graphic>
          </wp:inline>
        </w:drawing>
      </w:r>
    </w:p>
    <w:p w14:paraId="3892F310" w14:textId="201E4A8B" w:rsidR="00CA3EB2" w:rsidRDefault="00CA3EB2" w:rsidP="00382AA9">
      <w:pPr>
        <w:ind w:left="720" w:right="-720"/>
      </w:pPr>
    </w:p>
    <w:p w14:paraId="451E67E0" w14:textId="3A83CAC0" w:rsidR="00CA3EB2" w:rsidRDefault="00CA3EB2" w:rsidP="00382AA9">
      <w:pPr>
        <w:ind w:left="720" w:right="-720"/>
      </w:pPr>
    </w:p>
    <w:p w14:paraId="6D060170" w14:textId="77777777" w:rsidR="00CA3EB2" w:rsidRDefault="00CA3EB2" w:rsidP="00382AA9">
      <w:pPr>
        <w:ind w:left="720" w:right="-720"/>
      </w:pPr>
    </w:p>
    <w:p w14:paraId="76E2E463" w14:textId="4D11E486" w:rsidR="00CA3EB2" w:rsidRDefault="00CA3EB2" w:rsidP="00CA3EB2">
      <w:pPr>
        <w:pStyle w:val="ListParagraph"/>
        <w:numPr>
          <w:ilvl w:val="0"/>
          <w:numId w:val="31"/>
        </w:numPr>
        <w:ind w:right="-720"/>
      </w:pPr>
      <w:r>
        <w:t>Now go to S3 Console and disable all public access to the bucket</w:t>
      </w:r>
    </w:p>
    <w:p w14:paraId="4278D600" w14:textId="1E46F33A" w:rsidR="00CA3EB2" w:rsidRDefault="00CA3EB2" w:rsidP="00CA3EB2">
      <w:pPr>
        <w:ind w:right="-720"/>
      </w:pPr>
    </w:p>
    <w:p w14:paraId="22EDB7FC" w14:textId="14B81611" w:rsidR="00CA3EB2" w:rsidRDefault="00CA3EB2" w:rsidP="00CA3EB2">
      <w:pPr>
        <w:ind w:right="-720"/>
      </w:pPr>
    </w:p>
    <w:p w14:paraId="753343A5" w14:textId="0739581C" w:rsidR="00CA3EB2" w:rsidRDefault="00CA3EB2" w:rsidP="00CA3EB2">
      <w:pPr>
        <w:ind w:left="720" w:right="-720"/>
      </w:pPr>
      <w:r>
        <w:rPr>
          <w:noProof/>
        </w:rPr>
        <w:drawing>
          <wp:inline distT="0" distB="0" distL="0" distR="0" wp14:anchorId="0C27F658" wp14:editId="5A68F2D9">
            <wp:extent cx="5943600" cy="31883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188335"/>
                    </a:xfrm>
                    <a:prstGeom prst="rect">
                      <a:avLst/>
                    </a:prstGeom>
                    <a:noFill/>
                    <a:ln>
                      <a:noFill/>
                    </a:ln>
                  </pic:spPr>
                </pic:pic>
              </a:graphicData>
            </a:graphic>
          </wp:inline>
        </w:drawing>
      </w:r>
    </w:p>
    <w:p w14:paraId="3DF5E584" w14:textId="71F462F7" w:rsidR="00CA3EB2" w:rsidRDefault="00CA3EB2" w:rsidP="00CA3EB2">
      <w:pPr>
        <w:ind w:left="720" w:right="-720"/>
      </w:pPr>
    </w:p>
    <w:p w14:paraId="478580DC" w14:textId="67AD5DBF" w:rsidR="00CA3EB2" w:rsidRDefault="00CA3EB2" w:rsidP="00CA3EB2">
      <w:pPr>
        <w:ind w:left="720" w:right="-720"/>
      </w:pPr>
    </w:p>
    <w:p w14:paraId="00F262D3" w14:textId="3354D8BE" w:rsidR="00CA3EB2" w:rsidRDefault="00CA3EB2" w:rsidP="00CA3EB2">
      <w:pPr>
        <w:ind w:left="720" w:right="-720"/>
      </w:pPr>
      <w:r>
        <w:rPr>
          <w:noProof/>
        </w:rPr>
        <w:lastRenderedPageBreak/>
        <w:drawing>
          <wp:inline distT="0" distB="0" distL="0" distR="0" wp14:anchorId="780A57A5" wp14:editId="01FBC8D9">
            <wp:extent cx="5943600" cy="31883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188335"/>
                    </a:xfrm>
                    <a:prstGeom prst="rect">
                      <a:avLst/>
                    </a:prstGeom>
                    <a:noFill/>
                    <a:ln>
                      <a:noFill/>
                    </a:ln>
                  </pic:spPr>
                </pic:pic>
              </a:graphicData>
            </a:graphic>
          </wp:inline>
        </w:drawing>
      </w:r>
    </w:p>
    <w:p w14:paraId="590BB56F" w14:textId="20876AEB" w:rsidR="00CA3EB2" w:rsidRDefault="00CA3EB2" w:rsidP="00CA3EB2">
      <w:pPr>
        <w:ind w:left="720" w:right="-720"/>
      </w:pPr>
    </w:p>
    <w:p w14:paraId="061D7684" w14:textId="335861D2" w:rsidR="00CA3EB2" w:rsidRDefault="00CA3EB2" w:rsidP="00CA3EB2">
      <w:pPr>
        <w:ind w:left="720" w:right="-720"/>
      </w:pPr>
    </w:p>
    <w:p w14:paraId="60AD9426" w14:textId="241B6903" w:rsidR="00CA3EB2" w:rsidRDefault="00CA3EB2" w:rsidP="00CA3EB2">
      <w:pPr>
        <w:pStyle w:val="ListParagraph"/>
        <w:numPr>
          <w:ilvl w:val="0"/>
          <w:numId w:val="31"/>
        </w:numPr>
        <w:ind w:right="-720"/>
      </w:pPr>
      <w:r>
        <w:t>Click on object URL and access to file should be denied</w:t>
      </w:r>
    </w:p>
    <w:p w14:paraId="4A986B09" w14:textId="178E2A4C" w:rsidR="00CA3EB2" w:rsidRDefault="00CA3EB2" w:rsidP="00CA3EB2">
      <w:pPr>
        <w:ind w:right="-720"/>
      </w:pPr>
    </w:p>
    <w:p w14:paraId="067C53EF" w14:textId="38CEB461" w:rsidR="00CA3EB2" w:rsidRDefault="00CA3EB2" w:rsidP="00CA3EB2">
      <w:pPr>
        <w:ind w:left="720" w:right="-720"/>
      </w:pPr>
      <w:r>
        <w:rPr>
          <w:noProof/>
        </w:rPr>
        <w:drawing>
          <wp:inline distT="0" distB="0" distL="0" distR="0" wp14:anchorId="2A5D5C0C" wp14:editId="2CBFDBD4">
            <wp:extent cx="5943600" cy="226568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28939"/>
                    <a:stretch/>
                  </pic:blipFill>
                  <pic:spPr bwMode="auto">
                    <a:xfrm>
                      <a:off x="0" y="0"/>
                      <a:ext cx="5943600" cy="2265680"/>
                    </a:xfrm>
                    <a:prstGeom prst="rect">
                      <a:avLst/>
                    </a:prstGeom>
                    <a:noFill/>
                    <a:ln>
                      <a:noFill/>
                    </a:ln>
                    <a:extLst>
                      <a:ext uri="{53640926-AAD7-44D8-BBD7-CCE9431645EC}">
                        <a14:shadowObscured xmlns:a14="http://schemas.microsoft.com/office/drawing/2010/main"/>
                      </a:ext>
                    </a:extLst>
                  </pic:spPr>
                </pic:pic>
              </a:graphicData>
            </a:graphic>
          </wp:inline>
        </w:drawing>
      </w:r>
    </w:p>
    <w:p w14:paraId="44968E56" w14:textId="77777777" w:rsidR="004D6AA8" w:rsidRDefault="004D6AA8" w:rsidP="00CA3EB2">
      <w:pPr>
        <w:ind w:left="720" w:right="-720"/>
      </w:pPr>
    </w:p>
    <w:p w14:paraId="38AB5C7E" w14:textId="77777777" w:rsidR="004D6AA8" w:rsidRDefault="004D6AA8" w:rsidP="00CA3EB2">
      <w:pPr>
        <w:ind w:left="720" w:right="-720"/>
      </w:pPr>
    </w:p>
    <w:p w14:paraId="6CEABFCF" w14:textId="5EDF5421" w:rsidR="00CA3EB2" w:rsidRDefault="00CA3EB2" w:rsidP="00CA3EB2">
      <w:pPr>
        <w:ind w:left="720" w:right="-720"/>
      </w:pPr>
      <w:r>
        <w:t xml:space="preserve">(The access to file is denied because the public access to file was </w:t>
      </w:r>
      <w:r w:rsidR="004D6AA8">
        <w:t>revoked to view or manage file access key and secret key would be required)</w:t>
      </w:r>
    </w:p>
    <w:p w14:paraId="150DE8CD" w14:textId="51A8C196" w:rsidR="00CA3EB2" w:rsidRDefault="00CA3EB2" w:rsidP="00CA3EB2">
      <w:pPr>
        <w:ind w:left="720" w:right="-720"/>
      </w:pPr>
    </w:p>
    <w:p w14:paraId="52176B69" w14:textId="678085C4" w:rsidR="00CA3EB2" w:rsidRDefault="00CA3EB2" w:rsidP="00CA3EB2">
      <w:pPr>
        <w:ind w:left="720" w:right="-720"/>
      </w:pPr>
    </w:p>
    <w:p w14:paraId="48989C40" w14:textId="210813D5" w:rsidR="00CA3EB2" w:rsidRDefault="00CA3EB2" w:rsidP="00CA3EB2">
      <w:pPr>
        <w:ind w:left="720" w:right="-720"/>
      </w:pPr>
    </w:p>
    <w:p w14:paraId="4DEDA5D9" w14:textId="31005D02" w:rsidR="004D6AA8" w:rsidRDefault="004D6AA8" w:rsidP="00CA3EB2">
      <w:pPr>
        <w:ind w:left="720" w:right="-720"/>
      </w:pPr>
    </w:p>
    <w:p w14:paraId="75FCF422" w14:textId="042EB776" w:rsidR="004D6AA8" w:rsidRDefault="004D6AA8" w:rsidP="00CA3EB2">
      <w:pPr>
        <w:ind w:left="720" w:right="-720"/>
      </w:pPr>
    </w:p>
    <w:p w14:paraId="0F40EE21" w14:textId="77777777" w:rsidR="004D6AA8" w:rsidRDefault="004D6AA8" w:rsidP="00CA3EB2">
      <w:pPr>
        <w:ind w:left="720" w:right="-720"/>
      </w:pPr>
    </w:p>
    <w:p w14:paraId="558E91F1" w14:textId="5981A716" w:rsidR="00CA3EB2" w:rsidRDefault="00CA3EB2" w:rsidP="00CA3EB2">
      <w:pPr>
        <w:ind w:left="720" w:right="-720"/>
      </w:pPr>
    </w:p>
    <w:p w14:paraId="5DF3DD58" w14:textId="6F7F5773" w:rsidR="00CA3EB2" w:rsidRDefault="00CA3EB2" w:rsidP="00CA3EB2">
      <w:pPr>
        <w:ind w:left="720" w:right="-720"/>
      </w:pPr>
    </w:p>
    <w:p w14:paraId="652E61AC" w14:textId="2C4646D2" w:rsidR="00D32B4C" w:rsidRDefault="00EF447E" w:rsidP="00D32B4C">
      <w:pPr>
        <w:pStyle w:val="ListParagraph"/>
        <w:numPr>
          <w:ilvl w:val="0"/>
          <w:numId w:val="31"/>
        </w:numPr>
        <w:ind w:right="-720"/>
      </w:pPr>
      <w:r>
        <w:lastRenderedPageBreak/>
        <w:t xml:space="preserve">To view files now we </w:t>
      </w:r>
      <w:proofErr w:type="gramStart"/>
      <w:r>
        <w:t>have to</w:t>
      </w:r>
      <w:proofErr w:type="gramEnd"/>
      <w:r>
        <w:t xml:space="preserve"> replace S3 bucket address with CloudFront distribution </w:t>
      </w:r>
      <w:r w:rsidR="00D32B4C">
        <w:t>address</w:t>
      </w:r>
    </w:p>
    <w:p w14:paraId="1F17BDA8" w14:textId="6CD3A7ED" w:rsidR="00D32B4C" w:rsidRDefault="00D32B4C" w:rsidP="00D32B4C">
      <w:pPr>
        <w:pStyle w:val="ListParagraph"/>
        <w:ind w:right="-720"/>
      </w:pPr>
    </w:p>
    <w:p w14:paraId="0EDE1D65" w14:textId="7A1A6D8D" w:rsidR="00D32B4C" w:rsidRDefault="00D32B4C" w:rsidP="00D32B4C">
      <w:pPr>
        <w:pStyle w:val="ListParagraph"/>
        <w:ind w:right="-720"/>
      </w:pPr>
    </w:p>
    <w:p w14:paraId="62E9AD76" w14:textId="75160221" w:rsidR="00D32B4C" w:rsidRDefault="00D32B4C" w:rsidP="00D32B4C">
      <w:pPr>
        <w:pStyle w:val="ListParagraph"/>
        <w:ind w:right="-720"/>
      </w:pPr>
      <w:r>
        <w:rPr>
          <w:noProof/>
        </w:rPr>
        <w:drawing>
          <wp:inline distT="0" distB="0" distL="0" distR="0" wp14:anchorId="332E7242" wp14:editId="27800394">
            <wp:extent cx="5943600" cy="31883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188335"/>
                    </a:xfrm>
                    <a:prstGeom prst="rect">
                      <a:avLst/>
                    </a:prstGeom>
                    <a:noFill/>
                    <a:ln>
                      <a:noFill/>
                    </a:ln>
                  </pic:spPr>
                </pic:pic>
              </a:graphicData>
            </a:graphic>
          </wp:inline>
        </w:drawing>
      </w:r>
    </w:p>
    <w:p w14:paraId="685CA31F" w14:textId="38776E76" w:rsidR="00D32B4C" w:rsidRDefault="00D32B4C" w:rsidP="00D32B4C">
      <w:pPr>
        <w:pStyle w:val="ListParagraph"/>
        <w:ind w:right="-720"/>
      </w:pPr>
    </w:p>
    <w:p w14:paraId="58D5774A" w14:textId="104E243B" w:rsidR="00D32B4C" w:rsidRDefault="00D32B4C" w:rsidP="00D32B4C">
      <w:pPr>
        <w:pStyle w:val="ListParagraph"/>
        <w:ind w:right="-720"/>
      </w:pPr>
    </w:p>
    <w:p w14:paraId="1FCBB4CC" w14:textId="5565A870" w:rsidR="00D32B4C" w:rsidRDefault="00D32B4C" w:rsidP="00D32B4C">
      <w:pPr>
        <w:pStyle w:val="ListParagraph"/>
        <w:numPr>
          <w:ilvl w:val="0"/>
          <w:numId w:val="31"/>
        </w:numPr>
        <w:ind w:right="-720"/>
      </w:pPr>
      <w:r>
        <w:t>All logs to CloudFront Distribution are saved to S3 bucket as configured</w:t>
      </w:r>
    </w:p>
    <w:p w14:paraId="37FBC427" w14:textId="20F0EB30" w:rsidR="00D32B4C" w:rsidRDefault="00D32B4C" w:rsidP="00D32B4C">
      <w:pPr>
        <w:ind w:right="-720"/>
      </w:pPr>
    </w:p>
    <w:p w14:paraId="557B494F" w14:textId="75B8305E" w:rsidR="00D32B4C" w:rsidRDefault="00D32B4C" w:rsidP="00D32B4C">
      <w:pPr>
        <w:ind w:right="-720"/>
      </w:pPr>
    </w:p>
    <w:p w14:paraId="362469BB" w14:textId="1784CD4A" w:rsidR="00D32B4C" w:rsidRDefault="00D32B4C" w:rsidP="00D32B4C">
      <w:pPr>
        <w:ind w:left="720" w:right="-720"/>
      </w:pPr>
      <w:r>
        <w:rPr>
          <w:noProof/>
        </w:rPr>
        <w:drawing>
          <wp:inline distT="0" distB="0" distL="0" distR="0" wp14:anchorId="0DBF256D" wp14:editId="3C515709">
            <wp:extent cx="5943600" cy="31883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188335"/>
                    </a:xfrm>
                    <a:prstGeom prst="rect">
                      <a:avLst/>
                    </a:prstGeom>
                    <a:noFill/>
                    <a:ln>
                      <a:noFill/>
                    </a:ln>
                  </pic:spPr>
                </pic:pic>
              </a:graphicData>
            </a:graphic>
          </wp:inline>
        </w:drawing>
      </w:r>
    </w:p>
    <w:p w14:paraId="5CC43B44" w14:textId="415154D4" w:rsidR="00D32B4C" w:rsidRDefault="00D32B4C" w:rsidP="00D32B4C">
      <w:pPr>
        <w:ind w:left="720" w:right="-720"/>
      </w:pPr>
    </w:p>
    <w:p w14:paraId="42405568" w14:textId="39195FE8" w:rsidR="00D32B4C" w:rsidRDefault="00D32B4C" w:rsidP="00D32B4C">
      <w:pPr>
        <w:ind w:left="720" w:right="-720"/>
      </w:pPr>
    </w:p>
    <w:p w14:paraId="6EAADB89" w14:textId="618106E2" w:rsidR="004F5C17" w:rsidRDefault="004F5C17" w:rsidP="00D32B4C">
      <w:pPr>
        <w:ind w:left="720" w:right="-720"/>
      </w:pPr>
      <w:r>
        <w:lastRenderedPageBreak/>
        <w:t xml:space="preserve">Image from CDN load significantly faster as compared to </w:t>
      </w:r>
      <w:r w:rsidR="00867812">
        <w:t>S3 bucket link</w:t>
      </w:r>
    </w:p>
    <w:p w14:paraId="0D674C9E" w14:textId="77777777" w:rsidR="00867812" w:rsidRDefault="00867812" w:rsidP="00D32B4C">
      <w:pPr>
        <w:ind w:left="720" w:right="-720"/>
        <w:rPr>
          <w:b/>
          <w:bCs/>
        </w:rPr>
      </w:pPr>
    </w:p>
    <w:p w14:paraId="1D811B0E" w14:textId="6085F079" w:rsidR="00D32B4C" w:rsidRPr="00867812" w:rsidRDefault="004F5C17" w:rsidP="00D32B4C">
      <w:pPr>
        <w:ind w:left="720" w:right="-720"/>
        <w:rPr>
          <w:b/>
          <w:bCs/>
        </w:rPr>
      </w:pPr>
      <w:r w:rsidRPr="00867812">
        <w:rPr>
          <w:b/>
          <w:bCs/>
        </w:rPr>
        <w:t>The Benefits</w:t>
      </w:r>
      <w:r w:rsidR="00D32B4C" w:rsidRPr="00867812">
        <w:rPr>
          <w:b/>
          <w:bCs/>
        </w:rPr>
        <w:t xml:space="preserve"> </w:t>
      </w:r>
      <w:r w:rsidRPr="00867812">
        <w:rPr>
          <w:b/>
          <w:bCs/>
        </w:rPr>
        <w:t>of using CDN:</w:t>
      </w:r>
    </w:p>
    <w:p w14:paraId="35C088E7" w14:textId="77777777" w:rsidR="00867812" w:rsidRDefault="00867812" w:rsidP="00867812">
      <w:pPr>
        <w:ind w:left="720" w:right="-720"/>
      </w:pPr>
    </w:p>
    <w:p w14:paraId="0C2606AB" w14:textId="321A4B1E" w:rsidR="00867812" w:rsidRDefault="00867812" w:rsidP="00867812">
      <w:pPr>
        <w:ind w:left="720" w:right="-720"/>
      </w:pPr>
      <w:bookmarkStart w:id="0" w:name="_GoBack"/>
      <w:bookmarkEnd w:id="0"/>
      <w:r>
        <w:t>1. Different domains</w:t>
      </w:r>
    </w:p>
    <w:p w14:paraId="29DA97B4" w14:textId="77777777" w:rsidR="00867812" w:rsidRDefault="00867812" w:rsidP="00867812">
      <w:pPr>
        <w:ind w:left="720" w:right="-720"/>
      </w:pPr>
      <w:r>
        <w:t>Browsers limit the number of concurrent connections (file downloads) to a single domain. Most permit four active connections so the fifth download is blocked until one of the previous files has been fully retrieved. You can often see this limit in action when downloading many large files from the same site.</w:t>
      </w:r>
    </w:p>
    <w:p w14:paraId="41FA961A" w14:textId="77777777" w:rsidR="00867812" w:rsidRDefault="00867812" w:rsidP="00867812">
      <w:pPr>
        <w:ind w:left="720" w:right="-720"/>
      </w:pPr>
    </w:p>
    <w:p w14:paraId="455D48C0" w14:textId="77777777" w:rsidR="00867812" w:rsidRDefault="00867812" w:rsidP="00867812">
      <w:pPr>
        <w:ind w:left="720" w:right="-720"/>
      </w:pPr>
      <w:r>
        <w:t>CDN files are hosted on a different domain. In effect, a single CDN permits the browser to download a further four files at the same time.</w:t>
      </w:r>
    </w:p>
    <w:p w14:paraId="26BCB768" w14:textId="77777777" w:rsidR="00867812" w:rsidRDefault="00867812" w:rsidP="00867812">
      <w:pPr>
        <w:ind w:left="720" w:right="-720"/>
      </w:pPr>
    </w:p>
    <w:p w14:paraId="30D4D977" w14:textId="77777777" w:rsidR="00867812" w:rsidRDefault="00867812" w:rsidP="00867812">
      <w:pPr>
        <w:ind w:left="720" w:right="-720"/>
      </w:pPr>
      <w:r>
        <w:t>2. Files may be pre-cached</w:t>
      </w:r>
    </w:p>
    <w:p w14:paraId="70A7650C" w14:textId="77777777" w:rsidR="00867812" w:rsidRDefault="00867812" w:rsidP="00867812">
      <w:pPr>
        <w:ind w:left="720" w:right="-720"/>
      </w:pPr>
      <w:r>
        <w:t>jQuery is ubiquitous on the web. There’s a high probability that someone visiting your pages has already visited a site using the Google CDN. Therefore, the file has already been cached by your browser and won’t need to be downloaded again.</w:t>
      </w:r>
    </w:p>
    <w:p w14:paraId="60DC6DC0" w14:textId="77777777" w:rsidR="00867812" w:rsidRDefault="00867812" w:rsidP="00867812">
      <w:pPr>
        <w:ind w:left="720" w:right="-720"/>
      </w:pPr>
    </w:p>
    <w:p w14:paraId="036B4A47" w14:textId="77777777" w:rsidR="00867812" w:rsidRDefault="00867812" w:rsidP="00867812">
      <w:pPr>
        <w:ind w:left="720" w:right="-720"/>
      </w:pPr>
      <w:r>
        <w:t>3. High-capacity infrastructures</w:t>
      </w:r>
    </w:p>
    <w:p w14:paraId="460D2C02" w14:textId="77777777" w:rsidR="00867812" w:rsidRDefault="00867812" w:rsidP="00867812">
      <w:pPr>
        <w:ind w:left="720" w:right="-720"/>
      </w:pPr>
      <w:r>
        <w:t xml:space="preserve">You may have great </w:t>
      </w:r>
      <w:proofErr w:type="gramStart"/>
      <w:r>
        <w:t>hosting</w:t>
      </w:r>
      <w:proofErr w:type="gramEnd"/>
      <w:r>
        <w:t xml:space="preserve"> but I bet it doesn’t have the capacity or scalability offered by Google, Microsoft or Yahoo. The better CDNs offer higher availability, lower network latency and lower packet loss.</w:t>
      </w:r>
    </w:p>
    <w:p w14:paraId="025E14A2" w14:textId="77777777" w:rsidR="00867812" w:rsidRDefault="00867812" w:rsidP="00867812">
      <w:pPr>
        <w:ind w:left="720" w:right="-720"/>
      </w:pPr>
    </w:p>
    <w:p w14:paraId="6E4A3E66" w14:textId="77777777" w:rsidR="00867812" w:rsidRDefault="00867812" w:rsidP="00867812">
      <w:pPr>
        <w:ind w:left="720" w:right="-720"/>
      </w:pPr>
      <w:r>
        <w:t>4. Distributed data centers</w:t>
      </w:r>
    </w:p>
    <w:p w14:paraId="3148CE10" w14:textId="77777777" w:rsidR="00867812" w:rsidRDefault="00867812" w:rsidP="00867812">
      <w:pPr>
        <w:ind w:left="720" w:right="-720"/>
      </w:pPr>
      <w:r>
        <w:t xml:space="preserve">If your main web server is based in Dallas, users from Europe or Asia must make </w:t>
      </w:r>
      <w:proofErr w:type="gramStart"/>
      <w:r>
        <w:t>a number of</w:t>
      </w:r>
      <w:proofErr w:type="gramEnd"/>
      <w:r>
        <w:t xml:space="preserve"> trans-continental electronic hops when they access your files. Many CDNs provide localized data centers which are closer to the user and result in faster downloads.</w:t>
      </w:r>
    </w:p>
    <w:p w14:paraId="511601B8" w14:textId="77777777" w:rsidR="00867812" w:rsidRDefault="00867812" w:rsidP="00867812">
      <w:pPr>
        <w:ind w:left="720" w:right="-720"/>
      </w:pPr>
    </w:p>
    <w:p w14:paraId="544CDBBD" w14:textId="77777777" w:rsidR="00867812" w:rsidRDefault="00867812" w:rsidP="00867812">
      <w:pPr>
        <w:ind w:left="720" w:right="-720"/>
      </w:pPr>
      <w:r>
        <w:t>5. Built-in version control</w:t>
      </w:r>
    </w:p>
    <w:p w14:paraId="2396D115" w14:textId="77777777" w:rsidR="00867812" w:rsidRDefault="00867812" w:rsidP="00867812">
      <w:pPr>
        <w:ind w:left="720" w:right="-720"/>
      </w:pPr>
      <w:r>
        <w:t>It’s usually possible to link to a specific version of a CSS file or JavaScript library. You can often request the “latest” version if required.</w:t>
      </w:r>
    </w:p>
    <w:p w14:paraId="6BDFC9EC" w14:textId="77777777" w:rsidR="00867812" w:rsidRDefault="00867812" w:rsidP="00867812">
      <w:pPr>
        <w:ind w:left="720" w:right="-720"/>
      </w:pPr>
    </w:p>
    <w:p w14:paraId="035264E4" w14:textId="77777777" w:rsidR="00867812" w:rsidRDefault="00867812" w:rsidP="00867812">
      <w:pPr>
        <w:ind w:left="720" w:right="-720"/>
      </w:pPr>
      <w:r>
        <w:t>6. Usage analytics</w:t>
      </w:r>
    </w:p>
    <w:p w14:paraId="0AF51F93" w14:textId="77777777" w:rsidR="00867812" w:rsidRDefault="00867812" w:rsidP="00867812">
      <w:pPr>
        <w:ind w:left="720" w:right="-720"/>
      </w:pPr>
      <w:r>
        <w:t>Many commercial CDNs provide file usage reports since they generally charge per byte. Those reports can supplement your own website analytics and, in some cases, may offer a better impression of video views and downloads.</w:t>
      </w:r>
    </w:p>
    <w:p w14:paraId="78C90C57" w14:textId="77777777" w:rsidR="00867812" w:rsidRDefault="00867812" w:rsidP="00867812">
      <w:pPr>
        <w:ind w:left="720" w:right="-720"/>
      </w:pPr>
    </w:p>
    <w:p w14:paraId="53EB5071" w14:textId="77777777" w:rsidR="00867812" w:rsidRDefault="00867812" w:rsidP="00867812">
      <w:pPr>
        <w:ind w:left="720" w:right="-720"/>
      </w:pPr>
      <w:r>
        <w:t>7. Boosts performance and saves money</w:t>
      </w:r>
    </w:p>
    <w:p w14:paraId="723F618F" w14:textId="0579F0DF" w:rsidR="004F5C17" w:rsidRPr="0005103E" w:rsidRDefault="00867812" w:rsidP="00867812">
      <w:pPr>
        <w:ind w:left="720" w:right="-720"/>
      </w:pPr>
      <w:r>
        <w:t>A CDN can distribute the load, save bandwidth, boost performance and reduce your existing hosting costs — often for free.</w:t>
      </w:r>
    </w:p>
    <w:sectPr w:rsidR="004F5C17" w:rsidRPr="0005103E" w:rsidSect="002C0D3C">
      <w:headerReference w:type="default" r:id="rId3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2393ED" w14:textId="77777777" w:rsidR="0075260F" w:rsidRDefault="0075260F" w:rsidP="00C14B16">
      <w:r>
        <w:separator/>
      </w:r>
    </w:p>
  </w:endnote>
  <w:endnote w:type="continuationSeparator" w:id="0">
    <w:p w14:paraId="43BECE23" w14:textId="77777777" w:rsidR="0075260F" w:rsidRDefault="0075260F" w:rsidP="00C14B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F03423" w14:textId="77777777" w:rsidR="0075260F" w:rsidRDefault="0075260F" w:rsidP="00C14B16">
      <w:r>
        <w:separator/>
      </w:r>
    </w:p>
  </w:footnote>
  <w:footnote w:type="continuationSeparator" w:id="0">
    <w:p w14:paraId="731F7DD4" w14:textId="77777777" w:rsidR="0075260F" w:rsidRDefault="0075260F" w:rsidP="00C14B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05CED" w14:textId="77777777" w:rsidR="00C14B16" w:rsidRPr="00C14B16" w:rsidRDefault="00C14B16">
    <w:pPr>
      <w:pStyle w:val="Header"/>
      <w:rPr>
        <w:sz w:val="32"/>
      </w:rPr>
    </w:pPr>
    <w:r w:rsidRPr="00C14B16">
      <w:rPr>
        <w:sz w:val="3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F128C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A0AA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6928A4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5ACAD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17AC73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D4E1D3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80C02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F5E5D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A7202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4CE3B8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BF2A15"/>
    <w:multiLevelType w:val="hybridMultilevel"/>
    <w:tmpl w:val="01B4D932"/>
    <w:lvl w:ilvl="0" w:tplc="7A3230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2B51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4945631"/>
    <w:multiLevelType w:val="hybridMultilevel"/>
    <w:tmpl w:val="E0F481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81A78F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08D63469"/>
    <w:multiLevelType w:val="hybridMultilevel"/>
    <w:tmpl w:val="42C85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A79002F"/>
    <w:multiLevelType w:val="hybridMultilevel"/>
    <w:tmpl w:val="7B7EFA6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0B2F3C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15C5697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1630636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18D018CB"/>
    <w:multiLevelType w:val="hybridMultilevel"/>
    <w:tmpl w:val="C5D40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1684AD8"/>
    <w:multiLevelType w:val="hybridMultilevel"/>
    <w:tmpl w:val="04044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2891BFF"/>
    <w:multiLevelType w:val="hybridMultilevel"/>
    <w:tmpl w:val="913A0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98929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2EDE30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3A6A472E"/>
    <w:multiLevelType w:val="hybridMultilevel"/>
    <w:tmpl w:val="64EE7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EB0273"/>
    <w:multiLevelType w:val="multilevel"/>
    <w:tmpl w:val="526206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6" w15:restartNumberingAfterBreak="0">
    <w:nsid w:val="43F850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84C4F29"/>
    <w:multiLevelType w:val="multilevel"/>
    <w:tmpl w:val="D8061F6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8" w15:restartNumberingAfterBreak="0">
    <w:nsid w:val="4CD01474"/>
    <w:multiLevelType w:val="hybridMultilevel"/>
    <w:tmpl w:val="C2BC1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7B0AE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57D122FC"/>
    <w:multiLevelType w:val="hybridMultilevel"/>
    <w:tmpl w:val="A2B8F31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9350CFB"/>
    <w:multiLevelType w:val="multilevel"/>
    <w:tmpl w:val="9DF09F0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2" w15:restartNumberingAfterBreak="0">
    <w:nsid w:val="5D7E7F13"/>
    <w:multiLevelType w:val="hybridMultilevel"/>
    <w:tmpl w:val="B3E604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DEC6B47"/>
    <w:multiLevelType w:val="multilevel"/>
    <w:tmpl w:val="604E1C0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4" w15:restartNumberingAfterBreak="0">
    <w:nsid w:val="6E9514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B703D1B"/>
    <w:multiLevelType w:val="hybridMultilevel"/>
    <w:tmpl w:val="3CE8FB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D8C2C6D"/>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7" w15:restartNumberingAfterBreak="0">
    <w:nsid w:val="7D96437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31"/>
  </w:num>
  <w:num w:numId="2">
    <w:abstractNumId w:val="16"/>
  </w:num>
  <w:num w:numId="3">
    <w:abstractNumId w:val="11"/>
  </w:num>
  <w:num w:numId="4">
    <w:abstractNumId w:val="34"/>
  </w:num>
  <w:num w:numId="5">
    <w:abstractNumId w:val="17"/>
  </w:num>
  <w:num w:numId="6">
    <w:abstractNumId w:val="25"/>
  </w:num>
  <w:num w:numId="7">
    <w:abstractNumId w:val="27"/>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22"/>
  </w:num>
  <w:num w:numId="19">
    <w:abstractNumId w:val="23"/>
  </w:num>
  <w:num w:numId="20">
    <w:abstractNumId w:val="33"/>
  </w:num>
  <w:num w:numId="21">
    <w:abstractNumId w:val="26"/>
  </w:num>
  <w:num w:numId="22">
    <w:abstractNumId w:val="13"/>
  </w:num>
  <w:num w:numId="23">
    <w:abstractNumId w:val="36"/>
  </w:num>
  <w:num w:numId="24">
    <w:abstractNumId w:val="30"/>
  </w:num>
  <w:num w:numId="25">
    <w:abstractNumId w:val="12"/>
  </w:num>
  <w:num w:numId="26">
    <w:abstractNumId w:val="10"/>
  </w:num>
  <w:num w:numId="27">
    <w:abstractNumId w:val="35"/>
  </w:num>
  <w:num w:numId="28">
    <w:abstractNumId w:val="19"/>
  </w:num>
  <w:num w:numId="29">
    <w:abstractNumId w:val="28"/>
  </w:num>
  <w:num w:numId="30">
    <w:abstractNumId w:val="32"/>
  </w:num>
  <w:num w:numId="31">
    <w:abstractNumId w:val="20"/>
  </w:num>
  <w:num w:numId="32">
    <w:abstractNumId w:val="21"/>
  </w:num>
  <w:num w:numId="33">
    <w:abstractNumId w:val="24"/>
  </w:num>
  <w:num w:numId="34">
    <w:abstractNumId w:val="14"/>
  </w:num>
  <w:num w:numId="35">
    <w:abstractNumId w:val="29"/>
  </w:num>
  <w:num w:numId="36">
    <w:abstractNumId w:val="18"/>
  </w:num>
  <w:num w:numId="37">
    <w:abstractNumId w:val="37"/>
  </w:num>
  <w:num w:numId="3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B16"/>
    <w:rsid w:val="00004397"/>
    <w:rsid w:val="000166A4"/>
    <w:rsid w:val="00043D1A"/>
    <w:rsid w:val="0005103E"/>
    <w:rsid w:val="00057DFC"/>
    <w:rsid w:val="000D4553"/>
    <w:rsid w:val="000E734E"/>
    <w:rsid w:val="000F20BF"/>
    <w:rsid w:val="000F7F87"/>
    <w:rsid w:val="00115517"/>
    <w:rsid w:val="00124A63"/>
    <w:rsid w:val="0013226E"/>
    <w:rsid w:val="0014029E"/>
    <w:rsid w:val="00187FAE"/>
    <w:rsid w:val="001B57FB"/>
    <w:rsid w:val="002A4B2E"/>
    <w:rsid w:val="002C0D3C"/>
    <w:rsid w:val="0030418D"/>
    <w:rsid w:val="00322419"/>
    <w:rsid w:val="00382AA9"/>
    <w:rsid w:val="003A5DFC"/>
    <w:rsid w:val="00424082"/>
    <w:rsid w:val="004D6AA8"/>
    <w:rsid w:val="004F5C17"/>
    <w:rsid w:val="0051472F"/>
    <w:rsid w:val="005259A6"/>
    <w:rsid w:val="005327A4"/>
    <w:rsid w:val="005960CE"/>
    <w:rsid w:val="005C6A65"/>
    <w:rsid w:val="00640251"/>
    <w:rsid w:val="00645252"/>
    <w:rsid w:val="00670EBB"/>
    <w:rsid w:val="0067569C"/>
    <w:rsid w:val="0069164C"/>
    <w:rsid w:val="006D1C09"/>
    <w:rsid w:val="006D3D74"/>
    <w:rsid w:val="00724D1D"/>
    <w:rsid w:val="0075260F"/>
    <w:rsid w:val="007D059F"/>
    <w:rsid w:val="007D62E4"/>
    <w:rsid w:val="007D7709"/>
    <w:rsid w:val="007F252D"/>
    <w:rsid w:val="0083569A"/>
    <w:rsid w:val="00850849"/>
    <w:rsid w:val="00863C45"/>
    <w:rsid w:val="00867812"/>
    <w:rsid w:val="00872DD2"/>
    <w:rsid w:val="008D42CA"/>
    <w:rsid w:val="009158B3"/>
    <w:rsid w:val="009170ED"/>
    <w:rsid w:val="00927C46"/>
    <w:rsid w:val="00947FCC"/>
    <w:rsid w:val="00950958"/>
    <w:rsid w:val="009630F3"/>
    <w:rsid w:val="00965A00"/>
    <w:rsid w:val="00966940"/>
    <w:rsid w:val="00977ABA"/>
    <w:rsid w:val="009A668E"/>
    <w:rsid w:val="009B6C2C"/>
    <w:rsid w:val="009F2E2A"/>
    <w:rsid w:val="00A4776B"/>
    <w:rsid w:val="00A736F9"/>
    <w:rsid w:val="00A9204E"/>
    <w:rsid w:val="00AA5E4F"/>
    <w:rsid w:val="00B22047"/>
    <w:rsid w:val="00B25E2B"/>
    <w:rsid w:val="00B35A8C"/>
    <w:rsid w:val="00B373C0"/>
    <w:rsid w:val="00B83009"/>
    <w:rsid w:val="00C14B16"/>
    <w:rsid w:val="00C32BBF"/>
    <w:rsid w:val="00C4215D"/>
    <w:rsid w:val="00C80C7C"/>
    <w:rsid w:val="00CA3EB2"/>
    <w:rsid w:val="00CE7AB3"/>
    <w:rsid w:val="00CE7CA5"/>
    <w:rsid w:val="00D32B4C"/>
    <w:rsid w:val="00DC4D12"/>
    <w:rsid w:val="00E63AB5"/>
    <w:rsid w:val="00EE48C1"/>
    <w:rsid w:val="00EF447E"/>
    <w:rsid w:val="00F53C6A"/>
    <w:rsid w:val="00F703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8C6F35"/>
  <w15:chartTrackingRefBased/>
  <w15:docId w15:val="{8EA1D08B-BAD3-45A7-8311-474844330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82AA9"/>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spacing w:after="120"/>
      <w:ind w:left="1757"/>
    </w:pPr>
  </w:style>
  <w:style w:type="paragraph" w:styleId="ListParagraph">
    <w:name w:val="List Paragraph"/>
    <w:basedOn w:val="Normal"/>
    <w:uiPriority w:val="34"/>
    <w:unhideWhenUsed/>
    <w:qFormat/>
    <w:rsid w:val="00C14B16"/>
    <w:pPr>
      <w:ind w:left="720"/>
      <w:contextualSpacing/>
    </w:pPr>
  </w:style>
  <w:style w:type="character" w:styleId="UnresolvedMention">
    <w:name w:val="Unresolved Mention"/>
    <w:basedOn w:val="DefaultParagraphFont"/>
    <w:uiPriority w:val="99"/>
    <w:semiHidden/>
    <w:unhideWhenUsed/>
    <w:rsid w:val="007D059F"/>
    <w:rPr>
      <w:color w:val="605E5C"/>
      <w:shd w:val="clear" w:color="auto" w:fill="E1DFDD"/>
    </w:rPr>
  </w:style>
  <w:style w:type="paragraph" w:styleId="NormalWeb">
    <w:name w:val="Normal (Web)"/>
    <w:basedOn w:val="Normal"/>
    <w:uiPriority w:val="99"/>
    <w:semiHidden/>
    <w:unhideWhenUsed/>
    <w:rsid w:val="00124A63"/>
    <w:pPr>
      <w:spacing w:before="100" w:beforeAutospacing="1" w:after="100" w:afterAutospacing="1"/>
    </w:pPr>
    <w:rPr>
      <w:rFonts w:ascii="Times New Roman" w:eastAsia="Times New Roman" w:hAnsi="Times New Roman" w:cs="Times New Roman"/>
      <w:sz w:val="24"/>
      <w:szCs w:val="24"/>
    </w:rPr>
  </w:style>
  <w:style w:type="table" w:styleId="TableGrid">
    <w:name w:val="Table Grid"/>
    <w:basedOn w:val="TableNormal"/>
    <w:uiPriority w:val="39"/>
    <w:rsid w:val="008D42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2C0D3C"/>
    <w:rPr>
      <w:rFonts w:eastAsiaTheme="minorEastAsia"/>
    </w:rPr>
  </w:style>
  <w:style w:type="character" w:customStyle="1" w:styleId="NoSpacingChar">
    <w:name w:val="No Spacing Char"/>
    <w:basedOn w:val="DefaultParagraphFont"/>
    <w:link w:val="NoSpacing"/>
    <w:uiPriority w:val="1"/>
    <w:rsid w:val="002C0D3C"/>
    <w:rPr>
      <w:rFonts w:eastAsiaTheme="minorEastAsia"/>
    </w:rPr>
  </w:style>
  <w:style w:type="character" w:customStyle="1" w:styleId="t">
    <w:name w:val="t"/>
    <w:basedOn w:val="DefaultParagraphFont"/>
    <w:rsid w:val="00187F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018818">
      <w:bodyDiv w:val="1"/>
      <w:marLeft w:val="0"/>
      <w:marRight w:val="0"/>
      <w:marTop w:val="0"/>
      <w:marBottom w:val="0"/>
      <w:divBdr>
        <w:top w:val="none" w:sz="0" w:space="0" w:color="auto"/>
        <w:left w:val="none" w:sz="0" w:space="0" w:color="auto"/>
        <w:bottom w:val="none" w:sz="0" w:space="0" w:color="auto"/>
        <w:right w:val="none" w:sz="0" w:space="0" w:color="auto"/>
      </w:divBdr>
    </w:div>
    <w:div w:id="712198720">
      <w:bodyDiv w:val="1"/>
      <w:marLeft w:val="0"/>
      <w:marRight w:val="0"/>
      <w:marTop w:val="0"/>
      <w:marBottom w:val="0"/>
      <w:divBdr>
        <w:top w:val="none" w:sz="0" w:space="0" w:color="auto"/>
        <w:left w:val="none" w:sz="0" w:space="0" w:color="auto"/>
        <w:bottom w:val="none" w:sz="0" w:space="0" w:color="auto"/>
        <w:right w:val="none" w:sz="0" w:space="0" w:color="auto"/>
      </w:divBdr>
    </w:div>
    <w:div w:id="1021933585">
      <w:bodyDiv w:val="1"/>
      <w:marLeft w:val="0"/>
      <w:marRight w:val="0"/>
      <w:marTop w:val="0"/>
      <w:marBottom w:val="0"/>
      <w:divBdr>
        <w:top w:val="none" w:sz="0" w:space="0" w:color="auto"/>
        <w:left w:val="none" w:sz="0" w:space="0" w:color="auto"/>
        <w:bottom w:val="none" w:sz="0" w:space="0" w:color="auto"/>
        <w:right w:val="none" w:sz="0" w:space="0" w:color="auto"/>
      </w:divBdr>
    </w:div>
    <w:div w:id="1122116833">
      <w:bodyDiv w:val="1"/>
      <w:marLeft w:val="0"/>
      <w:marRight w:val="0"/>
      <w:marTop w:val="0"/>
      <w:marBottom w:val="0"/>
      <w:divBdr>
        <w:top w:val="none" w:sz="0" w:space="0" w:color="auto"/>
        <w:left w:val="none" w:sz="0" w:space="0" w:color="auto"/>
        <w:bottom w:val="none" w:sz="0" w:space="0" w:color="auto"/>
        <w:right w:val="none" w:sz="0" w:space="0" w:color="auto"/>
      </w:divBdr>
    </w:div>
    <w:div w:id="1410883457">
      <w:bodyDiv w:val="1"/>
      <w:marLeft w:val="0"/>
      <w:marRight w:val="0"/>
      <w:marTop w:val="0"/>
      <w:marBottom w:val="0"/>
      <w:divBdr>
        <w:top w:val="none" w:sz="0" w:space="0" w:color="auto"/>
        <w:left w:val="none" w:sz="0" w:space="0" w:color="auto"/>
        <w:bottom w:val="none" w:sz="0" w:space="0" w:color="auto"/>
        <w:right w:val="none" w:sz="0" w:space="0" w:color="auto"/>
      </w:divBdr>
      <w:divsChild>
        <w:div w:id="1673869342">
          <w:marLeft w:val="0"/>
          <w:marRight w:val="0"/>
          <w:marTop w:val="0"/>
          <w:marBottom w:val="0"/>
          <w:divBdr>
            <w:top w:val="none" w:sz="0" w:space="0" w:color="auto"/>
            <w:left w:val="none" w:sz="0" w:space="0" w:color="auto"/>
            <w:bottom w:val="none" w:sz="0" w:space="0" w:color="auto"/>
            <w:right w:val="none" w:sz="0" w:space="0" w:color="auto"/>
          </w:divBdr>
          <w:divsChild>
            <w:div w:id="1930040876">
              <w:marLeft w:val="0"/>
              <w:marRight w:val="0"/>
              <w:marTop w:val="180"/>
              <w:marBottom w:val="270"/>
              <w:divBdr>
                <w:top w:val="single" w:sz="6" w:space="0" w:color="E3E3E3"/>
                <w:left w:val="single" w:sz="6" w:space="0" w:color="E3E3E3"/>
                <w:bottom w:val="single" w:sz="6" w:space="0" w:color="E3E3E3"/>
                <w:right w:val="single" w:sz="6" w:space="0" w:color="E3E3E3"/>
              </w:divBdr>
              <w:divsChild>
                <w:div w:id="443579801">
                  <w:marLeft w:val="0"/>
                  <w:marRight w:val="0"/>
                  <w:marTop w:val="0"/>
                  <w:marBottom w:val="0"/>
                  <w:divBdr>
                    <w:top w:val="none" w:sz="0" w:space="0" w:color="auto"/>
                    <w:left w:val="none" w:sz="0" w:space="0" w:color="auto"/>
                    <w:bottom w:val="none" w:sz="0" w:space="0" w:color="auto"/>
                    <w:right w:val="none" w:sz="0" w:space="0" w:color="auto"/>
                  </w:divBdr>
                  <w:divsChild>
                    <w:div w:id="773087055">
                      <w:marLeft w:val="0"/>
                      <w:marRight w:val="0"/>
                      <w:marTop w:val="0"/>
                      <w:marBottom w:val="0"/>
                      <w:divBdr>
                        <w:top w:val="none" w:sz="0" w:space="0" w:color="auto"/>
                        <w:left w:val="none" w:sz="0" w:space="0" w:color="auto"/>
                        <w:bottom w:val="none" w:sz="0" w:space="0" w:color="auto"/>
                        <w:right w:val="none" w:sz="0" w:space="0" w:color="auto"/>
                      </w:divBdr>
                    </w:div>
                    <w:div w:id="184308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297654">
              <w:marLeft w:val="0"/>
              <w:marRight w:val="0"/>
              <w:marTop w:val="180"/>
              <w:marBottom w:val="270"/>
              <w:divBdr>
                <w:top w:val="single" w:sz="6" w:space="0" w:color="E3E3E3"/>
                <w:left w:val="single" w:sz="6" w:space="0" w:color="E3E3E3"/>
                <w:bottom w:val="single" w:sz="6" w:space="0" w:color="E3E3E3"/>
                <w:right w:val="single" w:sz="6" w:space="0" w:color="E3E3E3"/>
              </w:divBdr>
              <w:divsChild>
                <w:div w:id="1942254634">
                  <w:marLeft w:val="0"/>
                  <w:marRight w:val="0"/>
                  <w:marTop w:val="0"/>
                  <w:marBottom w:val="0"/>
                  <w:divBdr>
                    <w:top w:val="none" w:sz="0" w:space="0" w:color="auto"/>
                    <w:left w:val="none" w:sz="0" w:space="0" w:color="auto"/>
                    <w:bottom w:val="none" w:sz="0" w:space="0" w:color="auto"/>
                    <w:right w:val="none" w:sz="0" w:space="0" w:color="auto"/>
                  </w:divBdr>
                  <w:divsChild>
                    <w:div w:id="754015930">
                      <w:marLeft w:val="0"/>
                      <w:marRight w:val="0"/>
                      <w:marTop w:val="0"/>
                      <w:marBottom w:val="0"/>
                      <w:divBdr>
                        <w:top w:val="none" w:sz="0" w:space="0" w:color="auto"/>
                        <w:left w:val="none" w:sz="0" w:space="0" w:color="auto"/>
                        <w:bottom w:val="none" w:sz="0" w:space="0" w:color="auto"/>
                        <w:right w:val="none" w:sz="0" w:space="0" w:color="auto"/>
                      </w:divBdr>
                    </w:div>
                    <w:div w:id="90807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025301">
      <w:bodyDiv w:val="1"/>
      <w:marLeft w:val="0"/>
      <w:marRight w:val="0"/>
      <w:marTop w:val="0"/>
      <w:marBottom w:val="0"/>
      <w:divBdr>
        <w:top w:val="none" w:sz="0" w:space="0" w:color="auto"/>
        <w:left w:val="none" w:sz="0" w:space="0" w:color="auto"/>
        <w:bottom w:val="none" w:sz="0" w:space="0" w:color="auto"/>
        <w:right w:val="none" w:sz="0" w:space="0" w:color="auto"/>
      </w:divBdr>
    </w:div>
    <w:div w:id="1958637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glossaryDocument" Target="glossary/document.xml"/><Relationship Id="rId8"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harm\AppData\Roaming\Microsoft\Templates\Single%20spaced%20(blank).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CC4DA54BEB4CE28E75DF01957986E8"/>
        <w:category>
          <w:name w:val="General"/>
          <w:gallery w:val="placeholder"/>
        </w:category>
        <w:types>
          <w:type w:val="bbPlcHdr"/>
        </w:types>
        <w:behaviors>
          <w:behavior w:val="content"/>
        </w:behaviors>
        <w:guid w:val="{041CF096-11BC-4BB7-8C2C-A95255F9778B}"/>
      </w:docPartPr>
      <w:docPartBody>
        <w:p w:rsidR="006B0271" w:rsidRDefault="00441B31" w:rsidP="00441B31">
          <w:pPr>
            <w:pStyle w:val="B5CC4DA54BEB4CE28E75DF01957986E8"/>
          </w:pPr>
          <w:r>
            <w:rPr>
              <w:color w:val="2F5496" w:themeColor="accent1" w:themeShade="BF"/>
              <w:sz w:val="24"/>
              <w:szCs w:val="24"/>
            </w:rPr>
            <w:t>[Company name]</w:t>
          </w:r>
        </w:p>
      </w:docPartBody>
    </w:docPart>
    <w:docPart>
      <w:docPartPr>
        <w:name w:val="C5A996676D224BF5B5D5F7121D5038D3"/>
        <w:category>
          <w:name w:val="General"/>
          <w:gallery w:val="placeholder"/>
        </w:category>
        <w:types>
          <w:type w:val="bbPlcHdr"/>
        </w:types>
        <w:behaviors>
          <w:behavior w:val="content"/>
        </w:behaviors>
        <w:guid w:val="{D2F4C7F2-CDAE-4942-9BA7-D8A756E21D35}"/>
      </w:docPartPr>
      <w:docPartBody>
        <w:p w:rsidR="006B0271" w:rsidRDefault="00441B31" w:rsidP="00441B31">
          <w:pPr>
            <w:pStyle w:val="C5A996676D224BF5B5D5F7121D5038D3"/>
          </w:pPr>
          <w:r>
            <w:rPr>
              <w:rFonts w:asciiTheme="majorHAnsi" w:eastAsiaTheme="majorEastAsia" w:hAnsiTheme="majorHAnsi" w:cstheme="majorBidi"/>
              <w:color w:val="4472C4" w:themeColor="accent1"/>
              <w:sz w:val="88"/>
              <w:szCs w:val="88"/>
            </w:rPr>
            <w:t>[Document title]</w:t>
          </w:r>
        </w:p>
      </w:docPartBody>
    </w:docPart>
    <w:docPart>
      <w:docPartPr>
        <w:name w:val="0C86FFAA493D4C7DB3E89819F036007E"/>
        <w:category>
          <w:name w:val="General"/>
          <w:gallery w:val="placeholder"/>
        </w:category>
        <w:types>
          <w:type w:val="bbPlcHdr"/>
        </w:types>
        <w:behaviors>
          <w:behavior w:val="content"/>
        </w:behaviors>
        <w:guid w:val="{4F914771-C68C-4050-A33A-4E61E8E4EF0E}"/>
      </w:docPartPr>
      <w:docPartBody>
        <w:p w:rsidR="006B0271" w:rsidRDefault="00441B31" w:rsidP="00441B31">
          <w:pPr>
            <w:pStyle w:val="0C86FFAA493D4C7DB3E89819F036007E"/>
          </w:pPr>
          <w:r>
            <w:rPr>
              <w:color w:val="2F5496" w:themeColor="accent1" w:themeShade="BF"/>
              <w:sz w:val="24"/>
              <w:szCs w:val="24"/>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1B31"/>
    <w:rsid w:val="00090A56"/>
    <w:rsid w:val="00250983"/>
    <w:rsid w:val="003D00F8"/>
    <w:rsid w:val="00441B31"/>
    <w:rsid w:val="004E7E88"/>
    <w:rsid w:val="00625275"/>
    <w:rsid w:val="006B0271"/>
    <w:rsid w:val="00996C44"/>
    <w:rsid w:val="00D73DF9"/>
    <w:rsid w:val="00F65D0E"/>
    <w:rsid w:val="00F65E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5CC4DA54BEB4CE28E75DF01957986E8">
    <w:name w:val="B5CC4DA54BEB4CE28E75DF01957986E8"/>
    <w:rsid w:val="00441B31"/>
  </w:style>
  <w:style w:type="paragraph" w:customStyle="1" w:styleId="C5A996676D224BF5B5D5F7121D5038D3">
    <w:name w:val="C5A996676D224BF5B5D5F7121D5038D3"/>
    <w:rsid w:val="00441B31"/>
  </w:style>
  <w:style w:type="paragraph" w:customStyle="1" w:styleId="0C86FFAA493D4C7DB3E89819F036007E">
    <w:name w:val="0C86FFAA493D4C7DB3E89819F036007E"/>
    <w:rsid w:val="00441B31"/>
  </w:style>
  <w:style w:type="paragraph" w:customStyle="1" w:styleId="6D726D5A88CB4E67BB821AE07D9C9901">
    <w:name w:val="6D726D5A88CB4E67BB821AE07D9C9901"/>
    <w:rsid w:val="00441B31"/>
  </w:style>
  <w:style w:type="paragraph" w:customStyle="1" w:styleId="0B7183DAEB5F45FB9F4E176ADD92C06E">
    <w:name w:val="0B7183DAEB5F45FB9F4E176ADD92C06E"/>
    <w:rsid w:val="00441B3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3.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961EF147-6AA5-4A84-A425-4FED7830DF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(blank).dotx</Template>
  <TotalTime>981</TotalTime>
  <Pages>13</Pages>
  <Words>533</Words>
  <Characters>3039</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Dharmit Viradia</vt:lpstr>
    </vt:vector>
  </TitlesOfParts>
  <Company>CS 524 Introduction to Cloud Computing</Company>
  <LinksUpToDate>false</LinksUpToDate>
  <CharactersWithSpaces>3565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Dharmit Viradia</dc:title>
  <dc:subject>Lab Assignment 3</dc:subject>
  <dc:creator>Dharmit Viradia</dc:creator>
  <cp:keywords/>
  <dc:description/>
  <cp:lastModifiedBy>Dharmit Viradia</cp:lastModifiedBy>
  <cp:revision>32</cp:revision>
  <cp:lastPrinted>2020-01-29T03:42:00Z</cp:lastPrinted>
  <dcterms:created xsi:type="dcterms:W3CDTF">2020-01-28T23:10:00Z</dcterms:created>
  <dcterms:modified xsi:type="dcterms:W3CDTF">2020-04-17T23:57:00Z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