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2325207"/>
        <w:docPartObj>
          <w:docPartGallery w:val="Cover Pages"/>
          <w:docPartUnique/>
        </w:docPartObj>
      </w:sdtPr>
      <w:sdtEndPr>
        <w:rPr>
          <w:sz w:val="32"/>
        </w:rPr>
      </w:sdtEndPr>
      <w:sdtContent>
        <w:p w14:paraId="4990206E" w14:textId="77777777" w:rsidR="002C0D3C" w:rsidRDefault="002C0D3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2C0D3C" w14:paraId="5A851C45" w14:textId="77777777" w:rsidTr="002C0D3C">
            <w:sdt>
              <w:sdtPr>
                <w:rPr>
                  <w:color w:val="2E74B5" w:themeColor="accent1" w:themeShade="BF"/>
                  <w:sz w:val="44"/>
                  <w:szCs w:val="24"/>
                </w:rPr>
                <w:alias w:val="Company"/>
                <w:id w:val="13406915"/>
                <w:placeholder>
                  <w:docPart w:val="B5CC4DA54BEB4CE28E75DF01957986E8"/>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3938FE6B" w14:textId="77777777" w:rsidR="002C0D3C" w:rsidRPr="002C0D3C" w:rsidRDefault="00187FAE">
                    <w:pPr>
                      <w:pStyle w:val="NoSpacing"/>
                      <w:rPr>
                        <w:color w:val="2E74B5" w:themeColor="accent1" w:themeShade="BF"/>
                        <w:sz w:val="44"/>
                      </w:rPr>
                    </w:pPr>
                    <w:r>
                      <w:rPr>
                        <w:color w:val="2E74B5" w:themeColor="accent1" w:themeShade="BF"/>
                        <w:sz w:val="44"/>
                        <w:szCs w:val="24"/>
                      </w:rPr>
                      <w:t>CS 524 Introduction to Cloud Computing</w:t>
                    </w:r>
                  </w:p>
                </w:tc>
              </w:sdtContent>
            </w:sdt>
          </w:tr>
          <w:tr w:rsidR="002C0D3C" w14:paraId="239137ED" w14:textId="77777777" w:rsidTr="002C0D3C">
            <w:tc>
              <w:tcPr>
                <w:tcW w:w="7476" w:type="dxa"/>
              </w:tcPr>
              <w:sdt>
                <w:sdtPr>
                  <w:rPr>
                    <w:rFonts w:asciiTheme="majorHAnsi" w:eastAsiaTheme="majorEastAsia" w:hAnsiTheme="majorHAnsi" w:cstheme="majorBidi"/>
                    <w:color w:val="2E74B5" w:themeColor="accent1" w:themeShade="BF"/>
                    <w:sz w:val="96"/>
                    <w:szCs w:val="88"/>
                  </w:rPr>
                  <w:alias w:val="Title"/>
                  <w:id w:val="13406919"/>
                  <w:placeholder>
                    <w:docPart w:val="C5A996676D224BF5B5D5F7121D5038D3"/>
                  </w:placeholder>
                  <w:dataBinding w:prefixMappings="xmlns:ns0='http://schemas.openxmlformats.org/package/2006/metadata/core-properties' xmlns:ns1='http://purl.org/dc/elements/1.1/'" w:xpath="/ns0:coreProperties[1]/ns1:title[1]" w:storeItemID="{6C3C8BC8-F283-45AE-878A-BAB7291924A1}"/>
                  <w:text/>
                </w:sdtPr>
                <w:sdtEndPr/>
                <w:sdtContent>
                  <w:p w14:paraId="3F9A7542" w14:textId="77777777" w:rsidR="002C0D3C" w:rsidRPr="002C0D3C" w:rsidRDefault="002C0D3C">
                    <w:pPr>
                      <w:pStyle w:val="NoSpacing"/>
                      <w:spacing w:line="216" w:lineRule="auto"/>
                      <w:rPr>
                        <w:rFonts w:asciiTheme="majorHAnsi" w:eastAsiaTheme="majorEastAsia" w:hAnsiTheme="majorHAnsi" w:cstheme="majorBidi"/>
                        <w:color w:val="5B9BD5" w:themeColor="accent1"/>
                        <w:sz w:val="44"/>
                        <w:szCs w:val="88"/>
                      </w:rPr>
                    </w:pPr>
                    <w:r w:rsidRPr="0067569C">
                      <w:rPr>
                        <w:rFonts w:asciiTheme="majorHAnsi" w:eastAsiaTheme="majorEastAsia" w:hAnsiTheme="majorHAnsi" w:cstheme="majorBidi"/>
                        <w:color w:val="2E74B5" w:themeColor="accent1" w:themeShade="BF"/>
                        <w:sz w:val="96"/>
                        <w:szCs w:val="88"/>
                      </w:rPr>
                      <w:t>Dharmit Viradia</w:t>
                    </w:r>
                  </w:p>
                </w:sdtContent>
              </w:sdt>
            </w:tc>
          </w:tr>
          <w:tr w:rsidR="002C0D3C" w14:paraId="4FE01E08" w14:textId="77777777" w:rsidTr="002C0D3C">
            <w:sdt>
              <w:sdtPr>
                <w:rPr>
                  <w:color w:val="2E74B5" w:themeColor="accent1" w:themeShade="BF"/>
                  <w:sz w:val="44"/>
                  <w:szCs w:val="24"/>
                </w:rPr>
                <w:alias w:val="Subtitle"/>
                <w:id w:val="13406923"/>
                <w:placeholder>
                  <w:docPart w:val="0C86FFAA493D4C7DB3E89819F036007E"/>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151B3580" w14:textId="674D23EF" w:rsidR="002C0D3C" w:rsidRPr="002C0D3C" w:rsidRDefault="00947FCC">
                    <w:pPr>
                      <w:pStyle w:val="NoSpacing"/>
                      <w:rPr>
                        <w:color w:val="2E74B5" w:themeColor="accent1" w:themeShade="BF"/>
                        <w:sz w:val="44"/>
                      </w:rPr>
                    </w:pPr>
                    <w:r>
                      <w:rPr>
                        <w:color w:val="2E74B5" w:themeColor="accent1" w:themeShade="BF"/>
                        <w:sz w:val="44"/>
                        <w:szCs w:val="24"/>
                      </w:rPr>
                      <w:t xml:space="preserve">Lab Assignment </w:t>
                    </w:r>
                    <w:r w:rsidR="0069164C">
                      <w:rPr>
                        <w:color w:val="2E74B5" w:themeColor="accent1" w:themeShade="BF"/>
                        <w:sz w:val="44"/>
                        <w:szCs w:val="24"/>
                      </w:rPr>
                      <w:t>2</w:t>
                    </w:r>
                  </w:p>
                </w:tc>
              </w:sdtContent>
            </w:sdt>
          </w:tr>
          <w:tr w:rsidR="002C0D3C" w14:paraId="13014862" w14:textId="77777777" w:rsidTr="002C0D3C">
            <w:tc>
              <w:tcPr>
                <w:tcW w:w="7476" w:type="dxa"/>
                <w:tcMar>
                  <w:top w:w="216" w:type="dxa"/>
                  <w:left w:w="115" w:type="dxa"/>
                  <w:bottom w:w="216" w:type="dxa"/>
                  <w:right w:w="115" w:type="dxa"/>
                </w:tcMar>
              </w:tcPr>
              <w:p w14:paraId="63ECEB07" w14:textId="77777777" w:rsidR="002C0D3C" w:rsidRPr="002C0D3C" w:rsidRDefault="002C0D3C">
                <w:pPr>
                  <w:pStyle w:val="NoSpacing"/>
                  <w:rPr>
                    <w:color w:val="2E74B5" w:themeColor="accent1" w:themeShade="BF"/>
                    <w:sz w:val="44"/>
                    <w:szCs w:val="24"/>
                  </w:rPr>
                </w:pPr>
                <w:r w:rsidRPr="002C0D3C">
                  <w:rPr>
                    <w:color w:val="2E74B5" w:themeColor="accent1" w:themeShade="BF"/>
                    <w:sz w:val="44"/>
                    <w:szCs w:val="24"/>
                  </w:rPr>
                  <w:t>Prof. Igor Faynberg</w:t>
                </w:r>
              </w:p>
            </w:tc>
          </w:tr>
        </w:tbl>
        <w:p w14:paraId="3C46F9AE" w14:textId="09E55431" w:rsidR="0069164C" w:rsidRDefault="00872DD2">
          <w:pPr>
            <w:rPr>
              <w:sz w:val="32"/>
            </w:rPr>
          </w:pPr>
        </w:p>
      </w:sdtContent>
    </w:sdt>
    <w:p w14:paraId="3A06781F" w14:textId="3AA08CD1" w:rsidR="00947FCC" w:rsidRPr="0069164C" w:rsidRDefault="00947FCC">
      <w:pPr>
        <w:rPr>
          <w:sz w:val="32"/>
        </w:rPr>
      </w:pPr>
      <w:r>
        <w:rPr>
          <w:b/>
          <w:bCs/>
          <w:sz w:val="28"/>
          <w:szCs w:val="28"/>
        </w:rPr>
        <w:br w:type="page"/>
      </w:r>
    </w:p>
    <w:p w14:paraId="0F705B72" w14:textId="4E000ED9" w:rsidR="00724D1D" w:rsidRDefault="005960CE" w:rsidP="00724D1D">
      <w:pPr>
        <w:rPr>
          <w:b/>
          <w:bCs/>
          <w:sz w:val="28"/>
          <w:szCs w:val="28"/>
        </w:rPr>
      </w:pPr>
      <w:r w:rsidRPr="005960CE">
        <w:rPr>
          <w:b/>
          <w:bCs/>
          <w:sz w:val="28"/>
          <w:szCs w:val="28"/>
        </w:rPr>
        <w:lastRenderedPageBreak/>
        <w:t>Step for Creating an Amazon EC2 Instances (Using AWS Command Line</w:t>
      </w:r>
      <w:r>
        <w:rPr>
          <w:b/>
          <w:bCs/>
          <w:sz w:val="28"/>
          <w:szCs w:val="28"/>
        </w:rPr>
        <w:t xml:space="preserve"> </w:t>
      </w:r>
      <w:r w:rsidRPr="005960CE">
        <w:rPr>
          <w:b/>
          <w:bCs/>
          <w:sz w:val="28"/>
          <w:szCs w:val="28"/>
        </w:rPr>
        <w:t>Interface)</w:t>
      </w:r>
    </w:p>
    <w:p w14:paraId="782B9991" w14:textId="734684ED" w:rsidR="005960CE" w:rsidRDefault="005960CE" w:rsidP="00724D1D">
      <w:pPr>
        <w:rPr>
          <w:b/>
          <w:bCs/>
          <w:sz w:val="28"/>
          <w:szCs w:val="28"/>
        </w:rPr>
      </w:pPr>
    </w:p>
    <w:p w14:paraId="73668017" w14:textId="77777777" w:rsidR="005960CE" w:rsidRPr="00724D1D" w:rsidRDefault="005960CE" w:rsidP="00724D1D">
      <w:pPr>
        <w:rPr>
          <w:b/>
          <w:bCs/>
          <w:sz w:val="28"/>
          <w:szCs w:val="28"/>
        </w:rPr>
      </w:pPr>
    </w:p>
    <w:p w14:paraId="4491CF4A" w14:textId="7A01D985" w:rsidR="00724D1D" w:rsidRDefault="005960CE" w:rsidP="00724D1D">
      <w:pPr>
        <w:pStyle w:val="ListParagraph"/>
        <w:numPr>
          <w:ilvl w:val="0"/>
          <w:numId w:val="31"/>
        </w:numPr>
      </w:pPr>
      <w:r w:rsidRPr="005960CE">
        <w:t>First step in creating instances using command line interface is to download and install it.</w:t>
      </w:r>
    </w:p>
    <w:p w14:paraId="3402BDAD" w14:textId="5720E717" w:rsidR="000E734E" w:rsidRDefault="000E734E" w:rsidP="000E734E"/>
    <w:p w14:paraId="244E5278" w14:textId="77777777" w:rsidR="000E734E" w:rsidRDefault="000E734E" w:rsidP="000E734E"/>
    <w:p w14:paraId="4F2BC254" w14:textId="72FD5498" w:rsidR="005960CE" w:rsidRDefault="005960CE" w:rsidP="005960CE">
      <w:pPr>
        <w:pStyle w:val="ListParagraph"/>
      </w:pPr>
      <w:r>
        <w:rPr>
          <w:noProof/>
        </w:rPr>
        <w:drawing>
          <wp:inline distT="0" distB="0" distL="0" distR="0" wp14:anchorId="7AD91D83" wp14:editId="1EBF0E81">
            <wp:extent cx="2704465" cy="2126962"/>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notation 2020-04-13 200012.png"/>
                    <pic:cNvPicPr/>
                  </pic:nvPicPr>
                  <pic:blipFill>
                    <a:blip r:embed="rId11">
                      <a:extLst>
                        <a:ext uri="{28A0092B-C50C-407E-A947-70E740481C1C}">
                          <a14:useLocalDpi xmlns:a14="http://schemas.microsoft.com/office/drawing/2010/main" val="0"/>
                        </a:ext>
                      </a:extLst>
                    </a:blip>
                    <a:stretch>
                      <a:fillRect/>
                    </a:stretch>
                  </pic:blipFill>
                  <pic:spPr>
                    <a:xfrm>
                      <a:off x="0" y="0"/>
                      <a:ext cx="2747851" cy="2161084"/>
                    </a:xfrm>
                    <a:prstGeom prst="rect">
                      <a:avLst/>
                    </a:prstGeom>
                  </pic:spPr>
                </pic:pic>
              </a:graphicData>
            </a:graphic>
          </wp:inline>
        </w:drawing>
      </w:r>
      <w:r>
        <w:t xml:space="preserve">  </w:t>
      </w:r>
      <w:r>
        <w:rPr>
          <w:noProof/>
        </w:rPr>
        <w:drawing>
          <wp:inline distT="0" distB="0" distL="0" distR="0" wp14:anchorId="5343E535" wp14:editId="294CEF91">
            <wp:extent cx="2712935" cy="2125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otation 2020-04-13 200028.png"/>
                    <pic:cNvPicPr/>
                  </pic:nvPicPr>
                  <pic:blipFill>
                    <a:blip r:embed="rId12">
                      <a:extLst>
                        <a:ext uri="{28A0092B-C50C-407E-A947-70E740481C1C}">
                          <a14:useLocalDpi xmlns:a14="http://schemas.microsoft.com/office/drawing/2010/main" val="0"/>
                        </a:ext>
                      </a:extLst>
                    </a:blip>
                    <a:stretch>
                      <a:fillRect/>
                    </a:stretch>
                  </pic:blipFill>
                  <pic:spPr>
                    <a:xfrm>
                      <a:off x="0" y="0"/>
                      <a:ext cx="2714144" cy="2126928"/>
                    </a:xfrm>
                    <a:prstGeom prst="rect">
                      <a:avLst/>
                    </a:prstGeom>
                  </pic:spPr>
                </pic:pic>
              </a:graphicData>
            </a:graphic>
          </wp:inline>
        </w:drawing>
      </w:r>
    </w:p>
    <w:p w14:paraId="6F81F73F" w14:textId="77777777" w:rsidR="005960CE" w:rsidRDefault="005960CE" w:rsidP="005960CE">
      <w:pPr>
        <w:pStyle w:val="ListParagraph"/>
      </w:pPr>
    </w:p>
    <w:p w14:paraId="6C08AA2B" w14:textId="77777777" w:rsidR="005960CE" w:rsidRDefault="005960CE" w:rsidP="005960CE">
      <w:pPr>
        <w:pStyle w:val="ListParagraph"/>
        <w:numPr>
          <w:ilvl w:val="0"/>
          <w:numId w:val="31"/>
        </w:numPr>
      </w:pPr>
      <w:r>
        <w:t>Login to AWS Educate Account</w:t>
      </w:r>
    </w:p>
    <w:p w14:paraId="42039CDA" w14:textId="77777777" w:rsidR="007F252D" w:rsidRDefault="007F252D" w:rsidP="000D4553"/>
    <w:p w14:paraId="25F74AFF" w14:textId="6EEDD3FF" w:rsidR="007D62E4" w:rsidRDefault="007D62E4" w:rsidP="00947FCC">
      <w:pPr>
        <w:pStyle w:val="ListParagraph"/>
      </w:pPr>
      <w:r>
        <w:rPr>
          <w:noProof/>
        </w:rPr>
        <w:drawing>
          <wp:inline distT="0" distB="0" distL="0" distR="0" wp14:anchorId="5B9EB56C" wp14:editId="592677F5">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png"/>
                    <pic:cNvPicPr/>
                  </pic:nvPicPr>
                  <pic:blipFill rotWithShape="1">
                    <a:blip r:embed="rId13"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34EAD79F" w14:textId="77777777" w:rsidR="007D62E4" w:rsidRDefault="007D62E4" w:rsidP="00947FCC">
      <w:pPr>
        <w:pStyle w:val="ListParagraph"/>
      </w:pPr>
    </w:p>
    <w:p w14:paraId="25224329" w14:textId="77777777" w:rsidR="007D62E4" w:rsidRDefault="007D62E4" w:rsidP="00947FCC">
      <w:pPr>
        <w:pStyle w:val="ListParagraph"/>
      </w:pPr>
    </w:p>
    <w:p w14:paraId="63E1556C" w14:textId="2E775104" w:rsidR="00947FCC" w:rsidRDefault="007D62E4" w:rsidP="00947FCC">
      <w:pPr>
        <w:pStyle w:val="ListParagraph"/>
      </w:pPr>
      <w:r>
        <w:rPr>
          <w:noProof/>
        </w:rPr>
        <w:lastRenderedPageBreak/>
        <w:drawing>
          <wp:inline distT="0" distB="0" distL="0" distR="0" wp14:anchorId="0856D79C" wp14:editId="745CD998">
            <wp:extent cx="594360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png"/>
                    <pic:cNvPicPr/>
                  </pic:nvPicPr>
                  <pic:blipFill rotWithShape="1">
                    <a:blip r:embed="rId14" cstate="print">
                      <a:extLst>
                        <a:ext uri="{28A0092B-C50C-407E-A947-70E740481C1C}">
                          <a14:useLocalDpi xmlns:a14="http://schemas.microsoft.com/office/drawing/2010/main" val="0"/>
                        </a:ext>
                      </a:extLst>
                    </a:blip>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326BC71E" w14:textId="6BC29A5E" w:rsidR="007D62E4" w:rsidRDefault="007D62E4" w:rsidP="00947FCC">
      <w:pPr>
        <w:pStyle w:val="ListParagraph"/>
      </w:pPr>
    </w:p>
    <w:p w14:paraId="39904683" w14:textId="1FA53E60" w:rsidR="007D62E4" w:rsidRDefault="007D62E4" w:rsidP="007D62E4"/>
    <w:p w14:paraId="2156A0EC" w14:textId="77777777" w:rsidR="007F252D" w:rsidRDefault="007F252D" w:rsidP="007D62E4"/>
    <w:p w14:paraId="3B2E58E1" w14:textId="77777777" w:rsidR="007D62E4" w:rsidRDefault="007D62E4" w:rsidP="007D62E4"/>
    <w:p w14:paraId="3466F00D" w14:textId="7C148DFF" w:rsidR="00724D1D" w:rsidRDefault="00724D1D" w:rsidP="00724D1D">
      <w:pPr>
        <w:pStyle w:val="ListParagraph"/>
        <w:numPr>
          <w:ilvl w:val="0"/>
          <w:numId w:val="31"/>
        </w:numPr>
      </w:pPr>
      <w:r>
        <w:t>Go to AWS Account</w:t>
      </w:r>
    </w:p>
    <w:p w14:paraId="3B985CCF" w14:textId="77777777" w:rsidR="007D62E4" w:rsidRDefault="007D62E4" w:rsidP="007D62E4">
      <w:pPr>
        <w:pStyle w:val="ListParagraph"/>
      </w:pPr>
    </w:p>
    <w:p w14:paraId="04556611" w14:textId="328F2863" w:rsidR="0069164C" w:rsidRDefault="007D62E4" w:rsidP="0069164C">
      <w:pPr>
        <w:pStyle w:val="ListParagraph"/>
      </w:pPr>
      <w:r>
        <w:rPr>
          <w:noProof/>
        </w:rPr>
        <w:drawing>
          <wp:inline distT="0" distB="0" distL="0" distR="0" wp14:anchorId="718E99C3" wp14:editId="60A21D3C">
            <wp:extent cx="5943600" cy="3192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png"/>
                    <pic:cNvPicPr/>
                  </pic:nvPicPr>
                  <pic:blipFill rotWithShape="1">
                    <a:blip r:embed="rId15"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390D273F" w14:textId="41A5DC0E" w:rsidR="0069164C" w:rsidRDefault="0069164C" w:rsidP="0069164C">
      <w:pPr>
        <w:pStyle w:val="ListParagraph"/>
      </w:pPr>
    </w:p>
    <w:p w14:paraId="12F7D9E8" w14:textId="496F646F" w:rsidR="000D4553" w:rsidRDefault="000D4553" w:rsidP="0069164C">
      <w:pPr>
        <w:pStyle w:val="ListParagraph"/>
      </w:pPr>
    </w:p>
    <w:p w14:paraId="516CD748" w14:textId="578BC0A5" w:rsidR="000D4553" w:rsidRDefault="000D4553" w:rsidP="0069164C">
      <w:pPr>
        <w:pStyle w:val="ListParagraph"/>
      </w:pPr>
    </w:p>
    <w:p w14:paraId="276A4B77" w14:textId="77777777" w:rsidR="000D4553" w:rsidRDefault="000D4553" w:rsidP="0069164C">
      <w:pPr>
        <w:pStyle w:val="ListParagraph"/>
      </w:pPr>
    </w:p>
    <w:p w14:paraId="2E4FEAD1" w14:textId="412E1A73" w:rsidR="0069164C" w:rsidRDefault="0069164C" w:rsidP="0069164C">
      <w:pPr>
        <w:pStyle w:val="ListParagraph"/>
        <w:numPr>
          <w:ilvl w:val="0"/>
          <w:numId w:val="31"/>
        </w:numPr>
      </w:pPr>
      <w:r>
        <w:lastRenderedPageBreak/>
        <w:t xml:space="preserve">Copy Account CLI Details to Use AWS Command Line </w:t>
      </w:r>
      <w:r w:rsidR="005960CE">
        <w:t>Interface</w:t>
      </w:r>
      <w:r>
        <w:t xml:space="preserve"> </w:t>
      </w:r>
    </w:p>
    <w:p w14:paraId="7262AD3A" w14:textId="77777777" w:rsidR="0069164C" w:rsidRDefault="0069164C" w:rsidP="0069164C">
      <w:pPr>
        <w:pStyle w:val="ListParagraph"/>
      </w:pPr>
    </w:p>
    <w:p w14:paraId="1D15C06A" w14:textId="55D8E463" w:rsidR="0069164C" w:rsidRDefault="0069164C" w:rsidP="0069164C">
      <w:pPr>
        <w:pStyle w:val="ListParagraph"/>
      </w:pPr>
      <w:r>
        <w:rPr>
          <w:noProof/>
        </w:rPr>
        <w:drawing>
          <wp:inline distT="0" distB="0" distL="0" distR="0" wp14:anchorId="0374D5DF" wp14:editId="0828A1A9">
            <wp:extent cx="5943600" cy="3177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WS.png"/>
                    <pic:cNvPicPr/>
                  </pic:nvPicPr>
                  <pic:blipFill rotWithShape="1">
                    <a:blip r:embed="rId16" cstate="print">
                      <a:extLst>
                        <a:ext uri="{28A0092B-C50C-407E-A947-70E740481C1C}">
                          <a14:useLocalDpi xmlns:a14="http://schemas.microsoft.com/office/drawing/2010/main" val="0"/>
                        </a:ext>
                      </a:extLst>
                    </a:blip>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inline>
        </w:drawing>
      </w:r>
    </w:p>
    <w:p w14:paraId="7CBE86B9" w14:textId="34436277" w:rsidR="006D1C09" w:rsidRDefault="006D1C09" w:rsidP="0069164C">
      <w:pPr>
        <w:pStyle w:val="ListParagraph"/>
      </w:pPr>
    </w:p>
    <w:p w14:paraId="1825416E" w14:textId="684BD666" w:rsidR="006D1C09" w:rsidRDefault="006D1C09" w:rsidP="0069164C">
      <w:pPr>
        <w:pStyle w:val="ListParagraph"/>
      </w:pPr>
    </w:p>
    <w:p w14:paraId="406D0529" w14:textId="316BC445" w:rsidR="006D1C09" w:rsidRDefault="006D1C09" w:rsidP="0069164C">
      <w:pPr>
        <w:pStyle w:val="ListParagraph"/>
      </w:pPr>
    </w:p>
    <w:p w14:paraId="0E5564C2" w14:textId="7D072A35" w:rsidR="006D1C09" w:rsidRDefault="006D1C09" w:rsidP="0069164C">
      <w:pPr>
        <w:pStyle w:val="ListParagraph"/>
      </w:pPr>
    </w:p>
    <w:p w14:paraId="16EB3B40" w14:textId="594CD3CD" w:rsidR="006D1C09" w:rsidRDefault="006D1C09" w:rsidP="0069164C">
      <w:pPr>
        <w:pStyle w:val="ListParagraph"/>
      </w:pPr>
    </w:p>
    <w:p w14:paraId="7366393C" w14:textId="77777777" w:rsidR="006D1C09" w:rsidRDefault="006D1C09" w:rsidP="0069164C">
      <w:pPr>
        <w:pStyle w:val="ListParagraph"/>
      </w:pPr>
    </w:p>
    <w:p w14:paraId="2B4A3483" w14:textId="6B444EB2" w:rsidR="006D1C09" w:rsidRDefault="006D1C09" w:rsidP="006D1C09">
      <w:pPr>
        <w:pStyle w:val="ListParagraph"/>
        <w:numPr>
          <w:ilvl w:val="0"/>
          <w:numId w:val="31"/>
        </w:numPr>
      </w:pPr>
      <w:r>
        <w:t xml:space="preserve">Copy and Paste the following into </w:t>
      </w:r>
      <w:r w:rsidR="005960CE">
        <w:t xml:space="preserve">~/.aws/credentials </w:t>
      </w:r>
    </w:p>
    <w:p w14:paraId="224F9791" w14:textId="2EF9F756" w:rsidR="0069164C" w:rsidRDefault="0069164C" w:rsidP="0069164C">
      <w:pPr>
        <w:pStyle w:val="ListParagraph"/>
      </w:pPr>
    </w:p>
    <w:p w14:paraId="46927443" w14:textId="3D91C31E" w:rsidR="0069164C" w:rsidRDefault="0069164C" w:rsidP="0069164C">
      <w:pPr>
        <w:pStyle w:val="ListParagraph"/>
      </w:pPr>
      <w:r>
        <w:rPr>
          <w:noProof/>
        </w:rPr>
        <w:drawing>
          <wp:inline distT="0" distB="0" distL="0" distR="0" wp14:anchorId="1BF72699" wp14:editId="519AD9A9">
            <wp:extent cx="594360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WS1.png"/>
                    <pic:cNvPicPr/>
                  </pic:nvPicPr>
                  <pic:blipFill rotWithShape="1">
                    <a:blip r:embed="rId17"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6D857BAE" w14:textId="77777777" w:rsidR="007F252D" w:rsidRDefault="007F252D" w:rsidP="007D62E4">
      <w:pPr>
        <w:pStyle w:val="ListParagraph"/>
      </w:pPr>
    </w:p>
    <w:p w14:paraId="5D50CA51" w14:textId="1368527B" w:rsidR="00724D1D" w:rsidRDefault="00724D1D" w:rsidP="00724D1D">
      <w:pPr>
        <w:pStyle w:val="ListParagraph"/>
        <w:numPr>
          <w:ilvl w:val="0"/>
          <w:numId w:val="31"/>
        </w:numPr>
      </w:pPr>
      <w:r>
        <w:t>Launch Virtual Machine</w:t>
      </w:r>
    </w:p>
    <w:p w14:paraId="2430FCDF" w14:textId="77777777" w:rsidR="007F252D" w:rsidRDefault="007F252D" w:rsidP="007F252D">
      <w:pPr>
        <w:pStyle w:val="ListParagraph"/>
      </w:pPr>
    </w:p>
    <w:p w14:paraId="7FAEFF7F" w14:textId="5978BA0D" w:rsidR="007D62E4" w:rsidRDefault="007D62E4" w:rsidP="007D62E4">
      <w:pPr>
        <w:pStyle w:val="ListParagraph"/>
      </w:pPr>
      <w:r>
        <w:rPr>
          <w:noProof/>
        </w:rPr>
        <w:drawing>
          <wp:inline distT="0" distB="0" distL="0" distR="0" wp14:anchorId="5B736949" wp14:editId="7315D8B5">
            <wp:extent cx="59436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png"/>
                    <pic:cNvPicPr/>
                  </pic:nvPicPr>
                  <pic:blipFill rotWithShape="1">
                    <a:blip r:embed="rId18"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078667EE" w14:textId="2B9C9B63" w:rsidR="007D62E4" w:rsidRDefault="007D62E4" w:rsidP="007D62E4">
      <w:pPr>
        <w:pStyle w:val="ListParagraph"/>
      </w:pPr>
    </w:p>
    <w:p w14:paraId="3201EBA0" w14:textId="5F2D3DB3" w:rsidR="007D62E4" w:rsidRDefault="007D62E4" w:rsidP="007D62E4">
      <w:pPr>
        <w:pStyle w:val="ListParagraph"/>
      </w:pPr>
    </w:p>
    <w:p w14:paraId="65A4E753" w14:textId="4A09DAF8" w:rsidR="007D62E4" w:rsidRDefault="007D62E4" w:rsidP="007D62E4">
      <w:pPr>
        <w:pStyle w:val="ListParagraph"/>
      </w:pPr>
    </w:p>
    <w:p w14:paraId="77223495" w14:textId="77777777" w:rsidR="007F252D" w:rsidRDefault="007F252D" w:rsidP="007D62E4">
      <w:pPr>
        <w:pStyle w:val="ListParagraph"/>
      </w:pPr>
    </w:p>
    <w:p w14:paraId="507E0C9A" w14:textId="024B3931" w:rsidR="00724D1D" w:rsidRDefault="00724D1D" w:rsidP="00724D1D">
      <w:pPr>
        <w:pStyle w:val="ListParagraph"/>
        <w:numPr>
          <w:ilvl w:val="0"/>
          <w:numId w:val="31"/>
        </w:numPr>
      </w:pPr>
      <w:r>
        <w:t>Select Amazon Linux AMI</w:t>
      </w:r>
    </w:p>
    <w:p w14:paraId="1ADDBEB5" w14:textId="77777777" w:rsidR="007D62E4" w:rsidRDefault="007D62E4" w:rsidP="007D62E4">
      <w:pPr>
        <w:pStyle w:val="ListParagraph"/>
      </w:pPr>
    </w:p>
    <w:p w14:paraId="6DCBCE9B" w14:textId="1D4955C2" w:rsidR="007D62E4" w:rsidRDefault="007D62E4" w:rsidP="007D62E4">
      <w:pPr>
        <w:pStyle w:val="ListParagraph"/>
      </w:pPr>
      <w:r>
        <w:rPr>
          <w:noProof/>
        </w:rPr>
        <w:drawing>
          <wp:inline distT="0" distB="0" distL="0" distR="0" wp14:anchorId="381539AB" wp14:editId="66267027">
            <wp:extent cx="5943600" cy="3185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png"/>
                    <pic:cNvPicPr/>
                  </pic:nvPicPr>
                  <pic:blipFill rotWithShape="1">
                    <a:blip r:embed="rId19"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216BBFE8" w14:textId="111BEDC8" w:rsidR="007D62E4" w:rsidRDefault="007D62E4" w:rsidP="007D62E4">
      <w:pPr>
        <w:pStyle w:val="ListParagraph"/>
      </w:pPr>
    </w:p>
    <w:p w14:paraId="777DBCBD" w14:textId="34E6BD9E" w:rsidR="007D62E4" w:rsidRDefault="007D62E4" w:rsidP="007D62E4">
      <w:pPr>
        <w:pStyle w:val="ListParagraph"/>
      </w:pPr>
    </w:p>
    <w:p w14:paraId="13053689" w14:textId="77777777" w:rsidR="007F252D" w:rsidRDefault="007F252D" w:rsidP="007D62E4">
      <w:pPr>
        <w:pStyle w:val="ListParagraph"/>
      </w:pPr>
    </w:p>
    <w:p w14:paraId="7981CF95" w14:textId="2DBE8982" w:rsidR="00724D1D" w:rsidRDefault="00724D1D" w:rsidP="00724D1D">
      <w:pPr>
        <w:pStyle w:val="ListParagraph"/>
        <w:numPr>
          <w:ilvl w:val="0"/>
          <w:numId w:val="31"/>
        </w:numPr>
      </w:pPr>
      <w:r>
        <w:t>Select Type t2.micro and review and launch</w:t>
      </w:r>
    </w:p>
    <w:p w14:paraId="01AE1AF8" w14:textId="0F4D4E4D" w:rsidR="007D62E4" w:rsidRDefault="007D62E4" w:rsidP="007D62E4">
      <w:pPr>
        <w:pStyle w:val="ListParagraph"/>
      </w:pPr>
    </w:p>
    <w:p w14:paraId="23C187EA" w14:textId="4A9E4473" w:rsidR="007D62E4" w:rsidRDefault="007D62E4" w:rsidP="007D62E4">
      <w:pPr>
        <w:pStyle w:val="ListParagraph"/>
      </w:pPr>
      <w:r>
        <w:rPr>
          <w:noProof/>
        </w:rPr>
        <w:drawing>
          <wp:inline distT="0" distB="0" distL="0" distR="0" wp14:anchorId="34B4CC51" wp14:editId="27EF1D4C">
            <wp:extent cx="59436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png"/>
                    <pic:cNvPicPr/>
                  </pic:nvPicPr>
                  <pic:blipFill rotWithShape="1">
                    <a:blip r:embed="rId20"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1C1EE234" w14:textId="7371631D" w:rsidR="007D62E4" w:rsidRDefault="007D62E4" w:rsidP="007D62E4">
      <w:pPr>
        <w:pStyle w:val="ListParagraph"/>
      </w:pPr>
    </w:p>
    <w:p w14:paraId="5FF4392F" w14:textId="77777777" w:rsidR="007D62E4" w:rsidRDefault="007D62E4" w:rsidP="007D62E4">
      <w:pPr>
        <w:pStyle w:val="ListParagraph"/>
      </w:pPr>
    </w:p>
    <w:p w14:paraId="11C3EFEC" w14:textId="31EB69FD" w:rsidR="007D62E4" w:rsidRDefault="00724D1D" w:rsidP="007D62E4">
      <w:pPr>
        <w:pStyle w:val="ListParagraph"/>
        <w:numPr>
          <w:ilvl w:val="0"/>
          <w:numId w:val="31"/>
        </w:numPr>
      </w:pPr>
      <w:r>
        <w:t>Launch EC2 Instance</w:t>
      </w:r>
    </w:p>
    <w:p w14:paraId="2F4DEC32" w14:textId="5B6B1979" w:rsidR="007D62E4" w:rsidRDefault="007D62E4" w:rsidP="007D62E4">
      <w:pPr>
        <w:pStyle w:val="ListParagraph"/>
      </w:pPr>
    </w:p>
    <w:p w14:paraId="36BD1298" w14:textId="2C33C2D9" w:rsidR="007D62E4" w:rsidRDefault="007D62E4" w:rsidP="007D62E4">
      <w:pPr>
        <w:pStyle w:val="ListParagraph"/>
      </w:pPr>
      <w:r>
        <w:rPr>
          <w:noProof/>
        </w:rPr>
        <w:drawing>
          <wp:inline distT="0" distB="0" distL="0" distR="0" wp14:anchorId="1E6C44DA" wp14:editId="18614557">
            <wp:extent cx="5943600" cy="318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rotWithShape="1">
                    <a:blip r:embed="rId21"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58C6CFFA" w14:textId="47E9D82F" w:rsidR="007D62E4" w:rsidRDefault="007D62E4" w:rsidP="007D62E4">
      <w:pPr>
        <w:pStyle w:val="ListParagraph"/>
      </w:pPr>
    </w:p>
    <w:p w14:paraId="711756EB" w14:textId="764825D2" w:rsidR="007D62E4" w:rsidRDefault="007D62E4" w:rsidP="007D62E4">
      <w:pPr>
        <w:pStyle w:val="ListParagraph"/>
      </w:pPr>
    </w:p>
    <w:p w14:paraId="48DFE67E" w14:textId="77777777" w:rsidR="007F252D" w:rsidRDefault="007F252D" w:rsidP="007D62E4">
      <w:pPr>
        <w:pStyle w:val="ListParagraph"/>
      </w:pPr>
    </w:p>
    <w:p w14:paraId="2F83545D" w14:textId="276E5907" w:rsidR="007D62E4" w:rsidRDefault="00724D1D" w:rsidP="007D62E4">
      <w:pPr>
        <w:pStyle w:val="ListParagraph"/>
        <w:numPr>
          <w:ilvl w:val="0"/>
          <w:numId w:val="31"/>
        </w:numPr>
      </w:pPr>
      <w:r>
        <w:t>Create Key Pair</w:t>
      </w:r>
    </w:p>
    <w:p w14:paraId="4F5A2B7F" w14:textId="77777777" w:rsidR="007D62E4" w:rsidRDefault="007D62E4" w:rsidP="007D62E4">
      <w:pPr>
        <w:pStyle w:val="ListParagraph"/>
      </w:pPr>
    </w:p>
    <w:p w14:paraId="3847B40B" w14:textId="51438BB1" w:rsidR="00724D1D" w:rsidRDefault="007D62E4" w:rsidP="007D62E4">
      <w:pPr>
        <w:pStyle w:val="ListParagraph"/>
      </w:pPr>
      <w:r>
        <w:rPr>
          <w:noProof/>
        </w:rPr>
        <w:drawing>
          <wp:inline distT="0" distB="0" distL="0" distR="0" wp14:anchorId="639B975B" wp14:editId="426B8D2F">
            <wp:extent cx="59436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png"/>
                    <pic:cNvPicPr/>
                  </pic:nvPicPr>
                  <pic:blipFill rotWithShape="1">
                    <a:blip r:embed="rId22"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r w:rsidR="00724D1D">
        <w:t xml:space="preserve"> </w:t>
      </w:r>
    </w:p>
    <w:p w14:paraId="2752D600" w14:textId="509A5DB1" w:rsidR="007D62E4" w:rsidRDefault="007D62E4" w:rsidP="007D62E4">
      <w:pPr>
        <w:pStyle w:val="ListParagraph"/>
      </w:pPr>
    </w:p>
    <w:p w14:paraId="4D093B0C" w14:textId="77777777" w:rsidR="007F252D" w:rsidRDefault="007F252D" w:rsidP="007D62E4">
      <w:pPr>
        <w:pStyle w:val="ListParagraph"/>
      </w:pPr>
    </w:p>
    <w:p w14:paraId="06F0DD7B" w14:textId="77777777" w:rsidR="007D62E4" w:rsidRDefault="007D62E4" w:rsidP="007D62E4">
      <w:pPr>
        <w:pStyle w:val="ListParagraph"/>
      </w:pPr>
    </w:p>
    <w:p w14:paraId="4753F4ED" w14:textId="0E6F3BD9" w:rsidR="00724D1D" w:rsidRDefault="00724D1D" w:rsidP="00724D1D">
      <w:pPr>
        <w:pStyle w:val="ListParagraph"/>
        <w:numPr>
          <w:ilvl w:val="0"/>
          <w:numId w:val="31"/>
        </w:numPr>
      </w:pPr>
      <w:r>
        <w:t>EC2 Instance is Ready</w:t>
      </w:r>
    </w:p>
    <w:p w14:paraId="5C579FE3" w14:textId="289DC02D" w:rsidR="007D62E4" w:rsidRDefault="007D62E4" w:rsidP="007D62E4">
      <w:pPr>
        <w:pStyle w:val="ListParagraph"/>
      </w:pPr>
    </w:p>
    <w:p w14:paraId="46E249BA" w14:textId="316165AA" w:rsidR="007D62E4" w:rsidRDefault="007D62E4" w:rsidP="007D62E4">
      <w:pPr>
        <w:pStyle w:val="ListParagraph"/>
      </w:pPr>
      <w:r>
        <w:rPr>
          <w:noProof/>
        </w:rPr>
        <w:drawing>
          <wp:inline distT="0" distB="0" distL="0" distR="0" wp14:anchorId="0085FD68" wp14:editId="65B55B8C">
            <wp:extent cx="5943600" cy="3177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png"/>
                    <pic:cNvPicPr/>
                  </pic:nvPicPr>
                  <pic:blipFill rotWithShape="1">
                    <a:blip r:embed="rId23" cstate="print">
                      <a:extLst>
                        <a:ext uri="{28A0092B-C50C-407E-A947-70E740481C1C}">
                          <a14:useLocalDpi xmlns:a14="http://schemas.microsoft.com/office/drawing/2010/main" val="0"/>
                        </a:ext>
                      </a:extLst>
                    </a:blip>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inline>
        </w:drawing>
      </w:r>
    </w:p>
    <w:p w14:paraId="7645ADF6" w14:textId="6A2FB6F1" w:rsidR="00724D1D" w:rsidRPr="00724D1D" w:rsidRDefault="00724D1D" w:rsidP="00724D1D">
      <w:pPr>
        <w:rPr>
          <w:b/>
          <w:bCs/>
          <w:sz w:val="28"/>
          <w:szCs w:val="28"/>
        </w:rPr>
      </w:pPr>
    </w:p>
    <w:p w14:paraId="664C87B7" w14:textId="77777777" w:rsidR="00947FCC" w:rsidRDefault="00947FCC">
      <w:pPr>
        <w:rPr>
          <w:b/>
          <w:bCs/>
          <w:sz w:val="28"/>
          <w:szCs w:val="28"/>
        </w:rPr>
      </w:pPr>
      <w:r>
        <w:rPr>
          <w:b/>
          <w:bCs/>
          <w:sz w:val="28"/>
          <w:szCs w:val="28"/>
        </w:rPr>
        <w:br w:type="page"/>
      </w:r>
    </w:p>
    <w:p w14:paraId="62E3D58D" w14:textId="77777777" w:rsidR="005960CE" w:rsidRDefault="00724D1D" w:rsidP="005960CE">
      <w:pPr>
        <w:rPr>
          <w:b/>
          <w:bCs/>
          <w:sz w:val="28"/>
          <w:szCs w:val="28"/>
        </w:rPr>
      </w:pPr>
      <w:r w:rsidRPr="00724D1D">
        <w:rPr>
          <w:b/>
          <w:bCs/>
          <w:sz w:val="28"/>
          <w:szCs w:val="28"/>
        </w:rPr>
        <w:lastRenderedPageBreak/>
        <w:t xml:space="preserve">Step for Accessing </w:t>
      </w:r>
      <w:r w:rsidR="005960CE" w:rsidRPr="005960CE">
        <w:rPr>
          <w:b/>
          <w:bCs/>
          <w:sz w:val="28"/>
          <w:szCs w:val="28"/>
        </w:rPr>
        <w:t>Amazon EC2 Instances (Using AWS Command Line</w:t>
      </w:r>
      <w:r w:rsidR="005960CE">
        <w:rPr>
          <w:b/>
          <w:bCs/>
          <w:sz w:val="28"/>
          <w:szCs w:val="28"/>
        </w:rPr>
        <w:t xml:space="preserve"> </w:t>
      </w:r>
      <w:r w:rsidR="005960CE" w:rsidRPr="005960CE">
        <w:rPr>
          <w:b/>
          <w:bCs/>
          <w:sz w:val="28"/>
          <w:szCs w:val="28"/>
        </w:rPr>
        <w:t>Interface)</w:t>
      </w:r>
    </w:p>
    <w:p w14:paraId="5A337F2F" w14:textId="45E7A64E" w:rsidR="00724D1D" w:rsidRDefault="00724D1D" w:rsidP="00724D1D">
      <w:pPr>
        <w:rPr>
          <w:b/>
          <w:bCs/>
          <w:sz w:val="28"/>
          <w:szCs w:val="28"/>
        </w:rPr>
      </w:pPr>
    </w:p>
    <w:p w14:paraId="27367590" w14:textId="7CD3443C" w:rsidR="00947FCC" w:rsidRDefault="005960CE" w:rsidP="005960CE">
      <w:pPr>
        <w:pStyle w:val="ListParagraph"/>
        <w:numPr>
          <w:ilvl w:val="0"/>
          <w:numId w:val="33"/>
        </w:numPr>
      </w:pPr>
      <w:r w:rsidRPr="005960CE">
        <w:t>Now, configuring AWS Access key id and Secret access key by executing following command and filling the prompted details.</w:t>
      </w:r>
    </w:p>
    <w:p w14:paraId="4FED9D2B" w14:textId="490598D5" w:rsidR="005960CE" w:rsidRDefault="005960CE" w:rsidP="005960CE">
      <w:pPr>
        <w:pStyle w:val="ListParagraph"/>
      </w:pPr>
    </w:p>
    <w:p w14:paraId="76C4FCC4" w14:textId="07F2CABB" w:rsidR="009F2E2A" w:rsidRDefault="009F2E2A" w:rsidP="005960CE">
      <w:pPr>
        <w:pStyle w:val="ListParagraph"/>
      </w:pPr>
      <w:r>
        <w:t>$ aws configure</w:t>
      </w:r>
    </w:p>
    <w:p w14:paraId="08582E4C" w14:textId="77777777" w:rsidR="009F2E2A" w:rsidRDefault="009F2E2A" w:rsidP="005960CE">
      <w:pPr>
        <w:pStyle w:val="ListParagraph"/>
      </w:pPr>
    </w:p>
    <w:p w14:paraId="216B3124" w14:textId="39F4BC3A" w:rsidR="005960CE" w:rsidRDefault="005960CE" w:rsidP="005960CE">
      <w:pPr>
        <w:pStyle w:val="ListParagraph"/>
      </w:pPr>
      <w:r w:rsidRPr="005960CE">
        <w:rPr>
          <w:noProof/>
        </w:rPr>
        <w:drawing>
          <wp:inline distT="0" distB="0" distL="0" distR="0" wp14:anchorId="64238268" wp14:editId="053575FF">
            <wp:extent cx="5943600" cy="3451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860"/>
                    </a:xfrm>
                    <a:prstGeom prst="rect">
                      <a:avLst/>
                    </a:prstGeom>
                  </pic:spPr>
                </pic:pic>
              </a:graphicData>
            </a:graphic>
          </wp:inline>
        </w:drawing>
      </w:r>
    </w:p>
    <w:p w14:paraId="7CE5D3C2" w14:textId="17F9BFC0" w:rsidR="009F2E2A" w:rsidRDefault="009F2E2A" w:rsidP="005960CE">
      <w:pPr>
        <w:pStyle w:val="ListParagraph"/>
      </w:pPr>
    </w:p>
    <w:p w14:paraId="0C27E6E2" w14:textId="3171B6C8" w:rsidR="009F2E2A" w:rsidRPr="009F2E2A" w:rsidRDefault="009F2E2A" w:rsidP="009F2E2A">
      <w:pPr>
        <w:pStyle w:val="ListParagraph"/>
        <w:numPr>
          <w:ilvl w:val="0"/>
          <w:numId w:val="33"/>
        </w:numPr>
        <w:shd w:val="clear" w:color="auto" w:fill="FFFFFF"/>
        <w:rPr>
          <w:rFonts w:ascii="Consolas" w:eastAsia="Times New Roman" w:hAnsi="Consolas" w:cs="Courier New"/>
          <w:b/>
          <w:bCs/>
          <w:color w:val="444444"/>
          <w:sz w:val="21"/>
          <w:szCs w:val="21"/>
        </w:rPr>
      </w:pPr>
      <w:r w:rsidRPr="009F2E2A">
        <w:t>Now, creating a security group by executing the following comma</w:t>
      </w:r>
      <w:r>
        <w:t>nd</w:t>
      </w:r>
    </w:p>
    <w:p w14:paraId="4446D0F9" w14:textId="6BCBCADA" w:rsidR="009F2E2A" w:rsidRPr="000E734E" w:rsidRDefault="009F2E2A" w:rsidP="000E734E">
      <w:pPr>
        <w:shd w:val="clear" w:color="auto" w:fill="FFFFFF"/>
        <w:rPr>
          <w:rFonts w:ascii="Consolas" w:eastAsia="Times New Roman" w:hAnsi="Consolas" w:cs="Courier New"/>
          <w:b/>
          <w:bCs/>
          <w:color w:val="444444"/>
          <w:sz w:val="21"/>
          <w:szCs w:val="21"/>
        </w:rPr>
      </w:pPr>
    </w:p>
    <w:p w14:paraId="44169D1A" w14:textId="740502E2" w:rsidR="009F2E2A" w:rsidRDefault="009F2E2A" w:rsidP="005C6A65">
      <w:pPr>
        <w:ind w:firstLine="630"/>
      </w:pPr>
      <w:r>
        <w:t xml:space="preserve">$ </w:t>
      </w:r>
      <w:r w:rsidRPr="009F2E2A">
        <w:t>aws ec2 create-security-group --group-name default --description "</w:t>
      </w:r>
      <w:r w:rsidR="005C6A65" w:rsidRPr="005C6A65">
        <w:t xml:space="preserve"> default VPC security group</w:t>
      </w:r>
      <w:r w:rsidR="005C6A65">
        <w:t xml:space="preserve"> </w:t>
      </w:r>
      <w:r w:rsidRPr="009F2E2A">
        <w:t>"</w:t>
      </w:r>
    </w:p>
    <w:p w14:paraId="17A890B2" w14:textId="7EFA77BF" w:rsidR="009F2E2A" w:rsidRDefault="009F2E2A" w:rsidP="009F2E2A">
      <w:pPr>
        <w:ind w:firstLine="720"/>
      </w:pPr>
    </w:p>
    <w:p w14:paraId="69D0D797" w14:textId="77777777" w:rsidR="000E734E" w:rsidRDefault="000E734E" w:rsidP="009F2E2A">
      <w:pPr>
        <w:ind w:firstLine="720"/>
      </w:pPr>
    </w:p>
    <w:p w14:paraId="1D24A038" w14:textId="5786CD96" w:rsidR="009F2E2A" w:rsidRDefault="009F2E2A" w:rsidP="009F2E2A">
      <w:pPr>
        <w:pStyle w:val="ListParagraph"/>
        <w:numPr>
          <w:ilvl w:val="0"/>
          <w:numId w:val="33"/>
        </w:numPr>
      </w:pPr>
      <w:r w:rsidRPr="009F2E2A">
        <w:t>In this step, you can create a key pair to access aws resources by executing following command. If you already have one then no need to create new key pair. I already have a key-pair, so, I am using that.</w:t>
      </w:r>
    </w:p>
    <w:p w14:paraId="6989E994" w14:textId="226DC02F" w:rsidR="009F2E2A" w:rsidRDefault="009F2E2A" w:rsidP="009F2E2A">
      <w:pPr>
        <w:ind w:left="360"/>
      </w:pPr>
    </w:p>
    <w:p w14:paraId="67729720" w14:textId="64C4EA4B" w:rsidR="009F2E2A" w:rsidRDefault="009F2E2A" w:rsidP="009F2E2A">
      <w:pPr>
        <w:ind w:left="720"/>
      </w:pPr>
      <w:r>
        <w:t xml:space="preserve">$ </w:t>
      </w:r>
      <w:r w:rsidRPr="009F2E2A">
        <w:t xml:space="preserve">aws ec2 create-key-pair --key-name </w:t>
      </w:r>
      <w:r>
        <w:t>ec2@dharmit</w:t>
      </w:r>
      <w:bookmarkStart w:id="0" w:name="_GoBack"/>
      <w:bookmarkEnd w:id="0"/>
    </w:p>
    <w:p w14:paraId="5F4C8756" w14:textId="56EB0FFD" w:rsidR="000E734E" w:rsidRDefault="000E734E" w:rsidP="000E734E"/>
    <w:p w14:paraId="12D13567" w14:textId="77777777" w:rsidR="000E734E" w:rsidRDefault="000E734E" w:rsidP="000E734E"/>
    <w:p w14:paraId="236F87DC" w14:textId="06512EE2" w:rsidR="009F2E2A" w:rsidRDefault="009F2E2A" w:rsidP="009F2E2A">
      <w:pPr>
        <w:pStyle w:val="ListParagraph"/>
        <w:numPr>
          <w:ilvl w:val="0"/>
          <w:numId w:val="33"/>
        </w:numPr>
      </w:pPr>
      <w:r w:rsidRPr="009F2E2A">
        <w:t xml:space="preserve">Finally, to create instance using command line interface, we need </w:t>
      </w:r>
      <w:r w:rsidRPr="009F2E2A">
        <w:rPr>
          <w:b/>
          <w:bCs/>
        </w:rPr>
        <w:t xml:space="preserve">Amazon Linux AMI, Security Group Id, Instance Type </w:t>
      </w:r>
      <w:r w:rsidRPr="009F2E2A">
        <w:t>and</w:t>
      </w:r>
      <w:r w:rsidRPr="009F2E2A">
        <w:rPr>
          <w:b/>
          <w:bCs/>
        </w:rPr>
        <w:t xml:space="preserve"> Key Pair Name</w:t>
      </w:r>
      <w:r w:rsidRPr="009F2E2A">
        <w:t>. And then execute the following command to create any number of instances.</w:t>
      </w:r>
    </w:p>
    <w:p w14:paraId="3408AC79" w14:textId="4E2F4215" w:rsidR="009F2E2A" w:rsidRDefault="009F2E2A" w:rsidP="009F2E2A"/>
    <w:p w14:paraId="06070948" w14:textId="618CC866" w:rsidR="009F2E2A" w:rsidRDefault="009F2E2A" w:rsidP="009F2E2A">
      <w:pPr>
        <w:ind w:left="720"/>
      </w:pPr>
      <w:r>
        <w:t xml:space="preserve">$ </w:t>
      </w:r>
      <w:r w:rsidRPr="009F2E2A">
        <w:t xml:space="preserve">aws ec2 run-instances --image-id ami-0915e09cc7ceee3ab --security-group-ids </w:t>
      </w:r>
      <w:r>
        <w:t>default</w:t>
      </w:r>
      <w:r w:rsidRPr="009F2E2A">
        <w:t xml:space="preserve"> --count </w:t>
      </w:r>
      <w:r>
        <w:t xml:space="preserve">5 </w:t>
      </w:r>
      <w:r w:rsidRPr="009F2E2A">
        <w:t>--instance-type t2.micro</w:t>
      </w:r>
      <w:r>
        <w:t xml:space="preserve"> </w:t>
      </w:r>
      <w:r w:rsidRPr="009F2E2A">
        <w:t xml:space="preserve">--key-name </w:t>
      </w:r>
      <w:r>
        <w:t>ec2@dharmit</w:t>
      </w:r>
    </w:p>
    <w:p w14:paraId="70F0D348" w14:textId="61E67661" w:rsidR="009F2E2A" w:rsidRDefault="009F2E2A" w:rsidP="009F2E2A">
      <w:pPr>
        <w:ind w:left="720"/>
      </w:pPr>
    </w:p>
    <w:p w14:paraId="61583F94" w14:textId="5DBBD983" w:rsidR="009F2E2A" w:rsidRDefault="009F2E2A" w:rsidP="009F2E2A">
      <w:pPr>
        <w:ind w:left="720"/>
      </w:pPr>
      <w:r w:rsidRPr="009F2E2A">
        <w:rPr>
          <w:noProof/>
        </w:rPr>
        <w:lastRenderedPageBreak/>
        <w:drawing>
          <wp:inline distT="0" distB="0" distL="0" distR="0" wp14:anchorId="2DDC9F5D" wp14:editId="0F5A3377">
            <wp:extent cx="5943600" cy="3441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0A944D23" w14:textId="765FE352" w:rsidR="005C6A65" w:rsidRDefault="005C6A65" w:rsidP="009F2E2A">
      <w:pPr>
        <w:ind w:left="720"/>
      </w:pPr>
    </w:p>
    <w:p w14:paraId="57A0B60D" w14:textId="414B957D" w:rsidR="005C6A65" w:rsidRDefault="005C6A65" w:rsidP="005C6A65">
      <w:pPr>
        <w:pStyle w:val="ListParagraph"/>
        <w:numPr>
          <w:ilvl w:val="0"/>
          <w:numId w:val="33"/>
        </w:numPr>
      </w:pPr>
      <w:r w:rsidRPr="005C6A65">
        <w:t>Now, our 5 instances have been created. I have created five instances in total and named them as Load Balancer, Server 1, Server 2, Server 3, and Server 4.</w:t>
      </w:r>
    </w:p>
    <w:p w14:paraId="0BB2B62E" w14:textId="055EE6C5" w:rsidR="000E734E" w:rsidRDefault="000E734E" w:rsidP="000E734E"/>
    <w:p w14:paraId="24C7D5A8" w14:textId="215C4974" w:rsidR="000E734E" w:rsidRDefault="000E734E" w:rsidP="000E734E">
      <w:pPr>
        <w:ind w:left="720"/>
      </w:pPr>
      <w:r w:rsidRPr="00950958">
        <w:rPr>
          <w:noProof/>
        </w:rPr>
        <w:drawing>
          <wp:inline distT="0" distB="0" distL="0" distR="0" wp14:anchorId="6C7A9C30" wp14:editId="002DE79A">
            <wp:extent cx="5943600" cy="3390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90900"/>
                    </a:xfrm>
                    <a:prstGeom prst="rect">
                      <a:avLst/>
                    </a:prstGeom>
                  </pic:spPr>
                </pic:pic>
              </a:graphicData>
            </a:graphic>
          </wp:inline>
        </w:drawing>
      </w:r>
    </w:p>
    <w:p w14:paraId="6D71CABF" w14:textId="7C1AB916" w:rsidR="005C6A65" w:rsidRDefault="005C6A65" w:rsidP="005C6A65"/>
    <w:p w14:paraId="283B8AE6" w14:textId="0F4C57F9" w:rsidR="000E734E" w:rsidRDefault="000E734E" w:rsidP="005C6A65"/>
    <w:p w14:paraId="7ED7AAB1" w14:textId="32BC5431" w:rsidR="000E734E" w:rsidRDefault="000E734E" w:rsidP="005C6A65"/>
    <w:p w14:paraId="7DF6BA6F" w14:textId="77777777" w:rsidR="000E734E" w:rsidRDefault="000E734E" w:rsidP="005C6A65"/>
    <w:p w14:paraId="634A3FA0" w14:textId="66DA75BD" w:rsidR="005C6A65" w:rsidRDefault="005C6A65" w:rsidP="005C6A65">
      <w:pPr>
        <w:pStyle w:val="ListParagraph"/>
        <w:numPr>
          <w:ilvl w:val="0"/>
          <w:numId w:val="33"/>
        </w:numPr>
      </w:pPr>
      <w:r w:rsidRPr="005C6A65">
        <w:lastRenderedPageBreak/>
        <w:t xml:space="preserve">The last step is to </w:t>
      </w:r>
      <w:r>
        <w:t xml:space="preserve">configure </w:t>
      </w:r>
      <w:r w:rsidRPr="005C6A65">
        <w:t>the security group for inbound access.</w:t>
      </w:r>
    </w:p>
    <w:p w14:paraId="6B69CED3" w14:textId="77777777" w:rsidR="005C6A65" w:rsidRDefault="005C6A65" w:rsidP="005C6A65">
      <w:pPr>
        <w:pStyle w:val="ListParagraph"/>
      </w:pPr>
    </w:p>
    <w:p w14:paraId="502EEAB1" w14:textId="7D5B1DF8" w:rsidR="005C6A65" w:rsidRDefault="005C6A65" w:rsidP="000D4553">
      <w:pPr>
        <w:pStyle w:val="ListParagraph"/>
      </w:pPr>
      <w:r>
        <w:t xml:space="preserve">$ </w:t>
      </w:r>
      <w:r w:rsidRPr="005C6A65">
        <w:t xml:space="preserve">aws ec2 authorize-security-group-ingress –-group-name </w:t>
      </w:r>
      <w:r>
        <w:t xml:space="preserve">default </w:t>
      </w:r>
      <w:r w:rsidRPr="005C6A65">
        <w:t>--protocol tcp –-port 22 –-cidr 71.255.89.254/32</w:t>
      </w:r>
    </w:p>
    <w:p w14:paraId="2B99B7CB" w14:textId="77777777" w:rsidR="000E734E" w:rsidRDefault="000E734E" w:rsidP="000D4553">
      <w:pPr>
        <w:pStyle w:val="ListParagraph"/>
      </w:pPr>
    </w:p>
    <w:p w14:paraId="67F47BFA" w14:textId="33CCE32F" w:rsidR="005C6A65" w:rsidRDefault="005C6A65" w:rsidP="005C6A65">
      <w:pPr>
        <w:pStyle w:val="ListParagraph"/>
      </w:pPr>
      <w:r>
        <w:t xml:space="preserve">$ </w:t>
      </w:r>
      <w:r w:rsidRPr="005C6A65">
        <w:t xml:space="preserve">aws ec2 authorize-security-group-ingress –-group-name </w:t>
      </w:r>
      <w:r>
        <w:t xml:space="preserve">default </w:t>
      </w:r>
      <w:r w:rsidRPr="005C6A65">
        <w:t xml:space="preserve">--protocol tcp –-port </w:t>
      </w:r>
      <w:r>
        <w:t>80</w:t>
      </w:r>
      <w:r w:rsidRPr="005C6A65">
        <w:t xml:space="preserve"> –-cidr 71.255.89.254/32</w:t>
      </w:r>
    </w:p>
    <w:p w14:paraId="7916034B" w14:textId="78814A85" w:rsidR="000D4553" w:rsidRDefault="000D4553">
      <w:r>
        <w:tab/>
      </w:r>
    </w:p>
    <w:p w14:paraId="40DCFA76" w14:textId="128C790E" w:rsidR="005C6A65" w:rsidRDefault="000D4553" w:rsidP="000E734E">
      <w:pPr>
        <w:ind w:left="720"/>
      </w:pPr>
      <w:r>
        <w:tab/>
      </w:r>
      <w:r w:rsidRPr="000D4553">
        <w:rPr>
          <w:noProof/>
        </w:rPr>
        <w:drawing>
          <wp:inline distT="0" distB="0" distL="0" distR="0" wp14:anchorId="117CE24E" wp14:editId="1915F26C">
            <wp:extent cx="5852160" cy="3398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4197" cy="3422932"/>
                    </a:xfrm>
                    <a:prstGeom prst="rect">
                      <a:avLst/>
                    </a:prstGeom>
                  </pic:spPr>
                </pic:pic>
              </a:graphicData>
            </a:graphic>
          </wp:inline>
        </w:drawing>
      </w:r>
      <w:r w:rsidRPr="000D4553">
        <w:t xml:space="preserve"> </w:t>
      </w:r>
      <w:r>
        <w:br w:type="page"/>
      </w:r>
    </w:p>
    <w:p w14:paraId="59E4F2C2" w14:textId="665C5F52" w:rsidR="005C6A65" w:rsidRPr="00AA5E4F" w:rsidRDefault="005C6A65" w:rsidP="005C6A65">
      <w:pPr>
        <w:rPr>
          <w:b/>
          <w:bCs/>
          <w:sz w:val="28"/>
          <w:szCs w:val="28"/>
        </w:rPr>
      </w:pPr>
      <w:r w:rsidRPr="005C6A65">
        <w:rPr>
          <w:b/>
          <w:bCs/>
          <w:sz w:val="28"/>
          <w:szCs w:val="28"/>
        </w:rPr>
        <w:lastRenderedPageBreak/>
        <w:t>Step for Accessing AWS instance</w:t>
      </w:r>
    </w:p>
    <w:p w14:paraId="01CE8025" w14:textId="33FE994F" w:rsidR="00AA5E4F" w:rsidRDefault="00AA5E4F" w:rsidP="00AA5E4F">
      <w:pPr>
        <w:pStyle w:val="ListParagraph"/>
        <w:numPr>
          <w:ilvl w:val="0"/>
          <w:numId w:val="34"/>
        </w:numPr>
      </w:pPr>
      <w:r>
        <w:t>Now get instances ID by executing following command</w:t>
      </w:r>
    </w:p>
    <w:p w14:paraId="494C35F4" w14:textId="77777777" w:rsidR="00AA5E4F" w:rsidRDefault="00AA5E4F" w:rsidP="00AA5E4F">
      <w:pPr>
        <w:pStyle w:val="ListParagraph"/>
      </w:pPr>
    </w:p>
    <w:p w14:paraId="5F2D967D" w14:textId="18E73CD1" w:rsidR="00AA5E4F" w:rsidRDefault="00AA5E4F" w:rsidP="00AA5E4F">
      <w:pPr>
        <w:pStyle w:val="ListParagraph"/>
      </w:pPr>
      <w:r>
        <w:t xml:space="preserve">$ </w:t>
      </w:r>
      <w:r w:rsidR="005C6A65" w:rsidRPr="005C6A65">
        <w:t>aws ec2 describe-instances</w:t>
      </w:r>
    </w:p>
    <w:p w14:paraId="7A14E27B" w14:textId="77777777" w:rsidR="00AA5E4F" w:rsidRDefault="00AA5E4F" w:rsidP="00AA5E4F">
      <w:pPr>
        <w:pStyle w:val="ListParagraph"/>
      </w:pPr>
    </w:p>
    <w:p w14:paraId="01DD69DB" w14:textId="75BB3D1E" w:rsidR="00AA5E4F" w:rsidRDefault="00AA5E4F" w:rsidP="00AA5E4F">
      <w:pPr>
        <w:pStyle w:val="ListParagraph"/>
      </w:pPr>
      <w:r w:rsidRPr="00AA5E4F">
        <w:rPr>
          <w:noProof/>
        </w:rPr>
        <w:drawing>
          <wp:inline distT="0" distB="0" distL="0" distR="0" wp14:anchorId="14CE1E8F" wp14:editId="358EBF05">
            <wp:extent cx="5943600" cy="343979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39795"/>
                    </a:xfrm>
                    <a:prstGeom prst="rect">
                      <a:avLst/>
                    </a:prstGeom>
                  </pic:spPr>
                </pic:pic>
              </a:graphicData>
            </a:graphic>
          </wp:inline>
        </w:drawing>
      </w:r>
    </w:p>
    <w:p w14:paraId="2B249D9D" w14:textId="77777777" w:rsidR="00AA5E4F" w:rsidRDefault="00AA5E4F" w:rsidP="00AA5E4F">
      <w:pPr>
        <w:pStyle w:val="ListParagraph"/>
      </w:pPr>
    </w:p>
    <w:p w14:paraId="6B8D8B11" w14:textId="406381D7" w:rsidR="00AA5E4F" w:rsidRDefault="00AA5E4F" w:rsidP="00AA5E4F">
      <w:pPr>
        <w:pStyle w:val="ListParagraph"/>
        <w:numPr>
          <w:ilvl w:val="0"/>
          <w:numId w:val="34"/>
        </w:numPr>
      </w:pPr>
      <w:r>
        <w:t>Start the instances by executing the following command for all the instances by replacing instances id</w:t>
      </w:r>
    </w:p>
    <w:p w14:paraId="2CCDFEF8" w14:textId="77777777" w:rsidR="00AA5E4F" w:rsidRDefault="00AA5E4F" w:rsidP="00AA5E4F">
      <w:pPr>
        <w:ind w:left="360"/>
      </w:pPr>
    </w:p>
    <w:p w14:paraId="66F6821E" w14:textId="04D8950A" w:rsidR="00AA5E4F" w:rsidRDefault="00AA5E4F" w:rsidP="00AA5E4F">
      <w:pPr>
        <w:pStyle w:val="ListParagraph"/>
        <w:rPr>
          <w:rFonts w:ascii="Arial" w:hAnsi="Arial" w:cs="Arial"/>
          <w:color w:val="444444"/>
          <w:sz w:val="20"/>
          <w:szCs w:val="20"/>
          <w:shd w:val="clear" w:color="auto" w:fill="FFFFFF"/>
        </w:rPr>
      </w:pPr>
      <w:r>
        <w:t xml:space="preserve">$ </w:t>
      </w:r>
      <w:r w:rsidR="005C6A65" w:rsidRPr="005C6A65">
        <w:t xml:space="preserve">aws ec2 start-instances --instance-ids </w:t>
      </w:r>
      <w:r w:rsidR="005C6A65">
        <w:rPr>
          <w:rFonts w:ascii="Arial" w:hAnsi="Arial" w:cs="Arial"/>
          <w:color w:val="444444"/>
          <w:sz w:val="20"/>
          <w:szCs w:val="20"/>
          <w:shd w:val="clear" w:color="auto" w:fill="FFFFFF"/>
        </w:rPr>
        <w:t>i-0093dc8ace64f4fb6</w:t>
      </w:r>
    </w:p>
    <w:p w14:paraId="03DA5DB4" w14:textId="77777777" w:rsidR="00AA5E4F" w:rsidRPr="00AA5E4F" w:rsidRDefault="00AA5E4F" w:rsidP="00AA5E4F">
      <w:pPr>
        <w:pStyle w:val="ListParagraph"/>
        <w:rPr>
          <w:rFonts w:ascii="Arial" w:hAnsi="Arial" w:cs="Arial"/>
          <w:color w:val="444444"/>
          <w:sz w:val="20"/>
          <w:szCs w:val="20"/>
          <w:shd w:val="clear" w:color="auto" w:fill="FFFFFF"/>
        </w:rPr>
      </w:pPr>
    </w:p>
    <w:p w14:paraId="0BBA3A68" w14:textId="4889A1F1" w:rsidR="00AA5E4F" w:rsidRDefault="00AA5E4F" w:rsidP="00AA5E4F">
      <w:pPr>
        <w:pStyle w:val="ListParagraph"/>
      </w:pPr>
      <w:r w:rsidRPr="00AA5E4F">
        <w:rPr>
          <w:noProof/>
        </w:rPr>
        <w:drawing>
          <wp:inline distT="0" distB="0" distL="0" distR="0" wp14:anchorId="40F3C975" wp14:editId="6FB6C01D">
            <wp:extent cx="5943600" cy="2720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0916"/>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4813A034" w14:textId="77777777" w:rsidR="00AA5E4F" w:rsidRDefault="00AA5E4F" w:rsidP="00AA5E4F">
      <w:pPr>
        <w:pStyle w:val="ListParagraph"/>
        <w:numPr>
          <w:ilvl w:val="0"/>
          <w:numId w:val="34"/>
        </w:numPr>
      </w:pPr>
      <w:r>
        <w:lastRenderedPageBreak/>
        <w:t>Establishing connection with EC2 Instance by executing below command</w:t>
      </w:r>
    </w:p>
    <w:p w14:paraId="7EE33091" w14:textId="77777777" w:rsidR="00AA5E4F" w:rsidRDefault="00AA5E4F" w:rsidP="00AA5E4F">
      <w:pPr>
        <w:pStyle w:val="ListParagraph"/>
      </w:pPr>
    </w:p>
    <w:p w14:paraId="63166B06" w14:textId="2122687D" w:rsidR="00AA5E4F" w:rsidRDefault="00AA5E4F" w:rsidP="00AA5E4F">
      <w:pPr>
        <w:pStyle w:val="ListParagraph"/>
      </w:pPr>
      <w:r>
        <w:t xml:space="preserve">$ </w:t>
      </w:r>
      <w:r w:rsidRPr="00AA5E4F">
        <w:t xml:space="preserve">ssh -i "ec2@dharmit.pem" </w:t>
      </w:r>
      <w:hyperlink r:id="rId30" w:history="1">
        <w:r w:rsidRPr="006F2756">
          <w:rPr>
            <w:rStyle w:val="Hyperlink"/>
          </w:rPr>
          <w:t>ec2-user@ec2-54-209-75-78.compute-1.amazonaws.com</w:t>
        </w:r>
      </w:hyperlink>
    </w:p>
    <w:p w14:paraId="400F44AC" w14:textId="77777777" w:rsidR="00AA5E4F" w:rsidRDefault="00AA5E4F" w:rsidP="00AA5E4F">
      <w:pPr>
        <w:pStyle w:val="ListParagraph"/>
      </w:pPr>
    </w:p>
    <w:p w14:paraId="707BD42D" w14:textId="24CA5C58" w:rsidR="00AA5E4F" w:rsidRDefault="00AA5E4F" w:rsidP="00AA5E4F">
      <w:pPr>
        <w:pStyle w:val="ListParagraph"/>
      </w:pPr>
      <w:r w:rsidRPr="00AA5E4F">
        <w:rPr>
          <w:noProof/>
        </w:rPr>
        <w:drawing>
          <wp:inline distT="0" distB="0" distL="0" distR="0" wp14:anchorId="557A8AF3" wp14:editId="0BCBB66F">
            <wp:extent cx="5943600" cy="3439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39795"/>
                    </a:xfrm>
                    <a:prstGeom prst="rect">
                      <a:avLst/>
                    </a:prstGeom>
                  </pic:spPr>
                </pic:pic>
              </a:graphicData>
            </a:graphic>
          </wp:inline>
        </w:drawing>
      </w:r>
    </w:p>
    <w:p w14:paraId="0D233B45" w14:textId="77777777" w:rsidR="000D4553" w:rsidRDefault="000D4553">
      <w:r>
        <w:br w:type="page"/>
      </w:r>
    </w:p>
    <w:p w14:paraId="17202A3D" w14:textId="25FA4484" w:rsidR="00AA5E4F" w:rsidRPr="000D4553" w:rsidRDefault="00AA5E4F" w:rsidP="000D4553">
      <w:r w:rsidRPr="000D4553">
        <w:rPr>
          <w:b/>
          <w:bCs/>
          <w:sz w:val="28"/>
          <w:szCs w:val="28"/>
        </w:rPr>
        <w:lastRenderedPageBreak/>
        <w:t>Steps to install Nginx Server on Amazon EC2 instance</w:t>
      </w:r>
    </w:p>
    <w:p w14:paraId="24450A64" w14:textId="07AC715A" w:rsidR="00AA5E4F" w:rsidRDefault="00AA5E4F" w:rsidP="00AA5E4F">
      <w:pPr>
        <w:pStyle w:val="ListParagraph"/>
        <w:rPr>
          <w:b/>
          <w:bCs/>
          <w:sz w:val="28"/>
          <w:szCs w:val="28"/>
        </w:rPr>
      </w:pPr>
    </w:p>
    <w:p w14:paraId="7D85470F" w14:textId="22618310" w:rsidR="00AA5E4F" w:rsidRDefault="00AA5E4F" w:rsidP="00AA5E4F">
      <w:pPr>
        <w:pStyle w:val="ListParagraph"/>
        <w:numPr>
          <w:ilvl w:val="0"/>
          <w:numId w:val="34"/>
        </w:numPr>
      </w:pPr>
      <w:r w:rsidRPr="00AA5E4F">
        <w:t>After establish a connection with the EC2 instance, installing nginx server on it by executing the below command.</w:t>
      </w:r>
    </w:p>
    <w:p w14:paraId="11EDB59C" w14:textId="675CEF5F" w:rsidR="00AA5E4F" w:rsidRDefault="00AA5E4F" w:rsidP="00AA5E4F">
      <w:pPr>
        <w:pStyle w:val="ListParagraph"/>
      </w:pPr>
    </w:p>
    <w:p w14:paraId="7357F736" w14:textId="6A239062" w:rsidR="00AA5E4F" w:rsidRDefault="00AA5E4F" w:rsidP="00AA5E4F">
      <w:pPr>
        <w:pStyle w:val="ListParagraph"/>
      </w:pPr>
      <w:r w:rsidRPr="00AA5E4F">
        <w:t>$ sudo yum install nginx</w:t>
      </w:r>
    </w:p>
    <w:p w14:paraId="7166F6E2" w14:textId="161A42E7" w:rsidR="00AA5E4F" w:rsidRDefault="00AA5E4F" w:rsidP="00AA5E4F">
      <w:pPr>
        <w:pStyle w:val="ListParagraph"/>
      </w:pPr>
    </w:p>
    <w:p w14:paraId="088542B5" w14:textId="26CA646A" w:rsidR="00AA5E4F" w:rsidRDefault="00AA5E4F" w:rsidP="00AA5E4F">
      <w:pPr>
        <w:pStyle w:val="ListParagraph"/>
      </w:pPr>
      <w:r w:rsidRPr="00AA5E4F">
        <w:rPr>
          <w:noProof/>
        </w:rPr>
        <w:drawing>
          <wp:inline distT="0" distB="0" distL="0" distR="0" wp14:anchorId="7D8B35FF" wp14:editId="1E831BB3">
            <wp:extent cx="5943600" cy="417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71950"/>
                    </a:xfrm>
                    <a:prstGeom prst="rect">
                      <a:avLst/>
                    </a:prstGeom>
                  </pic:spPr>
                </pic:pic>
              </a:graphicData>
            </a:graphic>
          </wp:inline>
        </w:drawing>
      </w:r>
    </w:p>
    <w:p w14:paraId="3D7B0DCD" w14:textId="03A3DBD1" w:rsidR="00AA5E4F" w:rsidRDefault="00AA5E4F" w:rsidP="00AA5E4F">
      <w:pPr>
        <w:pStyle w:val="ListParagraph"/>
      </w:pPr>
    </w:p>
    <w:p w14:paraId="1E4B880F" w14:textId="77777777" w:rsidR="00AA5E4F" w:rsidRDefault="00AA5E4F" w:rsidP="00AA5E4F">
      <w:pPr>
        <w:pStyle w:val="ListParagraph"/>
        <w:numPr>
          <w:ilvl w:val="0"/>
          <w:numId w:val="34"/>
        </w:numPr>
      </w:pPr>
      <w:r>
        <w:t>After installing nginx, starting the services of the nginx by executing</w:t>
      </w:r>
    </w:p>
    <w:p w14:paraId="565A86FB" w14:textId="77777777" w:rsidR="00AA5E4F" w:rsidRDefault="00AA5E4F" w:rsidP="00AA5E4F">
      <w:pPr>
        <w:pStyle w:val="ListParagraph"/>
      </w:pPr>
    </w:p>
    <w:p w14:paraId="40349095" w14:textId="3A6F6252" w:rsidR="00AA5E4F" w:rsidRDefault="00AA5E4F" w:rsidP="00AA5E4F">
      <w:pPr>
        <w:pStyle w:val="ListParagraph"/>
      </w:pPr>
      <w:r w:rsidRPr="00AA5E4F">
        <w:t>$ sudo service nginx start</w:t>
      </w:r>
    </w:p>
    <w:p w14:paraId="5E1BC678" w14:textId="6A99CBE6" w:rsidR="00AA5E4F" w:rsidRDefault="00AA5E4F" w:rsidP="00AA5E4F">
      <w:pPr>
        <w:pStyle w:val="ListParagraph"/>
      </w:pPr>
    </w:p>
    <w:p w14:paraId="29301C62" w14:textId="43C155AF" w:rsidR="00AA5E4F" w:rsidRDefault="00AA5E4F" w:rsidP="00AA5E4F">
      <w:pPr>
        <w:pStyle w:val="ListParagraph"/>
      </w:pPr>
      <w:r w:rsidRPr="00AA5E4F">
        <w:rPr>
          <w:noProof/>
        </w:rPr>
        <w:drawing>
          <wp:inline distT="0" distB="0" distL="0" distR="0" wp14:anchorId="7CD9A5B0" wp14:editId="1D864993">
            <wp:extent cx="5943600" cy="1455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114"/>
                    <a:stretch/>
                  </pic:blipFill>
                  <pic:spPr bwMode="auto">
                    <a:xfrm>
                      <a:off x="0" y="0"/>
                      <a:ext cx="5943600" cy="1455420"/>
                    </a:xfrm>
                    <a:prstGeom prst="rect">
                      <a:avLst/>
                    </a:prstGeom>
                    <a:ln>
                      <a:noFill/>
                    </a:ln>
                    <a:extLst>
                      <a:ext uri="{53640926-AAD7-44D8-BBD7-CCE9431645EC}">
                        <a14:shadowObscured xmlns:a14="http://schemas.microsoft.com/office/drawing/2010/main"/>
                      </a:ext>
                    </a:extLst>
                  </pic:spPr>
                </pic:pic>
              </a:graphicData>
            </a:graphic>
          </wp:inline>
        </w:drawing>
      </w:r>
    </w:p>
    <w:p w14:paraId="6B00E6C6" w14:textId="5A596214" w:rsidR="00AA5E4F" w:rsidRDefault="00AA5E4F" w:rsidP="00AA5E4F">
      <w:pPr>
        <w:pStyle w:val="ListParagraph"/>
      </w:pPr>
    </w:p>
    <w:p w14:paraId="3214822B" w14:textId="57D26A7C" w:rsidR="00AA5E4F" w:rsidRDefault="00AA5E4F" w:rsidP="00AA5E4F">
      <w:pPr>
        <w:pStyle w:val="ListParagraph"/>
      </w:pPr>
    </w:p>
    <w:p w14:paraId="3E4C0019" w14:textId="2DF2CC4D" w:rsidR="00AA5E4F" w:rsidRDefault="00AA5E4F" w:rsidP="00AA5E4F">
      <w:pPr>
        <w:pStyle w:val="ListParagraph"/>
        <w:numPr>
          <w:ilvl w:val="0"/>
          <w:numId w:val="34"/>
        </w:numPr>
      </w:pPr>
      <w:r w:rsidRPr="00AA5E4F">
        <w:lastRenderedPageBreak/>
        <w:t>Testing server by running Public DNS (IPv4) on the browser.</w:t>
      </w:r>
    </w:p>
    <w:p w14:paraId="569467AF" w14:textId="1F25B1B2" w:rsidR="00AA5E4F" w:rsidRDefault="00AA5E4F" w:rsidP="00AA5E4F"/>
    <w:p w14:paraId="041EC220" w14:textId="6F76DFCC" w:rsidR="00AA5E4F" w:rsidRDefault="00872DD2" w:rsidP="0030418D">
      <w:pPr>
        <w:ind w:left="720"/>
      </w:pPr>
      <w:hyperlink r:id="rId34" w:history="1">
        <w:r w:rsidR="0030418D">
          <w:rPr>
            <w:rStyle w:val="Hyperlink"/>
          </w:rPr>
          <w:t>http://ec2-54-209-75-78.compute-1.amazonaws.com/</w:t>
        </w:r>
      </w:hyperlink>
    </w:p>
    <w:p w14:paraId="6FB6EC41" w14:textId="579261D6" w:rsidR="00AA5E4F" w:rsidRDefault="00AA5E4F" w:rsidP="00AA5E4F">
      <w:pPr>
        <w:pStyle w:val="ListParagraph"/>
      </w:pPr>
    </w:p>
    <w:p w14:paraId="25C0420F" w14:textId="5F452370" w:rsidR="00AA5E4F" w:rsidRDefault="00AA5E4F" w:rsidP="00AA5E4F">
      <w:pPr>
        <w:pStyle w:val="ListParagraph"/>
      </w:pPr>
      <w:r w:rsidRPr="00AA5E4F">
        <w:rPr>
          <w:noProof/>
        </w:rPr>
        <w:drawing>
          <wp:inline distT="0" distB="0" distL="0" distR="0" wp14:anchorId="26C9447D" wp14:editId="61575D05">
            <wp:extent cx="5943600" cy="2308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7584"/>
                    <a:stretch/>
                  </pic:blipFill>
                  <pic:spPr bwMode="auto">
                    <a:xfrm>
                      <a:off x="0" y="0"/>
                      <a:ext cx="5943600" cy="2308860"/>
                    </a:xfrm>
                    <a:prstGeom prst="rect">
                      <a:avLst/>
                    </a:prstGeom>
                    <a:ln>
                      <a:noFill/>
                    </a:ln>
                    <a:extLst>
                      <a:ext uri="{53640926-AAD7-44D8-BBD7-CCE9431645EC}">
                        <a14:shadowObscured xmlns:a14="http://schemas.microsoft.com/office/drawing/2010/main"/>
                      </a:ext>
                    </a:extLst>
                  </pic:spPr>
                </pic:pic>
              </a:graphicData>
            </a:graphic>
          </wp:inline>
        </w:drawing>
      </w:r>
    </w:p>
    <w:p w14:paraId="7A6D6E34" w14:textId="77777777" w:rsidR="00A4776B" w:rsidRDefault="00A4776B" w:rsidP="00AA5E4F">
      <w:pPr>
        <w:pStyle w:val="ListParagraph"/>
      </w:pPr>
    </w:p>
    <w:p w14:paraId="299F84B3" w14:textId="164D67C0" w:rsidR="0030418D" w:rsidRDefault="0030418D" w:rsidP="0030418D">
      <w:pPr>
        <w:pStyle w:val="ListParagraph"/>
        <w:numPr>
          <w:ilvl w:val="0"/>
          <w:numId w:val="34"/>
        </w:numPr>
      </w:pPr>
      <w:r w:rsidRPr="0030418D">
        <w:t>Now, repeat the same steps to install Nginx Server on each instance you want to install. I have installed the nginx server on each instance i.e. Server 1, Server 2, Server 3, Server 4, and Load Balancer.</w:t>
      </w:r>
    </w:p>
    <w:p w14:paraId="50FB45A2" w14:textId="77777777" w:rsidR="00950958" w:rsidRDefault="00950958"/>
    <w:p w14:paraId="6AFF7AA1" w14:textId="569F88AF" w:rsidR="00115517" w:rsidRDefault="00950958" w:rsidP="00115517">
      <w:pPr>
        <w:ind w:left="720"/>
      </w:pPr>
      <w:r w:rsidRPr="00950958">
        <w:t xml:space="preserve"> </w:t>
      </w:r>
    </w:p>
    <w:p w14:paraId="78FB5438" w14:textId="1C259B39" w:rsidR="000D4553" w:rsidRDefault="00115517" w:rsidP="00115517">
      <w:r>
        <w:br w:type="page"/>
      </w:r>
    </w:p>
    <w:p w14:paraId="7B5E9CBA" w14:textId="5C262F62" w:rsidR="0030418D" w:rsidRDefault="0030418D" w:rsidP="0030418D">
      <w:pPr>
        <w:rPr>
          <w:b/>
          <w:bCs/>
          <w:sz w:val="28"/>
          <w:szCs w:val="28"/>
        </w:rPr>
      </w:pPr>
      <w:r w:rsidRPr="0030418D">
        <w:rPr>
          <w:b/>
          <w:bCs/>
          <w:sz w:val="28"/>
          <w:szCs w:val="28"/>
        </w:rPr>
        <w:lastRenderedPageBreak/>
        <w:t>Steps to change nginx server index.html file on Amazon EC2 instance</w:t>
      </w:r>
    </w:p>
    <w:p w14:paraId="3FF4ADF9" w14:textId="2EB2092B" w:rsidR="0030418D" w:rsidRDefault="0030418D" w:rsidP="0030418D"/>
    <w:p w14:paraId="3C332D38" w14:textId="207CA0B9" w:rsidR="0030418D" w:rsidRDefault="0030418D" w:rsidP="0030418D">
      <w:pPr>
        <w:pStyle w:val="ListParagraph"/>
        <w:numPr>
          <w:ilvl w:val="0"/>
          <w:numId w:val="34"/>
        </w:numPr>
      </w:pPr>
      <w:r w:rsidRPr="0030418D">
        <w:t>After successfully installing nginx server, navigate to /usr/share/nginx/html directory. To navigate type following command in the terminal window</w:t>
      </w:r>
    </w:p>
    <w:p w14:paraId="682E99F1" w14:textId="27668AF2" w:rsidR="0030418D" w:rsidRDefault="0030418D" w:rsidP="0030418D"/>
    <w:p w14:paraId="23ED1D37" w14:textId="647ABB5F" w:rsidR="0030418D" w:rsidRDefault="0030418D" w:rsidP="0030418D">
      <w:pPr>
        <w:ind w:left="720"/>
      </w:pPr>
      <w:r w:rsidRPr="0030418D">
        <w:t>$ cd /usr/share/nginx/html</w:t>
      </w:r>
    </w:p>
    <w:p w14:paraId="07824828" w14:textId="2C16C8B3" w:rsidR="0030418D" w:rsidRDefault="0030418D" w:rsidP="0030418D"/>
    <w:p w14:paraId="011E4E47" w14:textId="537319A8" w:rsidR="0030418D" w:rsidRDefault="0030418D" w:rsidP="0030418D">
      <w:pPr>
        <w:ind w:left="720"/>
      </w:pPr>
      <w:r w:rsidRPr="0030418D">
        <w:rPr>
          <w:noProof/>
        </w:rPr>
        <w:drawing>
          <wp:inline distT="0" distB="0" distL="0" distR="0" wp14:anchorId="36BD791E" wp14:editId="754D7ADB">
            <wp:extent cx="5943600"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8904"/>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14:paraId="4F94F432" w14:textId="20690A18" w:rsidR="0030418D" w:rsidRDefault="0030418D" w:rsidP="0030418D">
      <w:pPr>
        <w:ind w:left="720"/>
      </w:pPr>
    </w:p>
    <w:p w14:paraId="78B4EBB8" w14:textId="41B89A11" w:rsidR="0030418D" w:rsidRDefault="0030418D" w:rsidP="0030418D">
      <w:pPr>
        <w:pStyle w:val="ListParagraph"/>
        <w:numPr>
          <w:ilvl w:val="0"/>
          <w:numId w:val="34"/>
        </w:numPr>
      </w:pPr>
      <w:r w:rsidRPr="0030418D">
        <w:t>Then open the index.html file in vim. To open type following command in the terminal window</w:t>
      </w:r>
    </w:p>
    <w:p w14:paraId="61FB5551" w14:textId="0204E7C9" w:rsidR="0030418D" w:rsidRDefault="0030418D" w:rsidP="0030418D">
      <w:pPr>
        <w:pStyle w:val="ListParagraph"/>
      </w:pPr>
    </w:p>
    <w:p w14:paraId="113CB7F4" w14:textId="009D7A06" w:rsidR="0030418D" w:rsidRDefault="0030418D" w:rsidP="0030418D">
      <w:pPr>
        <w:pStyle w:val="ListParagraph"/>
      </w:pPr>
      <w:r w:rsidRPr="0030418D">
        <w:t>$ sudo vim index.html</w:t>
      </w:r>
    </w:p>
    <w:p w14:paraId="345EDA33" w14:textId="35E59BD7" w:rsidR="0030418D" w:rsidRDefault="0030418D" w:rsidP="0030418D">
      <w:pPr>
        <w:pStyle w:val="ListParagraph"/>
      </w:pPr>
    </w:p>
    <w:p w14:paraId="6C002641" w14:textId="69C0AA1A" w:rsidR="0030418D" w:rsidRDefault="0030418D" w:rsidP="000D4553">
      <w:pPr>
        <w:pStyle w:val="ListParagraph"/>
      </w:pPr>
      <w:r w:rsidRPr="0030418D">
        <w:rPr>
          <w:noProof/>
        </w:rPr>
        <w:drawing>
          <wp:inline distT="0" distB="0" distL="0" distR="0" wp14:anchorId="6587A516" wp14:editId="5C2056A5">
            <wp:extent cx="5943600" cy="4171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71950"/>
                    </a:xfrm>
                    <a:prstGeom prst="rect">
                      <a:avLst/>
                    </a:prstGeom>
                  </pic:spPr>
                </pic:pic>
              </a:graphicData>
            </a:graphic>
          </wp:inline>
        </w:drawing>
      </w:r>
    </w:p>
    <w:p w14:paraId="1F4AA3D4" w14:textId="77777777" w:rsidR="00115517" w:rsidRDefault="00115517" w:rsidP="000D4553">
      <w:pPr>
        <w:pStyle w:val="ListParagraph"/>
      </w:pPr>
    </w:p>
    <w:p w14:paraId="04A96972" w14:textId="6E6DF2C0" w:rsidR="0030418D" w:rsidRDefault="007D7709" w:rsidP="0030418D">
      <w:pPr>
        <w:pStyle w:val="ListParagraph"/>
        <w:numPr>
          <w:ilvl w:val="0"/>
          <w:numId w:val="34"/>
        </w:numPr>
      </w:pPr>
      <w:r w:rsidRPr="007D7709">
        <w:lastRenderedPageBreak/>
        <w:t>Editing the index.html file for Server 1 or instance number 1.</w:t>
      </w:r>
    </w:p>
    <w:p w14:paraId="2B73B282" w14:textId="5F1B9EC0" w:rsidR="0030418D" w:rsidRDefault="0030418D" w:rsidP="0030418D">
      <w:pPr>
        <w:pStyle w:val="ListParagraph"/>
      </w:pPr>
    </w:p>
    <w:p w14:paraId="41A60B49" w14:textId="386F26D5" w:rsidR="0030418D" w:rsidRDefault="0030418D" w:rsidP="0030418D">
      <w:pPr>
        <w:pStyle w:val="ListParagraph"/>
      </w:pPr>
      <w:r w:rsidRPr="0030418D">
        <w:rPr>
          <w:noProof/>
        </w:rPr>
        <w:drawing>
          <wp:inline distT="0" distB="0" distL="0" distR="0" wp14:anchorId="091F42E9" wp14:editId="1A9E7C86">
            <wp:extent cx="5943600" cy="350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7440"/>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inline>
        </w:drawing>
      </w:r>
    </w:p>
    <w:p w14:paraId="693B1EB8" w14:textId="1C167407" w:rsidR="007D7709" w:rsidRDefault="007D7709" w:rsidP="0030418D">
      <w:pPr>
        <w:pStyle w:val="ListParagraph"/>
      </w:pPr>
    </w:p>
    <w:p w14:paraId="246DFBB3" w14:textId="38024E55" w:rsidR="007D7709" w:rsidRDefault="007D7709" w:rsidP="007D7709">
      <w:pPr>
        <w:pStyle w:val="ListParagraph"/>
        <w:numPr>
          <w:ilvl w:val="0"/>
          <w:numId w:val="34"/>
        </w:numPr>
      </w:pPr>
      <w:r w:rsidRPr="007D7709">
        <w:t>Actual page on browser after editing index.html file over AWS EC2 for “Server 1” or Instance number 1.</w:t>
      </w:r>
    </w:p>
    <w:p w14:paraId="4B83F782" w14:textId="4D1BF340" w:rsidR="007D7709" w:rsidRDefault="007D7709" w:rsidP="007D7709"/>
    <w:p w14:paraId="13C95A40" w14:textId="77777777" w:rsidR="00950958" w:rsidRDefault="00950958" w:rsidP="007D7709"/>
    <w:p w14:paraId="223A5E87" w14:textId="19EB5FFE" w:rsidR="007D7709" w:rsidRDefault="007D7709" w:rsidP="007D7709">
      <w:pPr>
        <w:ind w:left="720"/>
      </w:pPr>
      <w:r w:rsidRPr="007D7709">
        <w:rPr>
          <w:noProof/>
        </w:rPr>
        <w:drawing>
          <wp:inline distT="0" distB="0" distL="0" distR="0" wp14:anchorId="4DFE4924" wp14:editId="08706DB3">
            <wp:extent cx="5943600" cy="3188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8335"/>
                    </a:xfrm>
                    <a:prstGeom prst="rect">
                      <a:avLst/>
                    </a:prstGeom>
                  </pic:spPr>
                </pic:pic>
              </a:graphicData>
            </a:graphic>
          </wp:inline>
        </w:drawing>
      </w:r>
    </w:p>
    <w:p w14:paraId="2EF063AB" w14:textId="56B250B5" w:rsidR="007D7709" w:rsidRDefault="007D7709" w:rsidP="00115517">
      <w:pPr>
        <w:pStyle w:val="ListParagraph"/>
        <w:numPr>
          <w:ilvl w:val="0"/>
          <w:numId w:val="34"/>
        </w:numPr>
      </w:pPr>
      <w:r w:rsidRPr="007D7709">
        <w:lastRenderedPageBreak/>
        <w:t>Now, repeat the same steps to edit the index.html file on each instance you want. I have edited the index.html file for all my four instances i.e. Server 1, Server 2, Server 3, and Server 4.</w:t>
      </w:r>
    </w:p>
    <w:p w14:paraId="11CF09BF" w14:textId="4EB59DA2" w:rsidR="00115517" w:rsidRDefault="00115517" w:rsidP="00115517">
      <w:pPr>
        <w:pStyle w:val="ListParagraph"/>
      </w:pPr>
    </w:p>
    <w:p w14:paraId="286D2100" w14:textId="25C7FA14" w:rsidR="00115517" w:rsidRDefault="00115517" w:rsidP="00115517">
      <w:pPr>
        <w:pStyle w:val="ListParagraph"/>
        <w:numPr>
          <w:ilvl w:val="2"/>
          <w:numId w:val="37"/>
        </w:numPr>
      </w:pPr>
      <w:r>
        <w:t>Server 1</w:t>
      </w:r>
    </w:p>
    <w:p w14:paraId="03D1A2A4" w14:textId="5CA2CA12" w:rsidR="00115517" w:rsidRDefault="00872DD2" w:rsidP="00115517">
      <w:pPr>
        <w:pStyle w:val="ListParagraph"/>
        <w:ind w:left="1080"/>
      </w:pPr>
      <w:hyperlink r:id="rId40" w:history="1">
        <w:r w:rsidR="00115517">
          <w:rPr>
            <w:rStyle w:val="Hyperlink"/>
          </w:rPr>
          <w:t>http://ec2-3-211-51-163.compute-1.amazonaws.com/</w:t>
        </w:r>
      </w:hyperlink>
    </w:p>
    <w:p w14:paraId="6C2EFE1C" w14:textId="2D6D11B2" w:rsidR="00115517" w:rsidRDefault="00872DD2" w:rsidP="00115517">
      <w:pPr>
        <w:pStyle w:val="ListParagraph"/>
        <w:ind w:left="1080"/>
      </w:pPr>
      <w:hyperlink r:id="rId41" w:history="1">
        <w:r w:rsidR="00115517">
          <w:rPr>
            <w:rStyle w:val="Hyperlink"/>
          </w:rPr>
          <w:t>http://3.211.51.163/</w:t>
        </w:r>
      </w:hyperlink>
    </w:p>
    <w:p w14:paraId="7039E409" w14:textId="03A96DAE" w:rsidR="00115517" w:rsidRDefault="00115517" w:rsidP="00115517"/>
    <w:p w14:paraId="15E16ADB" w14:textId="233E9C4F" w:rsidR="00115517" w:rsidRDefault="00115517" w:rsidP="00115517">
      <w:pPr>
        <w:pStyle w:val="ListParagraph"/>
        <w:numPr>
          <w:ilvl w:val="2"/>
          <w:numId w:val="37"/>
        </w:numPr>
      </w:pPr>
      <w:r>
        <w:t>Server 2</w:t>
      </w:r>
    </w:p>
    <w:p w14:paraId="33FF3846" w14:textId="1012F678" w:rsidR="00115517" w:rsidRDefault="00872DD2" w:rsidP="00115517">
      <w:pPr>
        <w:pStyle w:val="ListParagraph"/>
        <w:ind w:left="1080"/>
      </w:pPr>
      <w:hyperlink r:id="rId42" w:history="1">
        <w:r w:rsidR="00115517">
          <w:rPr>
            <w:rStyle w:val="Hyperlink"/>
          </w:rPr>
          <w:t>http://ec2-34-224-118-131.compute-1.amazonaws.com/</w:t>
        </w:r>
      </w:hyperlink>
    </w:p>
    <w:p w14:paraId="428613BD" w14:textId="6D1EFCCB" w:rsidR="00115517" w:rsidRDefault="00872DD2" w:rsidP="00115517">
      <w:pPr>
        <w:pStyle w:val="ListParagraph"/>
        <w:ind w:left="1080"/>
      </w:pPr>
      <w:hyperlink r:id="rId43" w:history="1">
        <w:r w:rsidR="00115517">
          <w:rPr>
            <w:rStyle w:val="Hyperlink"/>
          </w:rPr>
          <w:t>http://34.224.118.131/</w:t>
        </w:r>
      </w:hyperlink>
    </w:p>
    <w:p w14:paraId="58D4E3CB" w14:textId="7A33B9E2" w:rsidR="00115517" w:rsidRDefault="00115517" w:rsidP="00115517">
      <w:pPr>
        <w:pStyle w:val="ListParagraph"/>
        <w:ind w:left="1080"/>
      </w:pPr>
    </w:p>
    <w:p w14:paraId="2D6F1CD2" w14:textId="199B0F39" w:rsidR="00115517" w:rsidRDefault="003A5DFC" w:rsidP="003A5DFC">
      <w:pPr>
        <w:pStyle w:val="ListParagraph"/>
        <w:numPr>
          <w:ilvl w:val="2"/>
          <w:numId w:val="37"/>
        </w:numPr>
      </w:pPr>
      <w:r>
        <w:t>Server 3</w:t>
      </w:r>
    </w:p>
    <w:p w14:paraId="6CA3BD78" w14:textId="6AC9B4EB" w:rsidR="003A5DFC" w:rsidRDefault="00872DD2" w:rsidP="003A5DFC">
      <w:pPr>
        <w:pStyle w:val="ListParagraph"/>
        <w:ind w:left="1080"/>
      </w:pPr>
      <w:hyperlink r:id="rId44" w:history="1">
        <w:r w:rsidR="003A5DFC">
          <w:rPr>
            <w:rStyle w:val="Hyperlink"/>
          </w:rPr>
          <w:t>http://ec2-52-21-180-120.compute-1.amazonaws.com/</w:t>
        </w:r>
      </w:hyperlink>
    </w:p>
    <w:p w14:paraId="572E847F" w14:textId="45DF19DE" w:rsidR="003A5DFC" w:rsidRDefault="00872DD2" w:rsidP="003A5DFC">
      <w:pPr>
        <w:pStyle w:val="ListParagraph"/>
        <w:ind w:left="1080"/>
      </w:pPr>
      <w:hyperlink r:id="rId45" w:history="1">
        <w:r w:rsidR="003A5DFC">
          <w:rPr>
            <w:rStyle w:val="Hyperlink"/>
          </w:rPr>
          <w:t>http://52.21.180.120/</w:t>
        </w:r>
      </w:hyperlink>
    </w:p>
    <w:p w14:paraId="440BC393" w14:textId="77777777" w:rsidR="003A5DFC" w:rsidRDefault="003A5DFC" w:rsidP="003A5DFC">
      <w:pPr>
        <w:pStyle w:val="ListParagraph"/>
        <w:ind w:left="1080"/>
      </w:pPr>
    </w:p>
    <w:p w14:paraId="23D7166E" w14:textId="6614E9DD" w:rsidR="00115517" w:rsidRDefault="003A5DFC" w:rsidP="003A5DFC">
      <w:pPr>
        <w:pStyle w:val="ListParagraph"/>
        <w:numPr>
          <w:ilvl w:val="2"/>
          <w:numId w:val="37"/>
        </w:numPr>
      </w:pPr>
      <w:r>
        <w:t>Server 4</w:t>
      </w:r>
    </w:p>
    <w:p w14:paraId="4B5CC18A" w14:textId="41302176" w:rsidR="003A5DFC" w:rsidRDefault="00872DD2" w:rsidP="003A5DFC">
      <w:pPr>
        <w:pStyle w:val="ListParagraph"/>
        <w:ind w:left="1080"/>
      </w:pPr>
      <w:hyperlink r:id="rId46" w:history="1">
        <w:r w:rsidR="003A5DFC">
          <w:rPr>
            <w:rStyle w:val="Hyperlink"/>
          </w:rPr>
          <w:t>http://ec2-52-44-134-202.compute-1.amazonaws.com/</w:t>
        </w:r>
      </w:hyperlink>
    </w:p>
    <w:p w14:paraId="6E80955D" w14:textId="7B707016" w:rsidR="003A5DFC" w:rsidRDefault="00872DD2" w:rsidP="003A5DFC">
      <w:pPr>
        <w:pStyle w:val="ListParagraph"/>
        <w:ind w:left="1080"/>
      </w:pPr>
      <w:hyperlink r:id="rId47" w:history="1">
        <w:r w:rsidR="003A5DFC">
          <w:rPr>
            <w:rStyle w:val="Hyperlink"/>
          </w:rPr>
          <w:t>http://52.44.134.202/</w:t>
        </w:r>
      </w:hyperlink>
    </w:p>
    <w:p w14:paraId="41AB8953" w14:textId="77777777" w:rsidR="003A5DFC" w:rsidRDefault="003A5DFC" w:rsidP="003A5DFC">
      <w:pPr>
        <w:pStyle w:val="ListParagraph"/>
        <w:ind w:left="1080"/>
      </w:pPr>
    </w:p>
    <w:p w14:paraId="2639CC0C" w14:textId="77777777" w:rsidR="00115517" w:rsidRDefault="00115517" w:rsidP="00115517">
      <w:pPr>
        <w:pStyle w:val="ListParagraph"/>
        <w:ind w:left="1080"/>
      </w:pPr>
    </w:p>
    <w:p w14:paraId="5B0B2C2C" w14:textId="26F587B0" w:rsidR="007D7709" w:rsidRDefault="007D7709" w:rsidP="007D7709">
      <w:r w:rsidRPr="007D7709">
        <w:t>(Note, we can also edit index.html file of the Load Balancer instance. But there would be no use of modifying it, because whenever you try to hit/visit a public IP or DNS of Load Balancer, it would redirect you on one of the servers it is dealing with in my case it would redirect to one of the above servers. In next step, we will be handling this amazing feature of Load Balancer, and observer how it works to balance the load by redirecting to one of its servers.</w:t>
      </w:r>
      <w:r>
        <w:t>)</w:t>
      </w:r>
    </w:p>
    <w:p w14:paraId="34632F33" w14:textId="77777777" w:rsidR="007D7709" w:rsidRDefault="007D7709">
      <w:r>
        <w:br w:type="page"/>
      </w:r>
    </w:p>
    <w:p w14:paraId="54283E94" w14:textId="730BF3B9" w:rsidR="007D7709" w:rsidRDefault="007D7709" w:rsidP="007D7709">
      <w:pPr>
        <w:rPr>
          <w:b/>
          <w:bCs/>
          <w:sz w:val="28"/>
          <w:szCs w:val="28"/>
        </w:rPr>
      </w:pPr>
      <w:r w:rsidRPr="007D7709">
        <w:rPr>
          <w:b/>
          <w:bCs/>
          <w:sz w:val="28"/>
          <w:szCs w:val="28"/>
        </w:rPr>
        <w:lastRenderedPageBreak/>
        <w:t>Steps to configure Load Balancer on Amazon EC2 instance</w:t>
      </w:r>
    </w:p>
    <w:p w14:paraId="2C91F865" w14:textId="77777777" w:rsidR="007D7709" w:rsidRPr="007D7709" w:rsidRDefault="007D7709" w:rsidP="007D7709">
      <w:pPr>
        <w:rPr>
          <w:b/>
          <w:bCs/>
          <w:sz w:val="28"/>
          <w:szCs w:val="28"/>
        </w:rPr>
      </w:pPr>
    </w:p>
    <w:p w14:paraId="45A2CB77" w14:textId="4F34E962" w:rsidR="007D7709" w:rsidRDefault="007D7709" w:rsidP="00FE161C">
      <w:pPr>
        <w:pStyle w:val="ListParagraph"/>
        <w:numPr>
          <w:ilvl w:val="0"/>
          <w:numId w:val="34"/>
        </w:numPr>
      </w:pPr>
      <w:r w:rsidRPr="007D7709">
        <w:t>First to configure the Load Balance, connect to Load Balance instance. Then navigate to /etc/nginx/ by executing the following commands in the terminal.</w:t>
      </w:r>
    </w:p>
    <w:p w14:paraId="3BEA4718" w14:textId="6D18D765" w:rsidR="007D7709" w:rsidRDefault="007D7709" w:rsidP="007D7709">
      <w:pPr>
        <w:pStyle w:val="ListParagraph"/>
      </w:pPr>
    </w:p>
    <w:p w14:paraId="6D0C26F7" w14:textId="7F57B208" w:rsidR="000E734E" w:rsidRDefault="000E734E" w:rsidP="007D7709">
      <w:pPr>
        <w:pStyle w:val="ListParagraph"/>
      </w:pPr>
      <w:r>
        <w:t xml:space="preserve">$ </w:t>
      </w:r>
      <w:r w:rsidRPr="000E734E">
        <w:t xml:space="preserve">ssh -i "ec2@dharmit.pem" </w:t>
      </w:r>
      <w:hyperlink r:id="rId48" w:history="1">
        <w:r w:rsidRPr="006F2756">
          <w:rPr>
            <w:rStyle w:val="Hyperlink"/>
          </w:rPr>
          <w:t>ec2-user@ec2-18-205-42-170.compute-1.amazonaws.com</w:t>
        </w:r>
      </w:hyperlink>
    </w:p>
    <w:p w14:paraId="13CB2471" w14:textId="77777777" w:rsidR="000E734E" w:rsidRDefault="000E734E" w:rsidP="000E734E"/>
    <w:p w14:paraId="72981FF3" w14:textId="318DA343" w:rsidR="0030418D" w:rsidRDefault="000E734E" w:rsidP="000E734E">
      <w:pPr>
        <w:ind w:left="720"/>
      </w:pPr>
      <w:r w:rsidRPr="000E734E">
        <w:rPr>
          <w:noProof/>
        </w:rPr>
        <w:drawing>
          <wp:inline distT="0" distB="0" distL="0" distR="0" wp14:anchorId="4B9D1BA6" wp14:editId="07C6B4F5">
            <wp:extent cx="5943600" cy="3446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6145"/>
                    </a:xfrm>
                    <a:prstGeom prst="rect">
                      <a:avLst/>
                    </a:prstGeom>
                  </pic:spPr>
                </pic:pic>
              </a:graphicData>
            </a:graphic>
          </wp:inline>
        </w:drawing>
      </w:r>
    </w:p>
    <w:p w14:paraId="21BD1928" w14:textId="6E7AE8DF" w:rsidR="000E734E" w:rsidRDefault="000E734E" w:rsidP="000E734E">
      <w:pPr>
        <w:ind w:left="720"/>
      </w:pPr>
    </w:p>
    <w:p w14:paraId="7C44AEF1" w14:textId="61190663" w:rsidR="000E734E" w:rsidRDefault="000E734E" w:rsidP="000E734E">
      <w:pPr>
        <w:ind w:left="720"/>
      </w:pPr>
      <w:r>
        <w:t xml:space="preserve">$ </w:t>
      </w:r>
      <w:r w:rsidRPr="000E734E">
        <w:t>cd /etc/nginx/</w:t>
      </w:r>
    </w:p>
    <w:p w14:paraId="1816E393" w14:textId="41254F8D" w:rsidR="000E734E" w:rsidRDefault="000E734E" w:rsidP="000E734E">
      <w:pPr>
        <w:ind w:left="720"/>
      </w:pPr>
    </w:p>
    <w:p w14:paraId="4F69A332" w14:textId="4DA5FCC7" w:rsidR="000E734E" w:rsidRDefault="000E734E" w:rsidP="000E734E">
      <w:pPr>
        <w:ind w:left="720"/>
      </w:pPr>
      <w:r w:rsidRPr="000E734E">
        <w:rPr>
          <w:noProof/>
        </w:rPr>
        <w:drawing>
          <wp:inline distT="0" distB="0" distL="0" distR="0" wp14:anchorId="43A94476" wp14:editId="4564A254">
            <wp:extent cx="5943600"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1726"/>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3DF45C4" w14:textId="04BFED9E" w:rsidR="000E734E" w:rsidRDefault="000E734E" w:rsidP="000E734E">
      <w:pPr>
        <w:ind w:left="720"/>
      </w:pPr>
    </w:p>
    <w:p w14:paraId="520B7574" w14:textId="1F189D33" w:rsidR="000E734E" w:rsidRDefault="000E734E" w:rsidP="000E734E">
      <w:pPr>
        <w:pStyle w:val="ListParagraph"/>
        <w:numPr>
          <w:ilvl w:val="0"/>
          <w:numId w:val="34"/>
        </w:numPr>
      </w:pPr>
      <w:r w:rsidRPr="000E734E">
        <w:lastRenderedPageBreak/>
        <w:t>Now open nginx.conf using vim by executing following command</w:t>
      </w:r>
    </w:p>
    <w:p w14:paraId="0E53772F" w14:textId="33100EC1" w:rsidR="000E734E" w:rsidRDefault="000E734E" w:rsidP="000E734E">
      <w:pPr>
        <w:pStyle w:val="ListParagraph"/>
      </w:pPr>
    </w:p>
    <w:p w14:paraId="0A12E34D" w14:textId="61421AB5" w:rsidR="000E734E" w:rsidRDefault="000E734E" w:rsidP="000E734E">
      <w:pPr>
        <w:pStyle w:val="ListParagraph"/>
      </w:pPr>
      <w:r>
        <w:t xml:space="preserve">$ </w:t>
      </w:r>
      <w:r w:rsidRPr="000E734E">
        <w:t>sudo vim nginx.conf</w:t>
      </w:r>
    </w:p>
    <w:p w14:paraId="40077B2E" w14:textId="7A0D5CFD" w:rsidR="000E734E" w:rsidRDefault="000E734E" w:rsidP="000E734E">
      <w:pPr>
        <w:pStyle w:val="ListParagraph"/>
      </w:pPr>
    </w:p>
    <w:p w14:paraId="6DB54879" w14:textId="44649E79" w:rsidR="000E734E" w:rsidRDefault="000E734E" w:rsidP="000E734E">
      <w:pPr>
        <w:pStyle w:val="ListParagraph"/>
      </w:pPr>
      <w:r w:rsidRPr="000E734E">
        <w:rPr>
          <w:noProof/>
        </w:rPr>
        <w:drawing>
          <wp:inline distT="0" distB="0" distL="0" distR="0" wp14:anchorId="43F23DA0" wp14:editId="2501C73F">
            <wp:extent cx="5943600" cy="55556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55615"/>
                    </a:xfrm>
                    <a:prstGeom prst="rect">
                      <a:avLst/>
                    </a:prstGeom>
                  </pic:spPr>
                </pic:pic>
              </a:graphicData>
            </a:graphic>
          </wp:inline>
        </w:drawing>
      </w:r>
    </w:p>
    <w:p w14:paraId="6320604C" w14:textId="500F46BC" w:rsidR="000E734E" w:rsidRDefault="000E734E" w:rsidP="000E734E">
      <w:pPr>
        <w:pStyle w:val="ListParagraph"/>
      </w:pPr>
    </w:p>
    <w:p w14:paraId="51146AB6" w14:textId="77777777" w:rsidR="00A736F9" w:rsidRDefault="00A736F9" w:rsidP="000E734E">
      <w:pPr>
        <w:pStyle w:val="ListParagraph"/>
      </w:pPr>
    </w:p>
    <w:p w14:paraId="1D90B6A7" w14:textId="6982917D" w:rsidR="000E734E" w:rsidRDefault="000E734E" w:rsidP="000E734E">
      <w:pPr>
        <w:pStyle w:val="ListParagraph"/>
      </w:pPr>
      <w:r w:rsidRPr="000E734E">
        <w:t xml:space="preserve">Now editing file by adding and replacing code by following codes events </w:t>
      </w:r>
    </w:p>
    <w:p w14:paraId="6ABE59D3" w14:textId="77777777" w:rsidR="000E734E" w:rsidRDefault="000E734E" w:rsidP="000E734E">
      <w:pPr>
        <w:pStyle w:val="ListParagraph"/>
      </w:pPr>
      <w:r w:rsidRPr="000E734E">
        <w:t xml:space="preserve">{ </w:t>
      </w:r>
    </w:p>
    <w:p w14:paraId="541A771B" w14:textId="77777777" w:rsidR="000E734E" w:rsidRDefault="000E734E" w:rsidP="000E734E">
      <w:pPr>
        <w:pStyle w:val="ListParagraph"/>
      </w:pPr>
      <w:r w:rsidRPr="000E734E">
        <w:t xml:space="preserve">worker_connections 768; </w:t>
      </w:r>
    </w:p>
    <w:p w14:paraId="4F6D6084" w14:textId="77777777" w:rsidR="000E734E" w:rsidRDefault="000E734E" w:rsidP="000E734E">
      <w:pPr>
        <w:pStyle w:val="ListParagraph"/>
      </w:pPr>
      <w:r w:rsidRPr="000E734E">
        <w:t xml:space="preserve">} </w:t>
      </w:r>
    </w:p>
    <w:p w14:paraId="0D77DA38" w14:textId="77777777" w:rsidR="000E734E" w:rsidRDefault="000E734E" w:rsidP="000E734E">
      <w:pPr>
        <w:pStyle w:val="ListParagraph"/>
      </w:pPr>
      <w:r w:rsidRPr="000E734E">
        <w:t xml:space="preserve">http { </w:t>
      </w:r>
    </w:p>
    <w:p w14:paraId="49AD5F0E" w14:textId="77777777" w:rsidR="000E734E" w:rsidRDefault="000E734E" w:rsidP="000E734E">
      <w:pPr>
        <w:pStyle w:val="ListParagraph"/>
        <w:ind w:firstLine="720"/>
      </w:pPr>
      <w:r w:rsidRPr="000E734E">
        <w:t xml:space="preserve">upstream myapp { </w:t>
      </w:r>
    </w:p>
    <w:p w14:paraId="5F8245A4" w14:textId="77777777" w:rsidR="000E734E" w:rsidRDefault="000E734E" w:rsidP="000E734E">
      <w:pPr>
        <w:pStyle w:val="ListParagraph"/>
        <w:ind w:left="1440" w:firstLine="720"/>
      </w:pPr>
      <w:r w:rsidRPr="000E734E">
        <w:t xml:space="preserve">#ip_hash; </w:t>
      </w:r>
    </w:p>
    <w:p w14:paraId="2D13A9EA" w14:textId="77777777" w:rsidR="000E734E" w:rsidRDefault="000E734E" w:rsidP="000E734E">
      <w:pPr>
        <w:pStyle w:val="ListParagraph"/>
        <w:ind w:left="2160"/>
      </w:pPr>
      <w:r w:rsidRPr="000E734E">
        <w:t xml:space="preserve">server [SERVER_PUBLIC_DNS_NAME] weight=1; </w:t>
      </w:r>
    </w:p>
    <w:p w14:paraId="12DD1F2D" w14:textId="77777777" w:rsidR="000E734E" w:rsidRDefault="000E734E" w:rsidP="000E734E">
      <w:pPr>
        <w:pStyle w:val="ListParagraph"/>
        <w:ind w:left="2160"/>
      </w:pPr>
      <w:r w:rsidRPr="000E734E">
        <w:t xml:space="preserve">server [SERVER_PUBLIC_DNS_NAME] weight=1; </w:t>
      </w:r>
    </w:p>
    <w:p w14:paraId="07C74EB2" w14:textId="77777777" w:rsidR="000E734E" w:rsidRDefault="000E734E" w:rsidP="000E734E">
      <w:pPr>
        <w:pStyle w:val="ListParagraph"/>
        <w:ind w:left="2160"/>
      </w:pPr>
      <w:r w:rsidRPr="000E734E">
        <w:lastRenderedPageBreak/>
        <w:t xml:space="preserve">server [SERVER_PUBLIC_DNS_NAME] weight=1; </w:t>
      </w:r>
    </w:p>
    <w:p w14:paraId="4122C6BA" w14:textId="77777777" w:rsidR="000E734E" w:rsidRDefault="000E734E" w:rsidP="000E734E">
      <w:pPr>
        <w:pStyle w:val="ListParagraph"/>
        <w:ind w:left="2160"/>
      </w:pPr>
      <w:r w:rsidRPr="000E734E">
        <w:t xml:space="preserve">server [SERVER_PUBLIC_DNS_NAME] weight=1; } </w:t>
      </w:r>
    </w:p>
    <w:p w14:paraId="67255C18" w14:textId="77777777" w:rsidR="00EE48C1" w:rsidRDefault="00EE48C1" w:rsidP="00EE48C1">
      <w:pPr>
        <w:ind w:firstLine="720"/>
      </w:pPr>
    </w:p>
    <w:p w14:paraId="19FA9B13" w14:textId="77777777" w:rsidR="00EE48C1" w:rsidRDefault="000E734E" w:rsidP="00EE48C1">
      <w:pPr>
        <w:ind w:firstLine="720"/>
      </w:pPr>
      <w:r w:rsidRPr="000E734E">
        <w:t xml:space="preserve">server { </w:t>
      </w:r>
    </w:p>
    <w:p w14:paraId="51735F1A" w14:textId="77777777" w:rsidR="00EE48C1" w:rsidRDefault="000E734E" w:rsidP="00EE48C1">
      <w:pPr>
        <w:ind w:left="720" w:firstLine="720"/>
      </w:pPr>
      <w:r w:rsidRPr="000E734E">
        <w:t xml:space="preserve">listen 80; </w:t>
      </w:r>
    </w:p>
    <w:p w14:paraId="70BAFF9C" w14:textId="77777777" w:rsidR="00EE48C1" w:rsidRDefault="000E734E" w:rsidP="00EE48C1">
      <w:pPr>
        <w:ind w:left="720" w:firstLine="720"/>
      </w:pPr>
      <w:r w:rsidRPr="000E734E">
        <w:t xml:space="preserve">server_name myapp.com; </w:t>
      </w:r>
    </w:p>
    <w:p w14:paraId="2B67CBFD" w14:textId="77777777" w:rsidR="00EE48C1" w:rsidRDefault="000E734E" w:rsidP="00EE48C1">
      <w:pPr>
        <w:ind w:left="720" w:firstLine="720"/>
      </w:pPr>
      <w:r w:rsidRPr="000E734E">
        <w:t>location / {</w:t>
      </w:r>
    </w:p>
    <w:p w14:paraId="091853EB" w14:textId="2957226C" w:rsidR="00EE48C1" w:rsidRDefault="000E734E" w:rsidP="00EE48C1">
      <w:pPr>
        <w:ind w:left="1440" w:firstLine="720"/>
      </w:pPr>
      <w:r w:rsidRPr="000E734E">
        <w:t xml:space="preserve">proxy_pass </w:t>
      </w:r>
      <w:hyperlink r:id="rId52" w:history="1">
        <w:r w:rsidR="00EE48C1" w:rsidRPr="006F2756">
          <w:rPr>
            <w:rStyle w:val="Hyperlink"/>
          </w:rPr>
          <w:t>http://myapp</w:t>
        </w:r>
      </w:hyperlink>
      <w:r w:rsidRPr="000E734E">
        <w:t xml:space="preserve">; </w:t>
      </w:r>
    </w:p>
    <w:p w14:paraId="661A7F43" w14:textId="77777777" w:rsidR="00EE48C1" w:rsidRDefault="000E734E" w:rsidP="00EE48C1">
      <w:pPr>
        <w:ind w:left="1440" w:firstLine="720"/>
      </w:pPr>
      <w:r w:rsidRPr="000E734E">
        <w:t xml:space="preserve">} </w:t>
      </w:r>
    </w:p>
    <w:p w14:paraId="551D9240" w14:textId="77777777" w:rsidR="00EE48C1" w:rsidRDefault="000E734E" w:rsidP="00EE48C1">
      <w:pPr>
        <w:ind w:left="720" w:firstLine="720"/>
      </w:pPr>
      <w:r w:rsidRPr="000E734E">
        <w:t xml:space="preserve">} </w:t>
      </w:r>
    </w:p>
    <w:p w14:paraId="75197E9F" w14:textId="6A808B32" w:rsidR="000E734E" w:rsidRDefault="000E734E" w:rsidP="00EE48C1">
      <w:pPr>
        <w:ind w:firstLine="720"/>
      </w:pPr>
      <w:r w:rsidRPr="000E734E">
        <w:t>}</w:t>
      </w:r>
    </w:p>
    <w:p w14:paraId="6068F738" w14:textId="35E11B6D" w:rsidR="00EE48C1" w:rsidRDefault="00EE48C1" w:rsidP="00EE48C1">
      <w:pPr>
        <w:ind w:firstLine="720"/>
      </w:pPr>
    </w:p>
    <w:p w14:paraId="17E5F6A6" w14:textId="3B0B2BA4" w:rsidR="00EE48C1" w:rsidRDefault="00EE48C1" w:rsidP="00EE48C1">
      <w:pPr>
        <w:ind w:firstLine="720"/>
      </w:pPr>
      <w:r w:rsidRPr="00EE48C1">
        <w:t>(</w:t>
      </w:r>
      <w:r w:rsidRPr="00EE48C1">
        <w:rPr>
          <w:b/>
          <w:bCs/>
        </w:rPr>
        <w:t>Note</w:t>
      </w:r>
      <w:r w:rsidRPr="00EE48C1">
        <w:t>: SERVER_PUBLIC_DNS_NAME would be replaced by your instance Public DNS)</w:t>
      </w:r>
    </w:p>
    <w:p w14:paraId="34668AB5" w14:textId="77777777" w:rsidR="00EE48C1" w:rsidRPr="00EE48C1" w:rsidRDefault="00EE48C1" w:rsidP="00EE48C1"/>
    <w:p w14:paraId="5CE40424" w14:textId="77777777" w:rsidR="00EE48C1" w:rsidRPr="00EE48C1" w:rsidRDefault="00EE48C1" w:rsidP="00EE48C1">
      <w:pPr>
        <w:pStyle w:val="ListParagraph"/>
        <w:numPr>
          <w:ilvl w:val="0"/>
          <w:numId w:val="34"/>
        </w:numPr>
      </w:pPr>
      <w:r w:rsidRPr="00EE48C1">
        <w:t xml:space="preserve">Now, run the following command in the shell (this will cause the new configuration to take effect): </w:t>
      </w:r>
    </w:p>
    <w:p w14:paraId="1E7D02FC" w14:textId="18DC1143" w:rsidR="000E734E" w:rsidRDefault="000E734E" w:rsidP="00EE48C1">
      <w:pPr>
        <w:pStyle w:val="ListParagraph"/>
      </w:pPr>
    </w:p>
    <w:p w14:paraId="4D8EEC04" w14:textId="060CA2BF" w:rsidR="00EE48C1" w:rsidRDefault="00EE48C1" w:rsidP="00EE48C1">
      <w:pPr>
        <w:pStyle w:val="ListParagraph"/>
      </w:pPr>
      <w:r>
        <w:t xml:space="preserve">$ </w:t>
      </w:r>
      <w:r w:rsidRPr="00EE48C1">
        <w:t>/etc/init.d/nginx reload</w:t>
      </w:r>
    </w:p>
    <w:p w14:paraId="40DFA448" w14:textId="5EAE4362" w:rsidR="00EE48C1" w:rsidRDefault="00EE48C1" w:rsidP="00EE48C1">
      <w:pPr>
        <w:pStyle w:val="ListParagraph"/>
      </w:pPr>
    </w:p>
    <w:p w14:paraId="5E5BEFA6" w14:textId="6089DBF9" w:rsidR="00EE48C1" w:rsidRDefault="00EE48C1" w:rsidP="00EE48C1">
      <w:pPr>
        <w:pStyle w:val="ListParagraph"/>
      </w:pPr>
      <w:r w:rsidRPr="00EE48C1">
        <w:rPr>
          <w:noProof/>
        </w:rPr>
        <w:drawing>
          <wp:inline distT="0" distB="0" distL="0" distR="0" wp14:anchorId="23C8CFC7" wp14:editId="4DBD8C71">
            <wp:extent cx="5943600" cy="34461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6145"/>
                    </a:xfrm>
                    <a:prstGeom prst="rect">
                      <a:avLst/>
                    </a:prstGeom>
                  </pic:spPr>
                </pic:pic>
              </a:graphicData>
            </a:graphic>
          </wp:inline>
        </w:drawing>
      </w:r>
    </w:p>
    <w:p w14:paraId="2F2A7BFE" w14:textId="0BE38376" w:rsidR="00EE48C1" w:rsidRDefault="00EE48C1" w:rsidP="00EE48C1">
      <w:pPr>
        <w:pStyle w:val="ListParagraph"/>
      </w:pPr>
    </w:p>
    <w:p w14:paraId="32370495" w14:textId="041B8714" w:rsidR="00EE48C1" w:rsidRDefault="00EE48C1" w:rsidP="00EE48C1">
      <w:pPr>
        <w:pStyle w:val="ListParagraph"/>
        <w:numPr>
          <w:ilvl w:val="0"/>
          <w:numId w:val="34"/>
        </w:numPr>
      </w:pPr>
      <w:r w:rsidRPr="00EE48C1">
        <w:t>Now, we have to use the curl command in the shell to visit the load balancer, which will distribute traffic among the</w:t>
      </w:r>
      <w:r>
        <w:t>i</w:t>
      </w:r>
      <w:r w:rsidRPr="00EE48C1">
        <w:t>r servers.</w:t>
      </w:r>
    </w:p>
    <w:p w14:paraId="14EA85CB" w14:textId="2F19C4F0" w:rsidR="00EE48C1" w:rsidRDefault="00EE48C1" w:rsidP="00EE48C1">
      <w:pPr>
        <w:pStyle w:val="ListParagraph"/>
      </w:pPr>
    </w:p>
    <w:p w14:paraId="52F9F5B8" w14:textId="77777777" w:rsidR="00A736F9" w:rsidRDefault="00A736F9" w:rsidP="00EE48C1">
      <w:pPr>
        <w:pStyle w:val="ListParagraph"/>
      </w:pPr>
    </w:p>
    <w:p w14:paraId="0AA4E749" w14:textId="12C9637A" w:rsidR="00EE48C1" w:rsidRDefault="00EE48C1" w:rsidP="00EE48C1">
      <w:pPr>
        <w:pStyle w:val="ListParagraph"/>
        <w:rPr>
          <w:rFonts w:ascii="Arial" w:hAnsi="Arial" w:cs="Arial"/>
          <w:color w:val="444444"/>
          <w:sz w:val="20"/>
          <w:szCs w:val="20"/>
          <w:shd w:val="clear" w:color="auto" w:fill="FFFFFF"/>
        </w:rPr>
      </w:pPr>
      <w:r>
        <w:t xml:space="preserve">$ curl </w:t>
      </w:r>
      <w:r>
        <w:rPr>
          <w:rFonts w:ascii="Arial" w:hAnsi="Arial" w:cs="Arial"/>
          <w:color w:val="444444"/>
          <w:sz w:val="20"/>
          <w:szCs w:val="20"/>
          <w:shd w:val="clear" w:color="auto" w:fill="FFFFFF"/>
        </w:rPr>
        <w:t>ec2-18-205-42-170.compute-1.amazonaws.com</w:t>
      </w:r>
    </w:p>
    <w:p w14:paraId="4A8775F0" w14:textId="49C460A3" w:rsidR="00EE48C1" w:rsidRDefault="00EE48C1" w:rsidP="00EE48C1">
      <w:pPr>
        <w:pStyle w:val="ListParagraph"/>
        <w:rPr>
          <w:rFonts w:ascii="Arial" w:hAnsi="Arial" w:cs="Arial"/>
          <w:color w:val="444444"/>
          <w:sz w:val="20"/>
          <w:szCs w:val="20"/>
          <w:shd w:val="clear" w:color="auto" w:fill="FFFFFF"/>
        </w:rPr>
      </w:pPr>
    </w:p>
    <w:p w14:paraId="74DEE030" w14:textId="3C0F582A" w:rsidR="00EE48C1" w:rsidRDefault="00EE48C1" w:rsidP="00EE48C1">
      <w:pPr>
        <w:pStyle w:val="ListParagraph"/>
      </w:pPr>
    </w:p>
    <w:p w14:paraId="773E120E" w14:textId="5A5468BC" w:rsidR="00A736F9" w:rsidRDefault="00A736F9" w:rsidP="00EE48C1">
      <w:pPr>
        <w:pStyle w:val="ListParagraph"/>
      </w:pPr>
    </w:p>
    <w:p w14:paraId="7342ECC7" w14:textId="77777777" w:rsidR="00A736F9" w:rsidRDefault="00A736F9" w:rsidP="00EE48C1">
      <w:pPr>
        <w:pStyle w:val="ListParagraph"/>
      </w:pPr>
    </w:p>
    <w:p w14:paraId="5CCEECF7" w14:textId="70593FCF" w:rsidR="00EE48C1" w:rsidRDefault="00EE48C1" w:rsidP="00EE48C1">
      <w:pPr>
        <w:pStyle w:val="ListParagraph"/>
      </w:pPr>
      <w:r>
        <w:t>Server 1</w:t>
      </w:r>
    </w:p>
    <w:p w14:paraId="2AF1DCCA" w14:textId="1BAFFD23" w:rsidR="00EE48C1" w:rsidRDefault="00EE48C1" w:rsidP="00EE48C1">
      <w:pPr>
        <w:pStyle w:val="ListParagraph"/>
      </w:pPr>
    </w:p>
    <w:p w14:paraId="498EF3B1" w14:textId="593CDC17" w:rsidR="00EE48C1" w:rsidRDefault="00EE48C1" w:rsidP="00EE48C1">
      <w:pPr>
        <w:pStyle w:val="ListParagraph"/>
      </w:pPr>
      <w:r w:rsidRPr="00EE48C1">
        <w:rPr>
          <w:noProof/>
        </w:rPr>
        <w:drawing>
          <wp:inline distT="0" distB="0" distL="0" distR="0" wp14:anchorId="69521597" wp14:editId="7B867E21">
            <wp:extent cx="5943600" cy="34461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6145"/>
                    </a:xfrm>
                    <a:prstGeom prst="rect">
                      <a:avLst/>
                    </a:prstGeom>
                  </pic:spPr>
                </pic:pic>
              </a:graphicData>
            </a:graphic>
          </wp:inline>
        </w:drawing>
      </w:r>
    </w:p>
    <w:p w14:paraId="0ED43C05" w14:textId="3DA35EEB" w:rsidR="00A736F9" w:rsidRDefault="00A736F9" w:rsidP="00EE48C1">
      <w:pPr>
        <w:pStyle w:val="ListParagraph"/>
      </w:pPr>
    </w:p>
    <w:p w14:paraId="3F7D3556" w14:textId="54656228" w:rsidR="00A736F9" w:rsidRDefault="00A736F9" w:rsidP="00EE48C1">
      <w:pPr>
        <w:pStyle w:val="ListParagraph"/>
      </w:pPr>
      <w:r>
        <w:t>Server 2</w:t>
      </w:r>
    </w:p>
    <w:p w14:paraId="507380D5" w14:textId="4E9E26BD" w:rsidR="00A736F9" w:rsidRDefault="00A736F9" w:rsidP="00EE48C1">
      <w:pPr>
        <w:pStyle w:val="ListParagraph"/>
      </w:pPr>
    </w:p>
    <w:p w14:paraId="24410537" w14:textId="6D71DFAD" w:rsidR="00A736F9" w:rsidRDefault="00A736F9" w:rsidP="00EE48C1">
      <w:pPr>
        <w:pStyle w:val="ListParagraph"/>
      </w:pPr>
      <w:r w:rsidRPr="00EE48C1">
        <w:rPr>
          <w:noProof/>
        </w:rPr>
        <w:drawing>
          <wp:inline distT="0" distB="0" distL="0" distR="0" wp14:anchorId="449EE1BD" wp14:editId="40A8AC04">
            <wp:extent cx="5943600" cy="3446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6145"/>
                    </a:xfrm>
                    <a:prstGeom prst="rect">
                      <a:avLst/>
                    </a:prstGeom>
                  </pic:spPr>
                </pic:pic>
              </a:graphicData>
            </a:graphic>
          </wp:inline>
        </w:drawing>
      </w:r>
    </w:p>
    <w:p w14:paraId="7318AEFE" w14:textId="14FE40A2" w:rsidR="00A736F9" w:rsidRDefault="00A736F9" w:rsidP="00A736F9"/>
    <w:p w14:paraId="79025227" w14:textId="34E63B50" w:rsidR="00A736F9" w:rsidRDefault="00A736F9" w:rsidP="00EE48C1">
      <w:pPr>
        <w:pStyle w:val="ListParagraph"/>
      </w:pPr>
      <w:r>
        <w:lastRenderedPageBreak/>
        <w:t>Server 3</w:t>
      </w:r>
    </w:p>
    <w:p w14:paraId="6BB90AF5" w14:textId="77777777" w:rsidR="00A736F9" w:rsidRDefault="00A736F9" w:rsidP="00EE48C1">
      <w:pPr>
        <w:pStyle w:val="ListParagraph"/>
      </w:pPr>
    </w:p>
    <w:p w14:paraId="0DBC2F00" w14:textId="21DBDD29" w:rsidR="00EE48C1" w:rsidRDefault="00EE48C1" w:rsidP="00EE48C1">
      <w:pPr>
        <w:pStyle w:val="ListParagraph"/>
      </w:pPr>
      <w:r w:rsidRPr="00EE48C1">
        <w:rPr>
          <w:noProof/>
        </w:rPr>
        <w:drawing>
          <wp:inline distT="0" distB="0" distL="0" distR="0" wp14:anchorId="47BB5D57" wp14:editId="4214DEBB">
            <wp:extent cx="5943600" cy="3446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6145"/>
                    </a:xfrm>
                    <a:prstGeom prst="rect">
                      <a:avLst/>
                    </a:prstGeom>
                  </pic:spPr>
                </pic:pic>
              </a:graphicData>
            </a:graphic>
          </wp:inline>
        </w:drawing>
      </w:r>
    </w:p>
    <w:p w14:paraId="0AC04138" w14:textId="77777777" w:rsidR="00A736F9" w:rsidRDefault="00A736F9" w:rsidP="00EE48C1">
      <w:pPr>
        <w:pStyle w:val="ListParagraph"/>
      </w:pPr>
    </w:p>
    <w:p w14:paraId="3993C8B5" w14:textId="7535CC0C" w:rsidR="00EE48C1" w:rsidRDefault="00A736F9" w:rsidP="00A736F9">
      <w:pPr>
        <w:pStyle w:val="ListParagraph"/>
      </w:pPr>
      <w:r>
        <w:t>Server 4</w:t>
      </w:r>
    </w:p>
    <w:p w14:paraId="2BE1DC33" w14:textId="77777777" w:rsidR="00A736F9" w:rsidRDefault="00A736F9" w:rsidP="00A736F9">
      <w:pPr>
        <w:pStyle w:val="ListParagraph"/>
      </w:pPr>
    </w:p>
    <w:p w14:paraId="0F750B47" w14:textId="53DBE3F1" w:rsidR="00EE48C1" w:rsidRDefault="00EE48C1" w:rsidP="00EE48C1">
      <w:pPr>
        <w:pStyle w:val="ListParagraph"/>
      </w:pPr>
      <w:r w:rsidRPr="00EE48C1">
        <w:rPr>
          <w:noProof/>
        </w:rPr>
        <w:drawing>
          <wp:inline distT="0" distB="0" distL="0" distR="0" wp14:anchorId="09D971A3" wp14:editId="31299E9F">
            <wp:extent cx="5943600" cy="34461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6145"/>
                    </a:xfrm>
                    <a:prstGeom prst="rect">
                      <a:avLst/>
                    </a:prstGeom>
                  </pic:spPr>
                </pic:pic>
              </a:graphicData>
            </a:graphic>
          </wp:inline>
        </w:drawing>
      </w:r>
    </w:p>
    <w:p w14:paraId="6C2D1D8E" w14:textId="6EA02BC2" w:rsidR="00A736F9" w:rsidRDefault="00A736F9" w:rsidP="00A736F9">
      <w:pPr>
        <w:pStyle w:val="ListParagraph"/>
      </w:pPr>
      <w:r w:rsidRPr="00A736F9">
        <w:t>(</w:t>
      </w:r>
      <w:r w:rsidRPr="00A736F9">
        <w:rPr>
          <w:b/>
          <w:bCs/>
        </w:rPr>
        <w:t xml:space="preserve">Notice </w:t>
      </w:r>
      <w:r w:rsidRPr="00A736F9">
        <w:t xml:space="preserve">that on each curl command, the load balancer is </w:t>
      </w:r>
      <w:r w:rsidR="00B35A8C" w:rsidRPr="00A736F9">
        <w:t>distributing</w:t>
      </w:r>
      <w:r w:rsidRPr="00A736F9">
        <w:t xml:space="preserve"> traffic to each server sequentially)</w:t>
      </w:r>
    </w:p>
    <w:p w14:paraId="62A93BBC" w14:textId="0B392592" w:rsidR="00A736F9" w:rsidRDefault="00A736F9" w:rsidP="00A736F9">
      <w:pPr>
        <w:rPr>
          <w:b/>
          <w:bCs/>
          <w:sz w:val="28"/>
          <w:szCs w:val="28"/>
        </w:rPr>
      </w:pPr>
      <w:r w:rsidRPr="00A736F9">
        <w:rPr>
          <w:b/>
          <w:bCs/>
          <w:sz w:val="28"/>
          <w:szCs w:val="28"/>
        </w:rPr>
        <w:lastRenderedPageBreak/>
        <w:t>Steps to collect information on visits to your website using Amazon EC2 instance</w:t>
      </w:r>
    </w:p>
    <w:p w14:paraId="2A62FB1A" w14:textId="3247DC9A" w:rsidR="00A736F9" w:rsidRDefault="00A736F9" w:rsidP="00A736F9"/>
    <w:p w14:paraId="09E6D6B7" w14:textId="30275065" w:rsidR="00A736F9" w:rsidRDefault="00A736F9" w:rsidP="00A736F9">
      <w:pPr>
        <w:pStyle w:val="ListParagraph"/>
        <w:numPr>
          <w:ilvl w:val="0"/>
          <w:numId w:val="34"/>
        </w:numPr>
      </w:pPr>
      <w:r w:rsidRPr="00A736F9">
        <w:t>Setting up Visit Server tool to track the distribution of the load. This tool visits the cluster 2000 times and returns the visit count on each server</w:t>
      </w:r>
    </w:p>
    <w:p w14:paraId="6F440C01" w14:textId="208D6FFC" w:rsidR="00A736F9" w:rsidRDefault="00A736F9" w:rsidP="00A736F9">
      <w:pPr>
        <w:pStyle w:val="ListParagraph"/>
      </w:pPr>
    </w:p>
    <w:p w14:paraId="6D0DE67E" w14:textId="402E852A" w:rsidR="00A736F9" w:rsidRDefault="00C4215D" w:rsidP="00A736F9">
      <w:pPr>
        <w:pStyle w:val="ListParagraph"/>
      </w:pPr>
      <w:r>
        <w:t>$ cd /usr/bin</w:t>
      </w:r>
    </w:p>
    <w:p w14:paraId="53B76071" w14:textId="3CFBB421" w:rsidR="00C4215D" w:rsidRDefault="00C4215D" w:rsidP="00A736F9">
      <w:pPr>
        <w:pStyle w:val="ListParagraph"/>
      </w:pPr>
    </w:p>
    <w:p w14:paraId="1F3A311A" w14:textId="470A506C" w:rsidR="00C4215D" w:rsidRDefault="00C4215D" w:rsidP="00A736F9">
      <w:pPr>
        <w:pStyle w:val="ListParagraph"/>
      </w:pPr>
      <w:r>
        <w:t>$ vim visit_server</w:t>
      </w:r>
    </w:p>
    <w:p w14:paraId="71BC1D7E" w14:textId="58C457F1" w:rsidR="00C4215D" w:rsidRDefault="00C4215D" w:rsidP="00A736F9">
      <w:pPr>
        <w:pStyle w:val="ListParagraph"/>
      </w:pPr>
    </w:p>
    <w:p w14:paraId="7F6EAB6A" w14:textId="3BBD68C9" w:rsidR="00C4215D" w:rsidRDefault="00C4215D" w:rsidP="00A736F9">
      <w:pPr>
        <w:pStyle w:val="ListParagraph"/>
      </w:pPr>
      <w:r w:rsidRPr="00C4215D">
        <w:rPr>
          <w:noProof/>
        </w:rPr>
        <w:drawing>
          <wp:inline distT="0" distB="0" distL="0" distR="0" wp14:anchorId="3017F64B" wp14:editId="1A0A8120">
            <wp:extent cx="5943600" cy="3434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34715"/>
                    </a:xfrm>
                    <a:prstGeom prst="rect">
                      <a:avLst/>
                    </a:prstGeom>
                  </pic:spPr>
                </pic:pic>
              </a:graphicData>
            </a:graphic>
          </wp:inline>
        </w:drawing>
      </w:r>
    </w:p>
    <w:p w14:paraId="6C69C92C" w14:textId="31579B3D" w:rsidR="005259A6" w:rsidRDefault="005259A6" w:rsidP="00A736F9">
      <w:pPr>
        <w:pStyle w:val="ListParagraph"/>
      </w:pPr>
    </w:p>
    <w:p w14:paraId="08EB4F8D" w14:textId="46578646" w:rsidR="005259A6" w:rsidRDefault="005259A6" w:rsidP="00A736F9">
      <w:pPr>
        <w:pStyle w:val="ListParagraph"/>
      </w:pPr>
    </w:p>
    <w:p w14:paraId="26C71229" w14:textId="77777777" w:rsidR="005259A6" w:rsidRDefault="005259A6" w:rsidP="00A736F9">
      <w:pPr>
        <w:pStyle w:val="ListParagraph"/>
      </w:pPr>
    </w:p>
    <w:p w14:paraId="7E3ED678" w14:textId="264CD3B1" w:rsidR="00C4215D" w:rsidRDefault="00C4215D" w:rsidP="00A736F9">
      <w:pPr>
        <w:pStyle w:val="ListParagraph"/>
      </w:pPr>
    </w:p>
    <w:p w14:paraId="6C61E14C" w14:textId="5F7F6A6D" w:rsidR="00C4215D" w:rsidRDefault="00C4215D" w:rsidP="00C4215D">
      <w:pPr>
        <w:pStyle w:val="ListParagraph"/>
        <w:numPr>
          <w:ilvl w:val="0"/>
          <w:numId w:val="34"/>
        </w:numPr>
      </w:pPr>
      <w:r w:rsidRPr="00C4215D">
        <w:t>Now, we will trace the load balancing server load distribution for 3 scenarios by changing the server weight in the nginx.conf file</w:t>
      </w:r>
    </w:p>
    <w:p w14:paraId="2B6BA1F8" w14:textId="77777777" w:rsidR="00C4215D" w:rsidRPr="00C4215D" w:rsidRDefault="00C4215D" w:rsidP="00C4215D">
      <w:pPr>
        <w:pStyle w:val="ListParagraph"/>
        <w:ind w:left="1080"/>
      </w:pPr>
    </w:p>
    <w:p w14:paraId="5B31753E" w14:textId="38A3885C" w:rsidR="00C4215D" w:rsidRDefault="00C4215D" w:rsidP="00C4215D">
      <w:pPr>
        <w:pStyle w:val="ListParagraph"/>
        <w:numPr>
          <w:ilvl w:val="2"/>
          <w:numId w:val="37"/>
        </w:numPr>
      </w:pPr>
      <w:r w:rsidRPr="00C4215D">
        <w:t xml:space="preserve">Scenario #1 – Server1 weight=1, Server2 weight=1, Server3 weight=1, Server4 weight=1 </w:t>
      </w:r>
    </w:p>
    <w:p w14:paraId="74B306C3" w14:textId="77777777" w:rsidR="005259A6" w:rsidRPr="00C4215D" w:rsidRDefault="005259A6" w:rsidP="005259A6">
      <w:pPr>
        <w:pStyle w:val="ListParagraph"/>
        <w:ind w:left="1080"/>
      </w:pPr>
    </w:p>
    <w:p w14:paraId="24D4BF7C" w14:textId="67CFCE7F" w:rsidR="005259A6" w:rsidRDefault="00C4215D" w:rsidP="005259A6">
      <w:pPr>
        <w:pStyle w:val="ListParagraph"/>
        <w:numPr>
          <w:ilvl w:val="2"/>
          <w:numId w:val="37"/>
        </w:numPr>
      </w:pPr>
      <w:r w:rsidRPr="00C4215D">
        <w:t>Scenario #2 – Server1 weight=1, Server2 weight=2, Server3 weight=3, Server4 weight=1</w:t>
      </w:r>
    </w:p>
    <w:p w14:paraId="03350A32" w14:textId="77777777" w:rsidR="005259A6" w:rsidRDefault="005259A6" w:rsidP="005259A6">
      <w:pPr>
        <w:pStyle w:val="ListParagraph"/>
        <w:ind w:left="1080"/>
      </w:pPr>
    </w:p>
    <w:p w14:paraId="264BB496" w14:textId="6FD92015" w:rsidR="00C4215D" w:rsidRDefault="00C4215D" w:rsidP="00C4215D">
      <w:pPr>
        <w:pStyle w:val="ListParagraph"/>
        <w:numPr>
          <w:ilvl w:val="2"/>
          <w:numId w:val="37"/>
        </w:numPr>
      </w:pPr>
      <w:r w:rsidRPr="00C4215D">
        <w:t xml:space="preserve">Scenario #3 – Server1 weight=1, Server2 weight=2, Server3 weight=1, Server4 weight=2 </w:t>
      </w:r>
    </w:p>
    <w:p w14:paraId="245A81AB" w14:textId="2A31CADC" w:rsidR="00C4215D" w:rsidRDefault="00C4215D" w:rsidP="00C4215D"/>
    <w:p w14:paraId="534022E7" w14:textId="5E87CE9C" w:rsidR="005259A6" w:rsidRDefault="005259A6" w:rsidP="00C4215D"/>
    <w:p w14:paraId="1B0E1695" w14:textId="068518CA" w:rsidR="005259A6" w:rsidRDefault="005259A6" w:rsidP="00C4215D"/>
    <w:p w14:paraId="3B14BBE0" w14:textId="25784696" w:rsidR="005259A6" w:rsidRDefault="005259A6" w:rsidP="00C4215D"/>
    <w:p w14:paraId="051CC4FA" w14:textId="21B241ED" w:rsidR="005259A6" w:rsidRDefault="005259A6" w:rsidP="00C4215D"/>
    <w:p w14:paraId="4E97F1A5" w14:textId="77777777" w:rsidR="005259A6" w:rsidRDefault="005259A6" w:rsidP="00C4215D"/>
    <w:p w14:paraId="15C5C63F" w14:textId="77777777" w:rsidR="005259A6" w:rsidRDefault="00C4215D" w:rsidP="005259A6">
      <w:pPr>
        <w:pStyle w:val="ListParagraph"/>
        <w:numPr>
          <w:ilvl w:val="0"/>
          <w:numId w:val="34"/>
        </w:numPr>
      </w:pPr>
      <w:r w:rsidRPr="00C4215D">
        <w:lastRenderedPageBreak/>
        <w:t xml:space="preserve">Tracing load balancer for </w:t>
      </w:r>
    </w:p>
    <w:p w14:paraId="03B4E41E" w14:textId="7124D78C" w:rsidR="005259A6" w:rsidRDefault="00C4215D" w:rsidP="005259A6">
      <w:pPr>
        <w:pStyle w:val="ListParagraph"/>
      </w:pPr>
      <w:r w:rsidRPr="00C4215D">
        <w:t>Scenario #1 – Server1 weight=1, Server2 weight=1, Server3 weight=1, Server4 weight=1</w:t>
      </w:r>
    </w:p>
    <w:p w14:paraId="2D6E049B" w14:textId="70B373C4" w:rsidR="005259A6" w:rsidRDefault="005259A6" w:rsidP="005259A6">
      <w:pPr>
        <w:pStyle w:val="ListParagraph"/>
      </w:pPr>
    </w:p>
    <w:p w14:paraId="2F6D0EA8" w14:textId="375677D7" w:rsidR="005259A6" w:rsidRDefault="005259A6" w:rsidP="005259A6">
      <w:pPr>
        <w:pStyle w:val="ListParagraph"/>
      </w:pPr>
      <w:r w:rsidRPr="005259A6">
        <w:rPr>
          <w:noProof/>
        </w:rPr>
        <w:drawing>
          <wp:inline distT="0" distB="0" distL="0" distR="0" wp14:anchorId="0B404E39" wp14:editId="66B6CB8A">
            <wp:extent cx="5943600" cy="34429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970"/>
                    </a:xfrm>
                    <a:prstGeom prst="rect">
                      <a:avLst/>
                    </a:prstGeom>
                  </pic:spPr>
                </pic:pic>
              </a:graphicData>
            </a:graphic>
          </wp:inline>
        </w:drawing>
      </w:r>
    </w:p>
    <w:p w14:paraId="22804C17" w14:textId="75EB1BCC" w:rsidR="005259A6" w:rsidRDefault="005259A6" w:rsidP="005259A6"/>
    <w:p w14:paraId="131F1280" w14:textId="0DAB5A75" w:rsidR="005259A6" w:rsidRDefault="005259A6" w:rsidP="005259A6">
      <w:pPr>
        <w:ind w:left="720"/>
      </w:pPr>
      <w:r w:rsidRPr="005259A6">
        <w:rPr>
          <w:noProof/>
        </w:rPr>
        <w:drawing>
          <wp:inline distT="0" distB="0" distL="0" distR="0" wp14:anchorId="508515CE" wp14:editId="7FA00317">
            <wp:extent cx="5943600" cy="34429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42970"/>
                    </a:xfrm>
                    <a:prstGeom prst="rect">
                      <a:avLst/>
                    </a:prstGeom>
                  </pic:spPr>
                </pic:pic>
              </a:graphicData>
            </a:graphic>
          </wp:inline>
        </w:drawing>
      </w:r>
    </w:p>
    <w:p w14:paraId="3E6078DF" w14:textId="77777777" w:rsidR="005259A6" w:rsidRDefault="005259A6" w:rsidP="005259A6">
      <w:pPr>
        <w:ind w:left="720"/>
      </w:pPr>
    </w:p>
    <w:p w14:paraId="10766AE2" w14:textId="77777777" w:rsidR="005259A6" w:rsidRDefault="005259A6" w:rsidP="005259A6">
      <w:pPr>
        <w:ind w:left="720"/>
      </w:pPr>
    </w:p>
    <w:p w14:paraId="6DCBEA83" w14:textId="77777777" w:rsidR="005259A6" w:rsidRDefault="005259A6" w:rsidP="005259A6">
      <w:pPr>
        <w:ind w:left="720"/>
      </w:pPr>
    </w:p>
    <w:p w14:paraId="75015DA2" w14:textId="09CD9B6E" w:rsidR="005259A6" w:rsidRDefault="005259A6" w:rsidP="005259A6">
      <w:pPr>
        <w:pStyle w:val="ListParagraph"/>
        <w:numPr>
          <w:ilvl w:val="0"/>
          <w:numId w:val="34"/>
        </w:numPr>
      </w:pPr>
      <w:r w:rsidRPr="00C4215D">
        <w:lastRenderedPageBreak/>
        <w:t xml:space="preserve">Tracing load balancer for </w:t>
      </w:r>
    </w:p>
    <w:p w14:paraId="6AD14123" w14:textId="16EA352E" w:rsidR="005259A6" w:rsidRDefault="005259A6" w:rsidP="005259A6">
      <w:pPr>
        <w:ind w:left="720"/>
      </w:pPr>
      <w:r w:rsidRPr="005259A6">
        <w:t>Scenario #2 – Server1 weight=1, Server2 weight=2, Server3 weight=3, Server4 weight=4</w:t>
      </w:r>
    </w:p>
    <w:p w14:paraId="3206ECAB" w14:textId="4EB2367C" w:rsidR="00977ABA" w:rsidRDefault="00977ABA" w:rsidP="005259A6">
      <w:pPr>
        <w:ind w:left="720"/>
      </w:pPr>
    </w:p>
    <w:p w14:paraId="25E10F23" w14:textId="436B5DC7" w:rsidR="00977ABA" w:rsidRDefault="00977ABA" w:rsidP="005259A6">
      <w:pPr>
        <w:ind w:left="720"/>
      </w:pPr>
      <w:r w:rsidRPr="00977ABA">
        <w:rPr>
          <w:noProof/>
        </w:rPr>
        <w:drawing>
          <wp:inline distT="0" distB="0" distL="0" distR="0" wp14:anchorId="08F986AB" wp14:editId="466279CD">
            <wp:extent cx="5943600" cy="34429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2970"/>
                    </a:xfrm>
                    <a:prstGeom prst="rect">
                      <a:avLst/>
                    </a:prstGeom>
                  </pic:spPr>
                </pic:pic>
              </a:graphicData>
            </a:graphic>
          </wp:inline>
        </w:drawing>
      </w:r>
    </w:p>
    <w:p w14:paraId="6F669FA3" w14:textId="297E2B80" w:rsidR="005259A6" w:rsidRDefault="005259A6" w:rsidP="005259A6">
      <w:pPr>
        <w:ind w:left="720"/>
      </w:pPr>
    </w:p>
    <w:p w14:paraId="68579D85" w14:textId="77777777" w:rsidR="00977ABA" w:rsidRDefault="00977ABA" w:rsidP="005259A6">
      <w:pPr>
        <w:ind w:left="720"/>
      </w:pPr>
    </w:p>
    <w:p w14:paraId="60C2773C" w14:textId="0442F739" w:rsidR="005259A6" w:rsidRDefault="005259A6" w:rsidP="005259A6">
      <w:pPr>
        <w:ind w:left="720"/>
      </w:pPr>
      <w:r w:rsidRPr="005259A6">
        <w:rPr>
          <w:noProof/>
        </w:rPr>
        <w:drawing>
          <wp:inline distT="0" distB="0" distL="0" distR="0" wp14:anchorId="6290853B" wp14:editId="6BB156A2">
            <wp:extent cx="5943600" cy="34429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42970"/>
                    </a:xfrm>
                    <a:prstGeom prst="rect">
                      <a:avLst/>
                    </a:prstGeom>
                  </pic:spPr>
                </pic:pic>
              </a:graphicData>
            </a:graphic>
          </wp:inline>
        </w:drawing>
      </w:r>
    </w:p>
    <w:p w14:paraId="1812FB82" w14:textId="2B476DBD" w:rsidR="00977ABA" w:rsidRDefault="00977ABA" w:rsidP="005259A6">
      <w:pPr>
        <w:ind w:left="720"/>
      </w:pPr>
    </w:p>
    <w:p w14:paraId="6E49B862" w14:textId="1D3387CE" w:rsidR="00977ABA" w:rsidRDefault="00977ABA" w:rsidP="005259A6">
      <w:pPr>
        <w:ind w:left="720"/>
      </w:pPr>
    </w:p>
    <w:p w14:paraId="2742237D" w14:textId="77777777" w:rsidR="00977ABA" w:rsidRDefault="00977ABA" w:rsidP="00977ABA">
      <w:pPr>
        <w:pStyle w:val="ListParagraph"/>
        <w:numPr>
          <w:ilvl w:val="0"/>
          <w:numId w:val="34"/>
        </w:numPr>
      </w:pPr>
      <w:r w:rsidRPr="00C4215D">
        <w:lastRenderedPageBreak/>
        <w:t xml:space="preserve">Tracing load balancer for </w:t>
      </w:r>
    </w:p>
    <w:p w14:paraId="5CEDBB95" w14:textId="4A87D10E" w:rsidR="00977ABA" w:rsidRDefault="00977ABA" w:rsidP="005259A6">
      <w:pPr>
        <w:ind w:left="720"/>
      </w:pPr>
      <w:r w:rsidRPr="00977ABA">
        <w:t>Scenario #3 – Server1 weight=1, Server2 weight=2, Server3 weight=1, Server4 weight=2</w:t>
      </w:r>
    </w:p>
    <w:p w14:paraId="576BD4B9" w14:textId="5ECC9C11" w:rsidR="00977ABA" w:rsidRDefault="00977ABA" w:rsidP="005259A6">
      <w:pPr>
        <w:ind w:left="720"/>
      </w:pPr>
    </w:p>
    <w:p w14:paraId="6A8C105D" w14:textId="6B496D08" w:rsidR="00977ABA" w:rsidRDefault="00977ABA" w:rsidP="005259A6">
      <w:pPr>
        <w:ind w:left="720"/>
      </w:pPr>
      <w:r w:rsidRPr="00977ABA">
        <w:rPr>
          <w:noProof/>
        </w:rPr>
        <w:drawing>
          <wp:inline distT="0" distB="0" distL="0" distR="0" wp14:anchorId="084A73FD" wp14:editId="2A2BBEF4">
            <wp:extent cx="5943600" cy="34429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42970"/>
                    </a:xfrm>
                    <a:prstGeom prst="rect">
                      <a:avLst/>
                    </a:prstGeom>
                  </pic:spPr>
                </pic:pic>
              </a:graphicData>
            </a:graphic>
          </wp:inline>
        </w:drawing>
      </w:r>
    </w:p>
    <w:p w14:paraId="7AE8B64D" w14:textId="3973CF12" w:rsidR="00977ABA" w:rsidRDefault="00977ABA" w:rsidP="005259A6">
      <w:pPr>
        <w:ind w:left="720"/>
      </w:pPr>
    </w:p>
    <w:p w14:paraId="2ADBBD5B" w14:textId="0455A223" w:rsidR="00977ABA" w:rsidRDefault="00977ABA" w:rsidP="005259A6">
      <w:pPr>
        <w:ind w:left="720"/>
      </w:pPr>
      <w:r w:rsidRPr="00977ABA">
        <w:rPr>
          <w:noProof/>
        </w:rPr>
        <w:drawing>
          <wp:inline distT="0" distB="0" distL="0" distR="0" wp14:anchorId="6439D99A" wp14:editId="08828D45">
            <wp:extent cx="5943600" cy="3442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42970"/>
                    </a:xfrm>
                    <a:prstGeom prst="rect">
                      <a:avLst/>
                    </a:prstGeom>
                  </pic:spPr>
                </pic:pic>
              </a:graphicData>
            </a:graphic>
          </wp:inline>
        </w:drawing>
      </w:r>
    </w:p>
    <w:p w14:paraId="11A1396D" w14:textId="77777777" w:rsidR="005259A6" w:rsidRPr="00C4215D" w:rsidRDefault="005259A6" w:rsidP="005259A6">
      <w:pPr>
        <w:ind w:left="720"/>
      </w:pPr>
    </w:p>
    <w:p w14:paraId="3622D242" w14:textId="09A143C3" w:rsidR="00C4215D" w:rsidRDefault="00C4215D" w:rsidP="00C4215D">
      <w:pPr>
        <w:ind w:left="720"/>
      </w:pPr>
    </w:p>
    <w:p w14:paraId="40E34D2B" w14:textId="77777777" w:rsidR="00CE7CA5" w:rsidRDefault="00CE7CA5" w:rsidP="00CE7CA5"/>
    <w:p w14:paraId="663D5068" w14:textId="6B1446C8" w:rsidR="00CE7CA5" w:rsidRDefault="00CE7CA5" w:rsidP="00CE7CA5">
      <w:pPr>
        <w:rPr>
          <w:b/>
          <w:bCs/>
          <w:sz w:val="28"/>
          <w:szCs w:val="28"/>
        </w:rPr>
      </w:pPr>
      <w:r w:rsidRPr="00CE7CA5">
        <w:rPr>
          <w:b/>
          <w:bCs/>
          <w:sz w:val="28"/>
          <w:szCs w:val="28"/>
        </w:rPr>
        <w:lastRenderedPageBreak/>
        <w:t>Steps to tcpdump Analysis using Amazon EC2 instance</w:t>
      </w:r>
    </w:p>
    <w:p w14:paraId="03EC5089" w14:textId="7A5E5109" w:rsidR="00CE7CA5" w:rsidRDefault="00CE7CA5" w:rsidP="00004397"/>
    <w:p w14:paraId="30ECA1D4" w14:textId="466F2472" w:rsidR="00004397" w:rsidRDefault="00004397" w:rsidP="00004397">
      <w:pPr>
        <w:pStyle w:val="ListParagraph"/>
        <w:numPr>
          <w:ilvl w:val="0"/>
          <w:numId w:val="34"/>
        </w:numPr>
      </w:pPr>
      <w:r w:rsidRPr="00004397">
        <w:t>Installing tcpdump packages</w:t>
      </w:r>
    </w:p>
    <w:p w14:paraId="30D60FC4" w14:textId="1F27B0B1" w:rsidR="00004397" w:rsidRDefault="00004397" w:rsidP="00004397">
      <w:pPr>
        <w:pStyle w:val="ListParagraph"/>
      </w:pPr>
    </w:p>
    <w:p w14:paraId="50B22BA6" w14:textId="105D3D6A" w:rsidR="00004397" w:rsidRDefault="00004397" w:rsidP="00004397">
      <w:pPr>
        <w:pStyle w:val="ListParagraph"/>
      </w:pPr>
      <w:r w:rsidRPr="00004397">
        <w:rPr>
          <w:noProof/>
        </w:rPr>
        <w:drawing>
          <wp:inline distT="0" distB="0" distL="0" distR="0" wp14:anchorId="4E2EDABA" wp14:editId="6BB81728">
            <wp:extent cx="5943600" cy="3439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9795"/>
                    </a:xfrm>
                    <a:prstGeom prst="rect">
                      <a:avLst/>
                    </a:prstGeom>
                  </pic:spPr>
                </pic:pic>
              </a:graphicData>
            </a:graphic>
          </wp:inline>
        </w:drawing>
      </w:r>
    </w:p>
    <w:p w14:paraId="6409C3ED" w14:textId="6B1824EF" w:rsidR="00004397" w:rsidRDefault="00004397" w:rsidP="00004397">
      <w:pPr>
        <w:pStyle w:val="ListParagraph"/>
      </w:pPr>
    </w:p>
    <w:p w14:paraId="184DD3F2" w14:textId="17E1BAA1" w:rsidR="00004397" w:rsidRDefault="00004397" w:rsidP="00004397">
      <w:pPr>
        <w:pStyle w:val="ListParagraph"/>
        <w:numPr>
          <w:ilvl w:val="0"/>
          <w:numId w:val="34"/>
        </w:numPr>
      </w:pPr>
      <w:r w:rsidRPr="00004397">
        <w:t>Running tcpdump command first time and creating report in dumpfile.txt file</w:t>
      </w:r>
    </w:p>
    <w:p w14:paraId="49C179AB" w14:textId="1E658464" w:rsidR="00004397" w:rsidRDefault="00004397" w:rsidP="00004397">
      <w:pPr>
        <w:pStyle w:val="ListParagraph"/>
      </w:pPr>
    </w:p>
    <w:p w14:paraId="3794C00D" w14:textId="6824BC3F" w:rsidR="00004397" w:rsidRDefault="0005103E" w:rsidP="00004397">
      <w:pPr>
        <w:pStyle w:val="ListParagraph"/>
      </w:pPr>
      <w:r w:rsidRPr="0005103E">
        <w:rPr>
          <w:noProof/>
        </w:rPr>
        <w:drawing>
          <wp:inline distT="0" distB="0" distL="0" distR="0" wp14:anchorId="6456B3A5" wp14:editId="28D1845A">
            <wp:extent cx="5943600" cy="14249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5428"/>
                    <a:stretch/>
                  </pic:blipFill>
                  <pic:spPr bwMode="auto">
                    <a:xfrm>
                      <a:off x="0" y="0"/>
                      <a:ext cx="5943600" cy="1424940"/>
                    </a:xfrm>
                    <a:prstGeom prst="rect">
                      <a:avLst/>
                    </a:prstGeom>
                    <a:ln>
                      <a:noFill/>
                    </a:ln>
                    <a:extLst>
                      <a:ext uri="{53640926-AAD7-44D8-BBD7-CCE9431645EC}">
                        <a14:shadowObscured xmlns:a14="http://schemas.microsoft.com/office/drawing/2010/main"/>
                      </a:ext>
                    </a:extLst>
                  </pic:spPr>
                </pic:pic>
              </a:graphicData>
            </a:graphic>
          </wp:inline>
        </w:drawing>
      </w:r>
    </w:p>
    <w:p w14:paraId="49300193" w14:textId="51B94D60" w:rsidR="00004397" w:rsidRDefault="00004397" w:rsidP="00004397">
      <w:pPr>
        <w:pStyle w:val="ListParagraph"/>
      </w:pPr>
    </w:p>
    <w:p w14:paraId="372E850B" w14:textId="77777777" w:rsidR="00850849" w:rsidRDefault="00850849" w:rsidP="00004397">
      <w:pPr>
        <w:pStyle w:val="ListParagraph"/>
      </w:pPr>
    </w:p>
    <w:p w14:paraId="7CA0B7CF" w14:textId="77777777" w:rsidR="00850849" w:rsidRDefault="00850849" w:rsidP="00004397">
      <w:pPr>
        <w:pStyle w:val="ListParagraph"/>
      </w:pPr>
    </w:p>
    <w:p w14:paraId="0B11D8F7" w14:textId="77777777" w:rsidR="00850849" w:rsidRDefault="00850849" w:rsidP="00004397">
      <w:pPr>
        <w:pStyle w:val="ListParagraph"/>
      </w:pPr>
    </w:p>
    <w:p w14:paraId="6269FA31" w14:textId="77777777" w:rsidR="00850849" w:rsidRDefault="00850849" w:rsidP="00004397">
      <w:pPr>
        <w:pStyle w:val="ListParagraph"/>
      </w:pPr>
    </w:p>
    <w:p w14:paraId="7C9938F1" w14:textId="1D2A68CB" w:rsidR="00850849" w:rsidRDefault="00850849" w:rsidP="00004397">
      <w:pPr>
        <w:pStyle w:val="ListParagraph"/>
      </w:pPr>
    </w:p>
    <w:p w14:paraId="7F02F54E" w14:textId="2F89AF11" w:rsidR="00850849" w:rsidRDefault="00850849" w:rsidP="00004397">
      <w:pPr>
        <w:pStyle w:val="ListParagraph"/>
      </w:pPr>
    </w:p>
    <w:p w14:paraId="500DF139" w14:textId="41EBED93" w:rsidR="00850849" w:rsidRDefault="00850849" w:rsidP="00004397">
      <w:pPr>
        <w:pStyle w:val="ListParagraph"/>
      </w:pPr>
    </w:p>
    <w:p w14:paraId="13060063" w14:textId="6849A397" w:rsidR="00850849" w:rsidRDefault="00850849" w:rsidP="00004397">
      <w:pPr>
        <w:pStyle w:val="ListParagraph"/>
      </w:pPr>
    </w:p>
    <w:p w14:paraId="6C15B896" w14:textId="18573F71" w:rsidR="00850849" w:rsidRDefault="00850849" w:rsidP="00004397">
      <w:pPr>
        <w:pStyle w:val="ListParagraph"/>
      </w:pPr>
    </w:p>
    <w:p w14:paraId="662989B8" w14:textId="62955679" w:rsidR="00850849" w:rsidRDefault="00850849" w:rsidP="00004397">
      <w:pPr>
        <w:pStyle w:val="ListParagraph"/>
      </w:pPr>
    </w:p>
    <w:p w14:paraId="162338C0" w14:textId="6044DA97" w:rsidR="00850849" w:rsidRDefault="00850849" w:rsidP="00004397">
      <w:pPr>
        <w:pStyle w:val="ListParagraph"/>
      </w:pPr>
    </w:p>
    <w:p w14:paraId="4C82BF93" w14:textId="7CF80EFC" w:rsidR="00850849" w:rsidRDefault="00850849" w:rsidP="00850849">
      <w:pPr>
        <w:pStyle w:val="ListParagraph"/>
        <w:numPr>
          <w:ilvl w:val="0"/>
          <w:numId w:val="34"/>
        </w:numPr>
      </w:pPr>
      <w:r>
        <w:lastRenderedPageBreak/>
        <w:t>tcpdump data is logged into dumpfile.txt</w:t>
      </w:r>
    </w:p>
    <w:p w14:paraId="420BCB14" w14:textId="77777777" w:rsidR="00850849" w:rsidRDefault="00850849" w:rsidP="00004397">
      <w:pPr>
        <w:pStyle w:val="ListParagraph"/>
      </w:pPr>
    </w:p>
    <w:p w14:paraId="177D689F" w14:textId="51603563" w:rsidR="00004397" w:rsidRDefault="00850849" w:rsidP="00004397">
      <w:pPr>
        <w:pStyle w:val="ListParagraph"/>
      </w:pPr>
      <w:r w:rsidRPr="00850849">
        <w:drawing>
          <wp:inline distT="0" distB="0" distL="0" distR="0" wp14:anchorId="133E0C10" wp14:editId="534080FA">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88335"/>
                    </a:xfrm>
                    <a:prstGeom prst="rect">
                      <a:avLst/>
                    </a:prstGeom>
                  </pic:spPr>
                </pic:pic>
              </a:graphicData>
            </a:graphic>
          </wp:inline>
        </w:drawing>
      </w:r>
    </w:p>
    <w:p w14:paraId="72ECF380" w14:textId="07465BDB" w:rsidR="00850849" w:rsidRDefault="00850849" w:rsidP="00004397">
      <w:pPr>
        <w:pStyle w:val="ListParagraph"/>
      </w:pPr>
    </w:p>
    <w:p w14:paraId="313E98D5" w14:textId="50707A80" w:rsidR="00850849" w:rsidRDefault="00850849" w:rsidP="00850849">
      <w:pPr>
        <w:pStyle w:val="ListParagraph"/>
        <w:numPr>
          <w:ilvl w:val="0"/>
          <w:numId w:val="34"/>
        </w:numPr>
      </w:pPr>
      <w:r w:rsidRPr="00850849">
        <w:t>When we analyze the file contents, we see the first few lines being sent by the remote host to my desktop. Then the remote host issues an ARP request to get its own mac address. Since I had made a http request to the load balancer while tcpdump was running (on the load balancer), there are packet information from my local desktop to the load balancer, then from the load balancer to one of the servers, and finally back all the way to my local desktop.</w:t>
      </w:r>
    </w:p>
    <w:p w14:paraId="07FD8B90" w14:textId="4415EE60" w:rsidR="00004397" w:rsidRDefault="00004397" w:rsidP="00004397">
      <w:pPr>
        <w:pStyle w:val="ListParagraph"/>
      </w:pPr>
    </w:p>
    <w:p w14:paraId="11E44D08" w14:textId="20BADD5D" w:rsidR="0005103E" w:rsidRDefault="0005103E" w:rsidP="00850849"/>
    <w:p w14:paraId="3BCB0690" w14:textId="77777777" w:rsidR="0005103E" w:rsidRDefault="0005103E" w:rsidP="0005103E">
      <w:pPr>
        <w:pStyle w:val="ListParagraph"/>
      </w:pPr>
    </w:p>
    <w:p w14:paraId="5157DE0E" w14:textId="7D51271B" w:rsidR="00004397" w:rsidRDefault="00004397" w:rsidP="0005103E"/>
    <w:p w14:paraId="3A4ED95B" w14:textId="77777777" w:rsidR="00850849" w:rsidRDefault="00850849">
      <w:pPr>
        <w:rPr>
          <w:b/>
          <w:bCs/>
          <w:sz w:val="28"/>
          <w:szCs w:val="28"/>
        </w:rPr>
      </w:pPr>
      <w:r>
        <w:rPr>
          <w:b/>
          <w:bCs/>
          <w:sz w:val="28"/>
          <w:szCs w:val="28"/>
        </w:rPr>
        <w:br w:type="page"/>
      </w:r>
    </w:p>
    <w:p w14:paraId="2D564027" w14:textId="389BF058" w:rsidR="0005103E" w:rsidRDefault="0005103E" w:rsidP="0005103E">
      <w:pPr>
        <w:rPr>
          <w:b/>
          <w:bCs/>
          <w:sz w:val="28"/>
          <w:szCs w:val="28"/>
        </w:rPr>
      </w:pPr>
      <w:r w:rsidRPr="0005103E">
        <w:rPr>
          <w:b/>
          <w:bCs/>
          <w:sz w:val="28"/>
          <w:szCs w:val="28"/>
        </w:rPr>
        <w:lastRenderedPageBreak/>
        <w:t xml:space="preserve">Steps to Backup and Restore </w:t>
      </w:r>
      <w:r w:rsidR="00850849">
        <w:rPr>
          <w:b/>
          <w:bCs/>
          <w:sz w:val="28"/>
          <w:szCs w:val="28"/>
        </w:rPr>
        <w:t xml:space="preserve">Volume </w:t>
      </w:r>
      <w:r w:rsidRPr="0005103E">
        <w:rPr>
          <w:b/>
          <w:bCs/>
          <w:sz w:val="28"/>
          <w:szCs w:val="28"/>
        </w:rPr>
        <w:t>on Amazon EC2 instance</w:t>
      </w:r>
    </w:p>
    <w:p w14:paraId="6C53EB4A" w14:textId="6A76697F" w:rsidR="0005103E" w:rsidRDefault="0005103E" w:rsidP="0005103E">
      <w:pPr>
        <w:rPr>
          <w:b/>
          <w:bCs/>
          <w:sz w:val="28"/>
          <w:szCs w:val="28"/>
        </w:rPr>
      </w:pPr>
    </w:p>
    <w:p w14:paraId="5BBA1177" w14:textId="43F0C8A3" w:rsidR="0005103E" w:rsidRDefault="0005103E" w:rsidP="0005103E">
      <w:pPr>
        <w:pStyle w:val="ListParagraph"/>
        <w:numPr>
          <w:ilvl w:val="0"/>
          <w:numId w:val="34"/>
        </w:numPr>
      </w:pPr>
      <w:r w:rsidRPr="0005103E">
        <w:t>Creating snapshot of existing volume</w:t>
      </w:r>
    </w:p>
    <w:p w14:paraId="074DF786" w14:textId="551D8F25" w:rsidR="00850849" w:rsidRDefault="00850849" w:rsidP="00850849">
      <w:pPr>
        <w:pStyle w:val="ListParagraph"/>
      </w:pPr>
    </w:p>
    <w:p w14:paraId="6A095282" w14:textId="6618B3EE" w:rsidR="00850849" w:rsidRDefault="00850849" w:rsidP="00850849">
      <w:pPr>
        <w:pStyle w:val="ListParagraph"/>
      </w:pPr>
      <w:r>
        <w:t xml:space="preserve">$ aws ec2 create-snapshot --volume-id </w:t>
      </w:r>
      <w:r w:rsidRPr="00850849">
        <w:t>vol-01bbd0a68eef4638c</w:t>
      </w:r>
      <w:r>
        <w:t xml:space="preserve"> </w:t>
      </w:r>
      <w:r w:rsidR="001B57FB">
        <w:t>--</w:t>
      </w:r>
      <w:r>
        <w:t>de</w:t>
      </w:r>
      <w:r w:rsidR="001B57FB">
        <w:t>scription “</w:t>
      </w:r>
      <w:r w:rsidR="001B57FB" w:rsidRPr="001B57FB">
        <w:t>Load Balancer Snapshot</w:t>
      </w:r>
      <w:r w:rsidR="001B57FB">
        <w:t>”</w:t>
      </w:r>
    </w:p>
    <w:p w14:paraId="776446B4" w14:textId="5CF95B61" w:rsidR="0005103E" w:rsidRDefault="0005103E" w:rsidP="0005103E">
      <w:pPr>
        <w:pStyle w:val="ListParagraph"/>
      </w:pPr>
    </w:p>
    <w:p w14:paraId="653378F8" w14:textId="2423CC76" w:rsidR="0005103E" w:rsidRDefault="00043D1A" w:rsidP="0005103E">
      <w:pPr>
        <w:pStyle w:val="ListParagraph"/>
      </w:pPr>
      <w:r w:rsidRPr="00043D1A">
        <w:rPr>
          <w:noProof/>
        </w:rPr>
        <w:drawing>
          <wp:inline distT="0" distB="0" distL="0" distR="0" wp14:anchorId="0D964717" wp14:editId="21ADD07B">
            <wp:extent cx="5943600" cy="2611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11120"/>
                    </a:xfrm>
                    <a:prstGeom prst="rect">
                      <a:avLst/>
                    </a:prstGeom>
                  </pic:spPr>
                </pic:pic>
              </a:graphicData>
            </a:graphic>
          </wp:inline>
        </w:drawing>
      </w:r>
    </w:p>
    <w:p w14:paraId="377CB593" w14:textId="464E8BC3" w:rsidR="00043D1A" w:rsidRDefault="00043D1A" w:rsidP="0005103E">
      <w:pPr>
        <w:pStyle w:val="ListParagraph"/>
      </w:pPr>
    </w:p>
    <w:p w14:paraId="71518E79" w14:textId="77777777" w:rsidR="00850849" w:rsidRDefault="00850849" w:rsidP="00850849">
      <w:pPr>
        <w:pStyle w:val="ListParagraph"/>
        <w:numPr>
          <w:ilvl w:val="0"/>
          <w:numId w:val="34"/>
        </w:numPr>
      </w:pPr>
      <w:r>
        <w:t>Stopping the instance to detach the volume</w:t>
      </w:r>
    </w:p>
    <w:p w14:paraId="4E549CFE" w14:textId="02137629" w:rsidR="00043D1A" w:rsidRDefault="00043D1A" w:rsidP="00850849">
      <w:pPr>
        <w:pStyle w:val="ListParagraph"/>
      </w:pPr>
    </w:p>
    <w:p w14:paraId="3FA8A5E3" w14:textId="4C936E31" w:rsidR="00850849" w:rsidRDefault="001B57FB" w:rsidP="00850849">
      <w:pPr>
        <w:pStyle w:val="ListParagraph"/>
      </w:pPr>
      <w:r>
        <w:t xml:space="preserve">$ </w:t>
      </w:r>
      <w:r w:rsidRPr="001B57FB">
        <w:t>aws ec2 stop-instances --instance-ids i-0093dc8ace64f4fb6</w:t>
      </w:r>
    </w:p>
    <w:p w14:paraId="4EF7264A" w14:textId="7A84D293" w:rsidR="001B57FB" w:rsidRDefault="001B57FB" w:rsidP="00850849">
      <w:pPr>
        <w:pStyle w:val="ListParagraph"/>
      </w:pPr>
    </w:p>
    <w:p w14:paraId="548F4E9B" w14:textId="1E740860" w:rsidR="001B57FB" w:rsidRDefault="001B57FB" w:rsidP="00850849">
      <w:pPr>
        <w:pStyle w:val="ListParagraph"/>
      </w:pPr>
      <w:r w:rsidRPr="001B57FB">
        <w:drawing>
          <wp:inline distT="0" distB="0" distL="0" distR="0" wp14:anchorId="2407FBED" wp14:editId="29096B2A">
            <wp:extent cx="5943600" cy="2561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1590"/>
                    </a:xfrm>
                    <a:prstGeom prst="rect">
                      <a:avLst/>
                    </a:prstGeom>
                  </pic:spPr>
                </pic:pic>
              </a:graphicData>
            </a:graphic>
          </wp:inline>
        </w:drawing>
      </w:r>
    </w:p>
    <w:p w14:paraId="64721FD7" w14:textId="79D33A30" w:rsidR="001B57FB" w:rsidRDefault="001B57FB" w:rsidP="00850849">
      <w:pPr>
        <w:pStyle w:val="ListParagraph"/>
      </w:pPr>
    </w:p>
    <w:p w14:paraId="2B980DD2" w14:textId="77777777" w:rsidR="001B57FB" w:rsidRDefault="001B57FB" w:rsidP="001B57FB">
      <w:pPr>
        <w:pStyle w:val="ListParagraph"/>
      </w:pPr>
    </w:p>
    <w:p w14:paraId="38C3B72B" w14:textId="77777777" w:rsidR="001B57FB" w:rsidRDefault="001B57FB" w:rsidP="001B57FB">
      <w:pPr>
        <w:pStyle w:val="ListParagraph"/>
      </w:pPr>
    </w:p>
    <w:p w14:paraId="64BE08EB" w14:textId="77777777" w:rsidR="001B57FB" w:rsidRDefault="001B57FB" w:rsidP="001B57FB">
      <w:pPr>
        <w:pStyle w:val="ListParagraph"/>
      </w:pPr>
    </w:p>
    <w:p w14:paraId="005D628B" w14:textId="77777777" w:rsidR="001B57FB" w:rsidRDefault="001B57FB" w:rsidP="001B57FB">
      <w:pPr>
        <w:pStyle w:val="ListParagraph"/>
      </w:pPr>
    </w:p>
    <w:p w14:paraId="3A1C9BF2" w14:textId="69691BD3" w:rsidR="001B57FB" w:rsidRDefault="001B57FB" w:rsidP="001B57FB">
      <w:pPr>
        <w:pStyle w:val="ListParagraph"/>
        <w:numPr>
          <w:ilvl w:val="0"/>
          <w:numId w:val="34"/>
        </w:numPr>
      </w:pPr>
      <w:r>
        <w:lastRenderedPageBreak/>
        <w:t>Detaching the volume</w:t>
      </w:r>
    </w:p>
    <w:p w14:paraId="26EC1AC5" w14:textId="4ACBAD5D" w:rsidR="001B57FB" w:rsidRDefault="001B57FB" w:rsidP="001B57FB">
      <w:pPr>
        <w:pStyle w:val="ListParagraph"/>
      </w:pPr>
    </w:p>
    <w:p w14:paraId="2A57B92D" w14:textId="7B4E8E61" w:rsidR="001B57FB" w:rsidRDefault="001B57FB" w:rsidP="001B57FB">
      <w:pPr>
        <w:pStyle w:val="ListParagraph"/>
      </w:pPr>
      <w:r>
        <w:t xml:space="preserve">$ </w:t>
      </w:r>
      <w:r w:rsidRPr="001B57FB">
        <w:t>aws ec2 detach-volume --volume-id vol-01bbd0a68eef4638c</w:t>
      </w:r>
    </w:p>
    <w:p w14:paraId="638AD85B" w14:textId="609B1664" w:rsidR="001B57FB" w:rsidRDefault="001B57FB" w:rsidP="001B57FB">
      <w:pPr>
        <w:pStyle w:val="ListParagraph"/>
      </w:pPr>
    </w:p>
    <w:p w14:paraId="38B6EA6C" w14:textId="6BAB3230" w:rsidR="001B57FB" w:rsidRDefault="001B57FB" w:rsidP="001B57FB">
      <w:pPr>
        <w:pStyle w:val="ListParagraph"/>
      </w:pPr>
      <w:r w:rsidRPr="001B57FB">
        <w:drawing>
          <wp:inline distT="0" distB="0" distL="0" distR="0" wp14:anchorId="21B13D12" wp14:editId="17742D3E">
            <wp:extent cx="5943600" cy="2858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58135"/>
                    </a:xfrm>
                    <a:prstGeom prst="rect">
                      <a:avLst/>
                    </a:prstGeom>
                  </pic:spPr>
                </pic:pic>
              </a:graphicData>
            </a:graphic>
          </wp:inline>
        </w:drawing>
      </w:r>
    </w:p>
    <w:p w14:paraId="0AD089C5" w14:textId="77777777" w:rsidR="001B57FB" w:rsidRDefault="001B57FB" w:rsidP="001B57FB"/>
    <w:p w14:paraId="376C3973" w14:textId="256F4E53" w:rsidR="001B57FB" w:rsidRDefault="001B57FB" w:rsidP="001B57FB">
      <w:pPr>
        <w:pStyle w:val="ListParagraph"/>
        <w:numPr>
          <w:ilvl w:val="0"/>
          <w:numId w:val="34"/>
        </w:numPr>
      </w:pPr>
      <w:r>
        <w:t>Creating new EC2 instance</w:t>
      </w:r>
    </w:p>
    <w:p w14:paraId="5AA9FD41" w14:textId="5EAD3959" w:rsidR="001B57FB" w:rsidRDefault="001B57FB" w:rsidP="001B57FB"/>
    <w:p w14:paraId="367DE1F3" w14:textId="70CBD413" w:rsidR="001B57FB" w:rsidRDefault="001B57FB" w:rsidP="001B57FB">
      <w:pPr>
        <w:ind w:left="720"/>
      </w:pPr>
      <w:r>
        <w:t xml:space="preserve">$ </w:t>
      </w:r>
      <w:r w:rsidRPr="001B57FB">
        <w:t>aws ec2 run-instances --image-id ami-0915e09cc7ceee3ab --security-group-ids default --count 1 --instance-type t2.micro --key-name ec2@dharmit</w:t>
      </w:r>
    </w:p>
    <w:p w14:paraId="62DF2F1F" w14:textId="271F9CBE" w:rsidR="001B57FB" w:rsidRDefault="001B57FB" w:rsidP="001B57FB">
      <w:pPr>
        <w:ind w:left="720"/>
      </w:pPr>
    </w:p>
    <w:p w14:paraId="02CCEEC2" w14:textId="4389C2AF" w:rsidR="001B57FB" w:rsidRDefault="001B57FB" w:rsidP="001B57FB">
      <w:pPr>
        <w:ind w:left="720"/>
      </w:pPr>
      <w:r w:rsidRPr="001B57FB">
        <w:drawing>
          <wp:inline distT="0" distB="0" distL="0" distR="0" wp14:anchorId="16FE7BE2" wp14:editId="14468BE5">
            <wp:extent cx="5943600" cy="3552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52825"/>
                    </a:xfrm>
                    <a:prstGeom prst="rect">
                      <a:avLst/>
                    </a:prstGeom>
                  </pic:spPr>
                </pic:pic>
              </a:graphicData>
            </a:graphic>
          </wp:inline>
        </w:drawing>
      </w:r>
    </w:p>
    <w:p w14:paraId="406DA342" w14:textId="7D420814" w:rsidR="001B57FB" w:rsidRDefault="001B57FB" w:rsidP="001B57FB">
      <w:pPr>
        <w:ind w:left="720"/>
      </w:pPr>
    </w:p>
    <w:p w14:paraId="59405064" w14:textId="653FFEAC" w:rsidR="001B57FB" w:rsidRDefault="001B57FB" w:rsidP="001B57FB">
      <w:pPr>
        <w:pStyle w:val="ListParagraph"/>
        <w:numPr>
          <w:ilvl w:val="0"/>
          <w:numId w:val="34"/>
        </w:numPr>
      </w:pPr>
      <w:r>
        <w:t xml:space="preserve">Stopping the </w:t>
      </w:r>
      <w:r>
        <w:t xml:space="preserve">new created </w:t>
      </w:r>
      <w:r>
        <w:t>instance to detach the volume</w:t>
      </w:r>
    </w:p>
    <w:p w14:paraId="479F7F02" w14:textId="37AEE678" w:rsidR="001B57FB" w:rsidRDefault="001B57FB" w:rsidP="001B57FB">
      <w:pPr>
        <w:pStyle w:val="ListParagraph"/>
      </w:pPr>
    </w:p>
    <w:p w14:paraId="4BCC4D8E" w14:textId="0BA33056" w:rsidR="001B57FB" w:rsidRDefault="001B57FB" w:rsidP="001B57FB">
      <w:pPr>
        <w:pStyle w:val="ListParagraph"/>
      </w:pPr>
      <w:r>
        <w:t xml:space="preserve">$ </w:t>
      </w:r>
      <w:r w:rsidRPr="001B57FB">
        <w:t>aws ec2 stop-instances --instance-ids i-04cb05bdbbc9a3f64</w:t>
      </w:r>
    </w:p>
    <w:p w14:paraId="5137C9F4" w14:textId="77777777" w:rsidR="001B57FB" w:rsidRDefault="001B57FB" w:rsidP="001B57FB">
      <w:pPr>
        <w:pStyle w:val="ListParagraph"/>
      </w:pPr>
    </w:p>
    <w:p w14:paraId="7F254D0E" w14:textId="0E821B2D" w:rsidR="001B57FB" w:rsidRDefault="001B57FB" w:rsidP="001B57FB">
      <w:pPr>
        <w:pStyle w:val="ListParagraph"/>
      </w:pPr>
      <w:r w:rsidRPr="001B57FB">
        <w:drawing>
          <wp:inline distT="0" distB="0" distL="0" distR="0" wp14:anchorId="4460E9C6" wp14:editId="7582D83F">
            <wp:extent cx="5943600" cy="285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58135"/>
                    </a:xfrm>
                    <a:prstGeom prst="rect">
                      <a:avLst/>
                    </a:prstGeom>
                  </pic:spPr>
                </pic:pic>
              </a:graphicData>
            </a:graphic>
          </wp:inline>
        </w:drawing>
      </w:r>
    </w:p>
    <w:p w14:paraId="30594F36" w14:textId="46CB86AD" w:rsidR="001B57FB" w:rsidRDefault="001B57FB" w:rsidP="001B57FB">
      <w:pPr>
        <w:pStyle w:val="ListParagraph"/>
      </w:pPr>
    </w:p>
    <w:p w14:paraId="08FA8447" w14:textId="639C2BEF" w:rsidR="001B57FB" w:rsidRDefault="005327A4" w:rsidP="005327A4">
      <w:pPr>
        <w:pStyle w:val="ListParagraph"/>
        <w:numPr>
          <w:ilvl w:val="0"/>
          <w:numId w:val="34"/>
        </w:numPr>
      </w:pPr>
      <w:r>
        <w:t>Detaching the volume on new instance</w:t>
      </w:r>
    </w:p>
    <w:p w14:paraId="3900DBD4" w14:textId="07C04217" w:rsidR="005327A4" w:rsidRDefault="005327A4" w:rsidP="005327A4"/>
    <w:p w14:paraId="75B42C6B" w14:textId="0C76411A" w:rsidR="005327A4" w:rsidRDefault="005327A4" w:rsidP="005327A4">
      <w:pPr>
        <w:ind w:left="720"/>
      </w:pPr>
      <w:r>
        <w:t xml:space="preserve">$ </w:t>
      </w:r>
      <w:r w:rsidRPr="005327A4">
        <w:t>aws ec2 detach-volume --volume-id vol-0e746efbf89345e44</w:t>
      </w:r>
    </w:p>
    <w:p w14:paraId="049B85EF" w14:textId="5D6DD2FA" w:rsidR="005327A4" w:rsidRDefault="005327A4" w:rsidP="005327A4">
      <w:pPr>
        <w:ind w:left="720"/>
      </w:pPr>
    </w:p>
    <w:p w14:paraId="5943A0A7" w14:textId="2FAC443C" w:rsidR="005327A4" w:rsidRDefault="005327A4" w:rsidP="005327A4">
      <w:pPr>
        <w:ind w:left="720"/>
      </w:pPr>
      <w:r w:rsidRPr="005327A4">
        <w:drawing>
          <wp:inline distT="0" distB="0" distL="0" distR="0" wp14:anchorId="61A8173A" wp14:editId="12D82C24">
            <wp:extent cx="5943600" cy="2858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58135"/>
                    </a:xfrm>
                    <a:prstGeom prst="rect">
                      <a:avLst/>
                    </a:prstGeom>
                  </pic:spPr>
                </pic:pic>
              </a:graphicData>
            </a:graphic>
          </wp:inline>
        </w:drawing>
      </w:r>
    </w:p>
    <w:p w14:paraId="7EC277B4" w14:textId="0E171B9F" w:rsidR="005327A4" w:rsidRDefault="005327A4" w:rsidP="005327A4">
      <w:pPr>
        <w:ind w:left="720"/>
      </w:pPr>
    </w:p>
    <w:p w14:paraId="278B69CC" w14:textId="2A667214" w:rsidR="005327A4" w:rsidRDefault="005327A4" w:rsidP="005327A4">
      <w:pPr>
        <w:ind w:left="720"/>
      </w:pPr>
    </w:p>
    <w:p w14:paraId="3733413B" w14:textId="445A57B7" w:rsidR="005327A4" w:rsidRDefault="005327A4" w:rsidP="005327A4">
      <w:pPr>
        <w:ind w:left="720"/>
      </w:pPr>
    </w:p>
    <w:p w14:paraId="58E3D4CE" w14:textId="3767CE0F" w:rsidR="005327A4" w:rsidRDefault="005327A4" w:rsidP="005327A4">
      <w:pPr>
        <w:ind w:left="720"/>
      </w:pPr>
    </w:p>
    <w:p w14:paraId="2458EC85" w14:textId="1FFDC14C" w:rsidR="005327A4" w:rsidRDefault="00640251" w:rsidP="005327A4">
      <w:pPr>
        <w:pStyle w:val="ListParagraph"/>
        <w:numPr>
          <w:ilvl w:val="0"/>
          <w:numId w:val="34"/>
        </w:numPr>
      </w:pPr>
      <w:r w:rsidRPr="00640251">
        <w:lastRenderedPageBreak/>
        <w:t>Attaching the previously detached volume to the new instance</w:t>
      </w:r>
    </w:p>
    <w:p w14:paraId="64ED526E" w14:textId="7F802D49" w:rsidR="00640251" w:rsidRDefault="00640251" w:rsidP="00640251">
      <w:pPr>
        <w:pStyle w:val="ListParagraph"/>
      </w:pPr>
    </w:p>
    <w:p w14:paraId="735635DD" w14:textId="17C03071" w:rsidR="00640251" w:rsidRDefault="00640251" w:rsidP="00640251">
      <w:pPr>
        <w:pStyle w:val="ListParagraph"/>
      </w:pPr>
      <w:r>
        <w:t xml:space="preserve">$ </w:t>
      </w:r>
      <w:r w:rsidRPr="00640251">
        <w:t>aws ec2 attach-volume --volume-id vol-01bbd0a68eef4638c --instance-id i-0046dc440e2215b76 --device /dev/xvda</w:t>
      </w:r>
    </w:p>
    <w:p w14:paraId="57541A75" w14:textId="77777777" w:rsidR="00640251" w:rsidRDefault="00640251" w:rsidP="00640251">
      <w:pPr>
        <w:pStyle w:val="ListParagraph"/>
      </w:pPr>
    </w:p>
    <w:p w14:paraId="102B26EC" w14:textId="430F20EA" w:rsidR="00640251" w:rsidRDefault="00640251" w:rsidP="00640251">
      <w:pPr>
        <w:pStyle w:val="ListParagraph"/>
      </w:pPr>
      <w:r w:rsidRPr="00640251">
        <w:drawing>
          <wp:inline distT="0" distB="0" distL="0" distR="0" wp14:anchorId="14091526" wp14:editId="7953FF6D">
            <wp:extent cx="5943600" cy="2853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3055"/>
                    </a:xfrm>
                    <a:prstGeom prst="rect">
                      <a:avLst/>
                    </a:prstGeom>
                  </pic:spPr>
                </pic:pic>
              </a:graphicData>
            </a:graphic>
          </wp:inline>
        </w:drawing>
      </w:r>
    </w:p>
    <w:p w14:paraId="366E7DE3" w14:textId="2F5F6E19" w:rsidR="00640251" w:rsidRDefault="00640251" w:rsidP="00640251">
      <w:pPr>
        <w:pStyle w:val="ListParagraph"/>
      </w:pPr>
    </w:p>
    <w:p w14:paraId="1E519814" w14:textId="627EFCE6" w:rsidR="00640251" w:rsidRDefault="00640251" w:rsidP="00640251">
      <w:pPr>
        <w:pStyle w:val="ListParagraph"/>
        <w:numPr>
          <w:ilvl w:val="0"/>
          <w:numId w:val="34"/>
        </w:numPr>
      </w:pPr>
      <w:r>
        <w:t>Starting the new instance</w:t>
      </w:r>
    </w:p>
    <w:p w14:paraId="3CB8E94F" w14:textId="411F0FAB" w:rsidR="00640251" w:rsidRDefault="00640251" w:rsidP="00640251"/>
    <w:p w14:paraId="5FA8E876" w14:textId="19C084CE" w:rsidR="00640251" w:rsidRDefault="00640251" w:rsidP="00640251">
      <w:pPr>
        <w:ind w:left="720"/>
      </w:pPr>
      <w:r>
        <w:t xml:space="preserve">$ </w:t>
      </w:r>
      <w:r w:rsidRPr="00640251">
        <w:t>aws ec2 start-instances --instance-ids i-0046dc440e2215b76</w:t>
      </w:r>
    </w:p>
    <w:p w14:paraId="69716695" w14:textId="3E794050" w:rsidR="00640251" w:rsidRDefault="00640251" w:rsidP="00640251">
      <w:pPr>
        <w:ind w:left="720"/>
      </w:pPr>
    </w:p>
    <w:p w14:paraId="4CA52344" w14:textId="09B38C29" w:rsidR="00640251" w:rsidRDefault="00640251" w:rsidP="00640251">
      <w:pPr>
        <w:ind w:left="720"/>
      </w:pPr>
      <w:r w:rsidRPr="00640251">
        <w:drawing>
          <wp:inline distT="0" distB="0" distL="0" distR="0" wp14:anchorId="157C6C30" wp14:editId="1383CEF5">
            <wp:extent cx="5943600" cy="2853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3055"/>
                    </a:xfrm>
                    <a:prstGeom prst="rect">
                      <a:avLst/>
                    </a:prstGeom>
                  </pic:spPr>
                </pic:pic>
              </a:graphicData>
            </a:graphic>
          </wp:inline>
        </w:drawing>
      </w:r>
    </w:p>
    <w:p w14:paraId="4814B2A6" w14:textId="58BA6FC5" w:rsidR="00640251" w:rsidRDefault="00640251" w:rsidP="00640251">
      <w:pPr>
        <w:ind w:left="720"/>
      </w:pPr>
    </w:p>
    <w:p w14:paraId="035EB21C" w14:textId="62E391F8" w:rsidR="00640251" w:rsidRDefault="00640251" w:rsidP="00640251">
      <w:pPr>
        <w:ind w:left="720"/>
      </w:pPr>
    </w:p>
    <w:p w14:paraId="4F63C0F8" w14:textId="40EEB6D2" w:rsidR="00640251" w:rsidRDefault="00640251" w:rsidP="00640251">
      <w:pPr>
        <w:ind w:left="720"/>
      </w:pPr>
    </w:p>
    <w:p w14:paraId="20E87021" w14:textId="102273AA" w:rsidR="00640251" w:rsidRDefault="00640251" w:rsidP="00640251">
      <w:pPr>
        <w:ind w:left="720"/>
      </w:pPr>
    </w:p>
    <w:p w14:paraId="14BBF3C9" w14:textId="39E12932" w:rsidR="00640251" w:rsidRDefault="00640251" w:rsidP="00640251">
      <w:pPr>
        <w:pStyle w:val="ListParagraph"/>
        <w:numPr>
          <w:ilvl w:val="0"/>
          <w:numId w:val="34"/>
        </w:numPr>
      </w:pPr>
      <w:r>
        <w:lastRenderedPageBreak/>
        <w:t>Connecting to the new instance</w:t>
      </w:r>
    </w:p>
    <w:p w14:paraId="0DF632D1" w14:textId="34EEB857" w:rsidR="00640251" w:rsidRDefault="00640251" w:rsidP="00640251"/>
    <w:p w14:paraId="45229FF2" w14:textId="6F0D4AE1" w:rsidR="00640251" w:rsidRDefault="00640251" w:rsidP="00640251">
      <w:pPr>
        <w:ind w:left="720"/>
      </w:pPr>
      <w:r>
        <w:t xml:space="preserve">$ </w:t>
      </w:r>
      <w:r w:rsidRPr="00640251">
        <w:t>ssh -i "ec2@dharmit.pem" ec2-user@ec2-54-89-120-136.compute-1.amazonaws.com</w:t>
      </w:r>
    </w:p>
    <w:p w14:paraId="1656B9F7" w14:textId="77777777" w:rsidR="001B57FB" w:rsidRDefault="001B57FB" w:rsidP="001B57FB">
      <w:pPr>
        <w:pStyle w:val="ListParagraph"/>
      </w:pPr>
    </w:p>
    <w:p w14:paraId="3D295F55" w14:textId="3CF49595" w:rsidR="001B57FB" w:rsidRDefault="00640251" w:rsidP="00850849">
      <w:pPr>
        <w:pStyle w:val="ListParagraph"/>
      </w:pPr>
      <w:r w:rsidRPr="00640251">
        <w:drawing>
          <wp:inline distT="0" distB="0" distL="0" distR="0" wp14:anchorId="0F3B9D5D" wp14:editId="2E467DBE">
            <wp:extent cx="5943600"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0081"/>
                    <a:stretch/>
                  </pic:blipFill>
                  <pic:spPr bwMode="auto">
                    <a:xfrm>
                      <a:off x="0" y="0"/>
                      <a:ext cx="5943600" cy="2499360"/>
                    </a:xfrm>
                    <a:prstGeom prst="rect">
                      <a:avLst/>
                    </a:prstGeom>
                    <a:ln>
                      <a:noFill/>
                    </a:ln>
                    <a:extLst>
                      <a:ext uri="{53640926-AAD7-44D8-BBD7-CCE9431645EC}">
                        <a14:shadowObscured xmlns:a14="http://schemas.microsoft.com/office/drawing/2010/main"/>
                      </a:ext>
                    </a:extLst>
                  </pic:spPr>
                </pic:pic>
              </a:graphicData>
            </a:graphic>
          </wp:inline>
        </w:drawing>
      </w:r>
    </w:p>
    <w:p w14:paraId="06BB6595" w14:textId="5E34C198" w:rsidR="00640251" w:rsidRDefault="00640251" w:rsidP="0051472F"/>
    <w:p w14:paraId="3DB09388" w14:textId="77777777" w:rsidR="00640251" w:rsidRDefault="00640251" w:rsidP="00640251">
      <w:pPr>
        <w:pStyle w:val="ListParagraph"/>
        <w:numPr>
          <w:ilvl w:val="0"/>
          <w:numId w:val="34"/>
        </w:numPr>
      </w:pPr>
      <w:r>
        <w:t>Starting the nginx on the new instance</w:t>
      </w:r>
    </w:p>
    <w:p w14:paraId="0A0CFD18" w14:textId="77777777" w:rsidR="00640251" w:rsidRDefault="00640251" w:rsidP="00640251"/>
    <w:p w14:paraId="18E1D53C" w14:textId="31C2F99D" w:rsidR="00640251" w:rsidRDefault="00640251" w:rsidP="00640251">
      <w:pPr>
        <w:ind w:left="720"/>
      </w:pPr>
      <w:r>
        <w:t xml:space="preserve">$ </w:t>
      </w:r>
      <w:r w:rsidRPr="00640251">
        <w:t>sudo service nginx start</w:t>
      </w:r>
    </w:p>
    <w:p w14:paraId="71EA78D3" w14:textId="77777777" w:rsidR="00640251" w:rsidRDefault="00640251" w:rsidP="00640251"/>
    <w:p w14:paraId="28F3D477" w14:textId="1FEEBB34" w:rsidR="00640251" w:rsidRDefault="00640251" w:rsidP="00640251">
      <w:pPr>
        <w:ind w:left="720"/>
      </w:pPr>
      <w:r w:rsidRPr="00640251">
        <w:drawing>
          <wp:inline distT="0" distB="0" distL="0" distR="0" wp14:anchorId="1D293826" wp14:editId="366298FE">
            <wp:extent cx="5943600" cy="673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73100"/>
                    </a:xfrm>
                    <a:prstGeom prst="rect">
                      <a:avLst/>
                    </a:prstGeom>
                  </pic:spPr>
                </pic:pic>
              </a:graphicData>
            </a:graphic>
          </wp:inline>
        </w:drawing>
      </w:r>
      <w:r>
        <w:t xml:space="preserve"> </w:t>
      </w:r>
    </w:p>
    <w:p w14:paraId="3E6EE0CA" w14:textId="3EB28B36" w:rsidR="00640251" w:rsidRDefault="00640251" w:rsidP="00640251">
      <w:pPr>
        <w:ind w:left="720"/>
      </w:pPr>
    </w:p>
    <w:p w14:paraId="531335E3" w14:textId="79A7F64F" w:rsidR="00640251" w:rsidRDefault="00640251" w:rsidP="00640251">
      <w:pPr>
        <w:pStyle w:val="ListParagraph"/>
        <w:numPr>
          <w:ilvl w:val="0"/>
          <w:numId w:val="34"/>
        </w:numPr>
      </w:pPr>
      <w:r>
        <w:t xml:space="preserve"> </w:t>
      </w:r>
      <w:r w:rsidR="0051472F">
        <w:t>Server running on new instances</w:t>
      </w:r>
    </w:p>
    <w:p w14:paraId="3BA14097" w14:textId="77777777" w:rsidR="0051472F" w:rsidRDefault="0051472F" w:rsidP="0051472F">
      <w:pPr>
        <w:pStyle w:val="ListParagraph"/>
      </w:pPr>
    </w:p>
    <w:p w14:paraId="1EAE70AE" w14:textId="0A35CB15" w:rsidR="00640251" w:rsidRPr="0005103E" w:rsidRDefault="00640251" w:rsidP="0051472F">
      <w:pPr>
        <w:ind w:right="-720"/>
      </w:pPr>
      <w:r>
        <w:tab/>
      </w:r>
      <w:r w:rsidRPr="00640251">
        <w:drawing>
          <wp:inline distT="0" distB="0" distL="0" distR="0" wp14:anchorId="4CBC94CF" wp14:editId="137BA6C1">
            <wp:extent cx="5943600" cy="2948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8940"/>
                    </a:xfrm>
                    <a:prstGeom prst="rect">
                      <a:avLst/>
                    </a:prstGeom>
                  </pic:spPr>
                </pic:pic>
              </a:graphicData>
            </a:graphic>
          </wp:inline>
        </w:drawing>
      </w:r>
    </w:p>
    <w:sectPr w:rsidR="00640251" w:rsidRPr="0005103E" w:rsidSect="002C0D3C">
      <w:head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68DCC" w14:textId="77777777" w:rsidR="00872DD2" w:rsidRDefault="00872DD2" w:rsidP="00C14B16">
      <w:r>
        <w:separator/>
      </w:r>
    </w:p>
  </w:endnote>
  <w:endnote w:type="continuationSeparator" w:id="0">
    <w:p w14:paraId="375ED3FA" w14:textId="77777777" w:rsidR="00872DD2" w:rsidRDefault="00872DD2" w:rsidP="00C14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34737" w14:textId="77777777" w:rsidR="00872DD2" w:rsidRDefault="00872DD2" w:rsidP="00C14B16">
      <w:r>
        <w:separator/>
      </w:r>
    </w:p>
  </w:footnote>
  <w:footnote w:type="continuationSeparator" w:id="0">
    <w:p w14:paraId="4A5DFD32" w14:textId="77777777" w:rsidR="00872DD2" w:rsidRDefault="00872DD2" w:rsidP="00C14B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05CED" w14:textId="77777777" w:rsidR="00C14B16" w:rsidRPr="00C14B16" w:rsidRDefault="00C14B16">
    <w:pPr>
      <w:pStyle w:val="Header"/>
      <w:rPr>
        <w:sz w:val="32"/>
      </w:rPr>
    </w:pPr>
    <w:r w:rsidRPr="00C14B16">
      <w:rPr>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F2A15"/>
    <w:multiLevelType w:val="hybridMultilevel"/>
    <w:tmpl w:val="01B4D932"/>
    <w:lvl w:ilvl="0" w:tplc="7A3230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4945631"/>
    <w:multiLevelType w:val="hybridMultilevel"/>
    <w:tmpl w:val="E0F48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8D63469"/>
    <w:multiLevelType w:val="hybridMultilevel"/>
    <w:tmpl w:val="42C8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63063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8D018CB"/>
    <w:multiLevelType w:val="hybridMultilevel"/>
    <w:tmpl w:val="C5D4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684AD8"/>
    <w:multiLevelType w:val="hybridMultilevel"/>
    <w:tmpl w:val="55249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91BFF"/>
    <w:multiLevelType w:val="hybridMultilevel"/>
    <w:tmpl w:val="913A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A6A472E"/>
    <w:multiLevelType w:val="hybridMultilevel"/>
    <w:tmpl w:val="64EE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CD01474"/>
    <w:multiLevelType w:val="hybridMultilevel"/>
    <w:tmpl w:val="C2BC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B0A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7D122FC"/>
    <w:multiLevelType w:val="hybridMultilevel"/>
    <w:tmpl w:val="A2B8F3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5D7E7F13"/>
    <w:multiLevelType w:val="hybridMultilevel"/>
    <w:tmpl w:val="B3E60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703D1B"/>
    <w:multiLevelType w:val="hybridMultilevel"/>
    <w:tmpl w:val="3CE8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D9643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0"/>
  </w:num>
  <w:num w:numId="2">
    <w:abstractNumId w:val="15"/>
  </w:num>
  <w:num w:numId="3">
    <w:abstractNumId w:val="11"/>
  </w:num>
  <w:num w:numId="4">
    <w:abstractNumId w:val="33"/>
  </w:num>
  <w:num w:numId="5">
    <w:abstractNumId w:val="16"/>
  </w:num>
  <w:num w:numId="6">
    <w:abstractNumId w:val="24"/>
  </w:num>
  <w:num w:numId="7">
    <w:abstractNumId w:val="26"/>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1"/>
  </w:num>
  <w:num w:numId="19">
    <w:abstractNumId w:val="22"/>
  </w:num>
  <w:num w:numId="20">
    <w:abstractNumId w:val="32"/>
  </w:num>
  <w:num w:numId="21">
    <w:abstractNumId w:val="25"/>
  </w:num>
  <w:num w:numId="22">
    <w:abstractNumId w:val="13"/>
  </w:num>
  <w:num w:numId="23">
    <w:abstractNumId w:val="35"/>
  </w:num>
  <w:num w:numId="24">
    <w:abstractNumId w:val="29"/>
  </w:num>
  <w:num w:numId="25">
    <w:abstractNumId w:val="12"/>
  </w:num>
  <w:num w:numId="26">
    <w:abstractNumId w:val="10"/>
  </w:num>
  <w:num w:numId="27">
    <w:abstractNumId w:val="34"/>
  </w:num>
  <w:num w:numId="28">
    <w:abstractNumId w:val="18"/>
  </w:num>
  <w:num w:numId="29">
    <w:abstractNumId w:val="27"/>
  </w:num>
  <w:num w:numId="30">
    <w:abstractNumId w:val="31"/>
  </w:num>
  <w:num w:numId="31">
    <w:abstractNumId w:val="19"/>
  </w:num>
  <w:num w:numId="32">
    <w:abstractNumId w:val="20"/>
  </w:num>
  <w:num w:numId="33">
    <w:abstractNumId w:val="23"/>
  </w:num>
  <w:num w:numId="34">
    <w:abstractNumId w:val="14"/>
  </w:num>
  <w:num w:numId="35">
    <w:abstractNumId w:val="28"/>
  </w:num>
  <w:num w:numId="36">
    <w:abstractNumId w:val="17"/>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16"/>
    <w:rsid w:val="00004397"/>
    <w:rsid w:val="000166A4"/>
    <w:rsid w:val="00043D1A"/>
    <w:rsid w:val="0005103E"/>
    <w:rsid w:val="00057DFC"/>
    <w:rsid w:val="000D4553"/>
    <w:rsid w:val="000E734E"/>
    <w:rsid w:val="000F20BF"/>
    <w:rsid w:val="000F7F87"/>
    <w:rsid w:val="00115517"/>
    <w:rsid w:val="00124A63"/>
    <w:rsid w:val="0013226E"/>
    <w:rsid w:val="0014029E"/>
    <w:rsid w:val="00187FAE"/>
    <w:rsid w:val="001B57FB"/>
    <w:rsid w:val="002A4B2E"/>
    <w:rsid w:val="002C0D3C"/>
    <w:rsid w:val="0030418D"/>
    <w:rsid w:val="00322419"/>
    <w:rsid w:val="003A5DFC"/>
    <w:rsid w:val="00424082"/>
    <w:rsid w:val="0051472F"/>
    <w:rsid w:val="005259A6"/>
    <w:rsid w:val="005327A4"/>
    <w:rsid w:val="005960CE"/>
    <w:rsid w:val="005C6A65"/>
    <w:rsid w:val="00640251"/>
    <w:rsid w:val="00645252"/>
    <w:rsid w:val="00670EBB"/>
    <w:rsid w:val="0067569C"/>
    <w:rsid w:val="0069164C"/>
    <w:rsid w:val="006D1C09"/>
    <w:rsid w:val="006D3D74"/>
    <w:rsid w:val="00724D1D"/>
    <w:rsid w:val="007D059F"/>
    <w:rsid w:val="007D62E4"/>
    <w:rsid w:val="007D7709"/>
    <w:rsid w:val="007F252D"/>
    <w:rsid w:val="0083569A"/>
    <w:rsid w:val="00850849"/>
    <w:rsid w:val="00863C45"/>
    <w:rsid w:val="00872DD2"/>
    <w:rsid w:val="008D42CA"/>
    <w:rsid w:val="009158B3"/>
    <w:rsid w:val="009170ED"/>
    <w:rsid w:val="00927C46"/>
    <w:rsid w:val="00947FCC"/>
    <w:rsid w:val="00950958"/>
    <w:rsid w:val="009630F3"/>
    <w:rsid w:val="00965A00"/>
    <w:rsid w:val="00977ABA"/>
    <w:rsid w:val="009A668E"/>
    <w:rsid w:val="009B6C2C"/>
    <w:rsid w:val="009F2E2A"/>
    <w:rsid w:val="00A4776B"/>
    <w:rsid w:val="00A736F9"/>
    <w:rsid w:val="00A9204E"/>
    <w:rsid w:val="00AA5E4F"/>
    <w:rsid w:val="00B22047"/>
    <w:rsid w:val="00B25E2B"/>
    <w:rsid w:val="00B35A8C"/>
    <w:rsid w:val="00B373C0"/>
    <w:rsid w:val="00B83009"/>
    <w:rsid w:val="00C14B16"/>
    <w:rsid w:val="00C32BBF"/>
    <w:rsid w:val="00C4215D"/>
    <w:rsid w:val="00C80C7C"/>
    <w:rsid w:val="00CE7CA5"/>
    <w:rsid w:val="00DC4D12"/>
    <w:rsid w:val="00E63AB5"/>
    <w:rsid w:val="00EE48C1"/>
    <w:rsid w:val="00F70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C6F35"/>
  <w15:chartTrackingRefBased/>
  <w15:docId w15:val="{8EA1D08B-BAD3-45A7-8311-474844330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7AB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C14B16"/>
    <w:pPr>
      <w:ind w:left="720"/>
      <w:contextualSpacing/>
    </w:pPr>
  </w:style>
  <w:style w:type="character" w:styleId="UnresolvedMention">
    <w:name w:val="Unresolved Mention"/>
    <w:basedOn w:val="DefaultParagraphFont"/>
    <w:uiPriority w:val="99"/>
    <w:semiHidden/>
    <w:unhideWhenUsed/>
    <w:rsid w:val="007D059F"/>
    <w:rPr>
      <w:color w:val="605E5C"/>
      <w:shd w:val="clear" w:color="auto" w:fill="E1DFDD"/>
    </w:rPr>
  </w:style>
  <w:style w:type="paragraph" w:styleId="NormalWeb">
    <w:name w:val="Normal (Web)"/>
    <w:basedOn w:val="Normal"/>
    <w:uiPriority w:val="99"/>
    <w:semiHidden/>
    <w:unhideWhenUsed/>
    <w:rsid w:val="00124A63"/>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8D4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C0D3C"/>
    <w:rPr>
      <w:rFonts w:eastAsiaTheme="minorEastAsia"/>
    </w:rPr>
  </w:style>
  <w:style w:type="character" w:customStyle="1" w:styleId="NoSpacingChar">
    <w:name w:val="No Spacing Char"/>
    <w:basedOn w:val="DefaultParagraphFont"/>
    <w:link w:val="NoSpacing"/>
    <w:uiPriority w:val="1"/>
    <w:rsid w:val="002C0D3C"/>
    <w:rPr>
      <w:rFonts w:eastAsiaTheme="minorEastAsia"/>
    </w:rPr>
  </w:style>
  <w:style w:type="character" w:customStyle="1" w:styleId="t">
    <w:name w:val="t"/>
    <w:basedOn w:val="DefaultParagraphFont"/>
    <w:rsid w:val="00187F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8818">
      <w:bodyDiv w:val="1"/>
      <w:marLeft w:val="0"/>
      <w:marRight w:val="0"/>
      <w:marTop w:val="0"/>
      <w:marBottom w:val="0"/>
      <w:divBdr>
        <w:top w:val="none" w:sz="0" w:space="0" w:color="auto"/>
        <w:left w:val="none" w:sz="0" w:space="0" w:color="auto"/>
        <w:bottom w:val="none" w:sz="0" w:space="0" w:color="auto"/>
        <w:right w:val="none" w:sz="0" w:space="0" w:color="auto"/>
      </w:divBdr>
    </w:div>
    <w:div w:id="712198720">
      <w:bodyDiv w:val="1"/>
      <w:marLeft w:val="0"/>
      <w:marRight w:val="0"/>
      <w:marTop w:val="0"/>
      <w:marBottom w:val="0"/>
      <w:divBdr>
        <w:top w:val="none" w:sz="0" w:space="0" w:color="auto"/>
        <w:left w:val="none" w:sz="0" w:space="0" w:color="auto"/>
        <w:bottom w:val="none" w:sz="0" w:space="0" w:color="auto"/>
        <w:right w:val="none" w:sz="0" w:space="0" w:color="auto"/>
      </w:divBdr>
    </w:div>
    <w:div w:id="1021933585">
      <w:bodyDiv w:val="1"/>
      <w:marLeft w:val="0"/>
      <w:marRight w:val="0"/>
      <w:marTop w:val="0"/>
      <w:marBottom w:val="0"/>
      <w:divBdr>
        <w:top w:val="none" w:sz="0" w:space="0" w:color="auto"/>
        <w:left w:val="none" w:sz="0" w:space="0" w:color="auto"/>
        <w:bottom w:val="none" w:sz="0" w:space="0" w:color="auto"/>
        <w:right w:val="none" w:sz="0" w:space="0" w:color="auto"/>
      </w:divBdr>
    </w:div>
    <w:div w:id="1410883457">
      <w:bodyDiv w:val="1"/>
      <w:marLeft w:val="0"/>
      <w:marRight w:val="0"/>
      <w:marTop w:val="0"/>
      <w:marBottom w:val="0"/>
      <w:divBdr>
        <w:top w:val="none" w:sz="0" w:space="0" w:color="auto"/>
        <w:left w:val="none" w:sz="0" w:space="0" w:color="auto"/>
        <w:bottom w:val="none" w:sz="0" w:space="0" w:color="auto"/>
        <w:right w:val="none" w:sz="0" w:space="0" w:color="auto"/>
      </w:divBdr>
      <w:divsChild>
        <w:div w:id="1673869342">
          <w:marLeft w:val="0"/>
          <w:marRight w:val="0"/>
          <w:marTop w:val="0"/>
          <w:marBottom w:val="0"/>
          <w:divBdr>
            <w:top w:val="none" w:sz="0" w:space="0" w:color="auto"/>
            <w:left w:val="none" w:sz="0" w:space="0" w:color="auto"/>
            <w:bottom w:val="none" w:sz="0" w:space="0" w:color="auto"/>
            <w:right w:val="none" w:sz="0" w:space="0" w:color="auto"/>
          </w:divBdr>
          <w:divsChild>
            <w:div w:id="1930040876">
              <w:marLeft w:val="0"/>
              <w:marRight w:val="0"/>
              <w:marTop w:val="180"/>
              <w:marBottom w:val="270"/>
              <w:divBdr>
                <w:top w:val="single" w:sz="6" w:space="0" w:color="E3E3E3"/>
                <w:left w:val="single" w:sz="6" w:space="0" w:color="E3E3E3"/>
                <w:bottom w:val="single" w:sz="6" w:space="0" w:color="E3E3E3"/>
                <w:right w:val="single" w:sz="6" w:space="0" w:color="E3E3E3"/>
              </w:divBdr>
              <w:divsChild>
                <w:div w:id="443579801">
                  <w:marLeft w:val="0"/>
                  <w:marRight w:val="0"/>
                  <w:marTop w:val="0"/>
                  <w:marBottom w:val="0"/>
                  <w:divBdr>
                    <w:top w:val="none" w:sz="0" w:space="0" w:color="auto"/>
                    <w:left w:val="none" w:sz="0" w:space="0" w:color="auto"/>
                    <w:bottom w:val="none" w:sz="0" w:space="0" w:color="auto"/>
                    <w:right w:val="none" w:sz="0" w:space="0" w:color="auto"/>
                  </w:divBdr>
                  <w:divsChild>
                    <w:div w:id="773087055">
                      <w:marLeft w:val="0"/>
                      <w:marRight w:val="0"/>
                      <w:marTop w:val="0"/>
                      <w:marBottom w:val="0"/>
                      <w:divBdr>
                        <w:top w:val="none" w:sz="0" w:space="0" w:color="auto"/>
                        <w:left w:val="none" w:sz="0" w:space="0" w:color="auto"/>
                        <w:bottom w:val="none" w:sz="0" w:space="0" w:color="auto"/>
                        <w:right w:val="none" w:sz="0" w:space="0" w:color="auto"/>
                      </w:divBdr>
                    </w:div>
                    <w:div w:id="18430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7654">
              <w:marLeft w:val="0"/>
              <w:marRight w:val="0"/>
              <w:marTop w:val="180"/>
              <w:marBottom w:val="270"/>
              <w:divBdr>
                <w:top w:val="single" w:sz="6" w:space="0" w:color="E3E3E3"/>
                <w:left w:val="single" w:sz="6" w:space="0" w:color="E3E3E3"/>
                <w:bottom w:val="single" w:sz="6" w:space="0" w:color="E3E3E3"/>
                <w:right w:val="single" w:sz="6" w:space="0" w:color="E3E3E3"/>
              </w:divBdr>
              <w:divsChild>
                <w:div w:id="1942254634">
                  <w:marLeft w:val="0"/>
                  <w:marRight w:val="0"/>
                  <w:marTop w:val="0"/>
                  <w:marBottom w:val="0"/>
                  <w:divBdr>
                    <w:top w:val="none" w:sz="0" w:space="0" w:color="auto"/>
                    <w:left w:val="none" w:sz="0" w:space="0" w:color="auto"/>
                    <w:bottom w:val="none" w:sz="0" w:space="0" w:color="auto"/>
                    <w:right w:val="none" w:sz="0" w:space="0" w:color="auto"/>
                  </w:divBdr>
                  <w:divsChild>
                    <w:div w:id="754015930">
                      <w:marLeft w:val="0"/>
                      <w:marRight w:val="0"/>
                      <w:marTop w:val="0"/>
                      <w:marBottom w:val="0"/>
                      <w:divBdr>
                        <w:top w:val="none" w:sz="0" w:space="0" w:color="auto"/>
                        <w:left w:val="none" w:sz="0" w:space="0" w:color="auto"/>
                        <w:bottom w:val="none" w:sz="0" w:space="0" w:color="auto"/>
                        <w:right w:val="none" w:sz="0" w:space="0" w:color="auto"/>
                      </w:divBdr>
                    </w:div>
                    <w:div w:id="9080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5301">
      <w:bodyDiv w:val="1"/>
      <w:marLeft w:val="0"/>
      <w:marRight w:val="0"/>
      <w:marTop w:val="0"/>
      <w:marBottom w:val="0"/>
      <w:divBdr>
        <w:top w:val="none" w:sz="0" w:space="0" w:color="auto"/>
        <w:left w:val="none" w:sz="0" w:space="0" w:color="auto"/>
        <w:bottom w:val="none" w:sz="0" w:space="0" w:color="auto"/>
        <w:right w:val="none" w:sz="0" w:space="0" w:color="auto"/>
      </w:divBdr>
    </w:div>
    <w:div w:id="195863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ec2-34-224-118-131.compute-1.amazonaws.com/" TargetMode="External"/><Relationship Id="rId47" Type="http://schemas.openxmlformats.org/officeDocument/2006/relationships/hyperlink" Target="http://52.44.134.202/" TargetMode="External"/><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mailto:ec2-user@ec2-54-209-75-78.compute-1.amazonaws.com" TargetMode="External"/><Relationship Id="rId35" Type="http://schemas.openxmlformats.org/officeDocument/2006/relationships/image" Target="media/image23.png"/><Relationship Id="rId43" Type="http://schemas.openxmlformats.org/officeDocument/2006/relationships/hyperlink" Target="http://34.224.118.131/" TargetMode="External"/><Relationship Id="rId48" Type="http://schemas.openxmlformats.org/officeDocument/2006/relationships/hyperlink" Target="mailto:ec2-user@ec2-18-205-42-170.compute-1.amazonaws.com"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ec2-52-44-134-202.compute-1.amazonaws.com/"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http://3.211.51.163/"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ec2-52-21-180-120.compute-1.amazonaws.com/" TargetMode="External"/><Relationship Id="rId52" Type="http://schemas.openxmlformats.org/officeDocument/2006/relationships/hyperlink" Target="http://myapp"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ec2-54-209-75-78.compute-1.amazonaws.com/"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c2-3-211-51-163.compute-1.amazonaws.com/" TargetMode="External"/><Relationship Id="rId45" Type="http://schemas.openxmlformats.org/officeDocument/2006/relationships/hyperlink" Target="http://52.21.180.120/" TargetMode="External"/><Relationship Id="rId66"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arm\AppData\Roaming\Microsoft\Templates\Single%20spaced%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CC4DA54BEB4CE28E75DF01957986E8"/>
        <w:category>
          <w:name w:val="General"/>
          <w:gallery w:val="placeholder"/>
        </w:category>
        <w:types>
          <w:type w:val="bbPlcHdr"/>
        </w:types>
        <w:behaviors>
          <w:behavior w:val="content"/>
        </w:behaviors>
        <w:guid w:val="{041CF096-11BC-4BB7-8C2C-A95255F9778B}"/>
      </w:docPartPr>
      <w:docPartBody>
        <w:p w:rsidR="006B0271" w:rsidRDefault="00441B31" w:rsidP="00441B31">
          <w:pPr>
            <w:pStyle w:val="B5CC4DA54BEB4CE28E75DF01957986E8"/>
          </w:pPr>
          <w:r>
            <w:rPr>
              <w:color w:val="2F5496" w:themeColor="accent1" w:themeShade="BF"/>
              <w:sz w:val="24"/>
              <w:szCs w:val="24"/>
            </w:rPr>
            <w:t>[Company name]</w:t>
          </w:r>
        </w:p>
      </w:docPartBody>
    </w:docPart>
    <w:docPart>
      <w:docPartPr>
        <w:name w:val="C5A996676D224BF5B5D5F7121D5038D3"/>
        <w:category>
          <w:name w:val="General"/>
          <w:gallery w:val="placeholder"/>
        </w:category>
        <w:types>
          <w:type w:val="bbPlcHdr"/>
        </w:types>
        <w:behaviors>
          <w:behavior w:val="content"/>
        </w:behaviors>
        <w:guid w:val="{D2F4C7F2-CDAE-4942-9BA7-D8A756E21D35}"/>
      </w:docPartPr>
      <w:docPartBody>
        <w:p w:rsidR="006B0271" w:rsidRDefault="00441B31" w:rsidP="00441B31">
          <w:pPr>
            <w:pStyle w:val="C5A996676D224BF5B5D5F7121D5038D3"/>
          </w:pPr>
          <w:r>
            <w:rPr>
              <w:rFonts w:asciiTheme="majorHAnsi" w:eastAsiaTheme="majorEastAsia" w:hAnsiTheme="majorHAnsi" w:cstheme="majorBidi"/>
              <w:color w:val="4472C4" w:themeColor="accent1"/>
              <w:sz w:val="88"/>
              <w:szCs w:val="88"/>
            </w:rPr>
            <w:t>[Document title]</w:t>
          </w:r>
        </w:p>
      </w:docPartBody>
    </w:docPart>
    <w:docPart>
      <w:docPartPr>
        <w:name w:val="0C86FFAA493D4C7DB3E89819F036007E"/>
        <w:category>
          <w:name w:val="General"/>
          <w:gallery w:val="placeholder"/>
        </w:category>
        <w:types>
          <w:type w:val="bbPlcHdr"/>
        </w:types>
        <w:behaviors>
          <w:behavior w:val="content"/>
        </w:behaviors>
        <w:guid w:val="{4F914771-C68C-4050-A33A-4E61E8E4EF0E}"/>
      </w:docPartPr>
      <w:docPartBody>
        <w:p w:rsidR="006B0271" w:rsidRDefault="00441B31" w:rsidP="00441B31">
          <w:pPr>
            <w:pStyle w:val="0C86FFAA493D4C7DB3E89819F036007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B31"/>
    <w:rsid w:val="00090A56"/>
    <w:rsid w:val="003D00F8"/>
    <w:rsid w:val="00441B31"/>
    <w:rsid w:val="004E7E88"/>
    <w:rsid w:val="00625275"/>
    <w:rsid w:val="006B0271"/>
    <w:rsid w:val="00996C44"/>
    <w:rsid w:val="00D73DF9"/>
    <w:rsid w:val="00F65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CC4DA54BEB4CE28E75DF01957986E8">
    <w:name w:val="B5CC4DA54BEB4CE28E75DF01957986E8"/>
    <w:rsid w:val="00441B31"/>
  </w:style>
  <w:style w:type="paragraph" w:customStyle="1" w:styleId="C5A996676D224BF5B5D5F7121D5038D3">
    <w:name w:val="C5A996676D224BF5B5D5F7121D5038D3"/>
    <w:rsid w:val="00441B31"/>
  </w:style>
  <w:style w:type="paragraph" w:customStyle="1" w:styleId="0C86FFAA493D4C7DB3E89819F036007E">
    <w:name w:val="0C86FFAA493D4C7DB3E89819F036007E"/>
    <w:rsid w:val="00441B31"/>
  </w:style>
  <w:style w:type="paragraph" w:customStyle="1" w:styleId="6D726D5A88CB4E67BB821AE07D9C9901">
    <w:name w:val="6D726D5A88CB4E67BB821AE07D9C9901"/>
    <w:rsid w:val="00441B31"/>
  </w:style>
  <w:style w:type="paragraph" w:customStyle="1" w:styleId="0B7183DAEB5F45FB9F4E176ADD92C06E">
    <w:name w:val="0B7183DAEB5F45FB9F4E176ADD92C06E"/>
    <w:rsid w:val="00441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961EEC1B-E917-4285-B03D-767C0397B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795</TotalTime>
  <Pages>33</Pages>
  <Words>1456</Words>
  <Characters>8303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Dharmit Viradia</vt:lpstr>
    </vt:vector>
  </TitlesOfParts>
  <Company>CS 524 Introduction to Cloud Computing</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Dharmit Viradia</dc:title>
  <dc:subject>Lab Assignment 2</dc:subject>
  <dc:creator>Dharmit Viradia</dc:creator>
  <cp:keywords/>
  <dc:description/>
  <cp:lastModifiedBy>Dharmit Viradia</cp:lastModifiedBy>
  <cp:revision>30</cp:revision>
  <cp:lastPrinted>2020-01-29T03:42:00Z</cp:lastPrinted>
  <dcterms:created xsi:type="dcterms:W3CDTF">2020-01-28T23:10:00Z</dcterms:created>
  <dcterms:modified xsi:type="dcterms:W3CDTF">2020-04-14T21:46:00Z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