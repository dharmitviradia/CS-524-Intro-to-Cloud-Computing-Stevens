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02325207"/>
        <w:docPartObj>
          <w:docPartGallery w:val="Cover Pages"/>
          <w:docPartUnique/>
        </w:docPartObj>
      </w:sdtPr>
      <w:sdtEndPr>
        <w:rPr>
          <w:sz w:val="32"/>
        </w:rPr>
      </w:sdtEndPr>
      <w:sdtContent>
        <w:p w14:paraId="4990206E" w14:textId="77777777" w:rsidR="002C0D3C" w:rsidRDefault="002C0D3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2C0D3C" w14:paraId="5A851C45" w14:textId="77777777" w:rsidTr="002C0D3C">
            <w:sdt>
              <w:sdtPr>
                <w:rPr>
                  <w:color w:val="2E74B5" w:themeColor="accent1" w:themeShade="BF"/>
                  <w:sz w:val="44"/>
                  <w:szCs w:val="24"/>
                </w:rPr>
                <w:alias w:val="Company"/>
                <w:id w:val="13406915"/>
                <w:placeholder>
                  <w:docPart w:val="B5CC4DA54BEB4CE28E75DF01957986E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47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938FE6B" w14:textId="77777777" w:rsidR="002C0D3C" w:rsidRPr="002C0D3C" w:rsidRDefault="00187FAE">
                    <w:pPr>
                      <w:pStyle w:val="NoSpacing"/>
                      <w:rPr>
                        <w:color w:val="2E74B5" w:themeColor="accent1" w:themeShade="BF"/>
                        <w:sz w:val="44"/>
                      </w:rPr>
                    </w:pPr>
                    <w:r>
                      <w:rPr>
                        <w:color w:val="2E74B5" w:themeColor="accent1" w:themeShade="BF"/>
                        <w:sz w:val="44"/>
                        <w:szCs w:val="24"/>
                      </w:rPr>
                      <w:t>CS 524 Introduction to Cloud Computing</w:t>
                    </w:r>
                  </w:p>
                </w:tc>
              </w:sdtContent>
            </w:sdt>
          </w:tr>
          <w:tr w:rsidR="002C0D3C" w14:paraId="239137ED" w14:textId="77777777" w:rsidTr="002C0D3C">
            <w:tc>
              <w:tcPr>
                <w:tcW w:w="7476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2E74B5" w:themeColor="accent1" w:themeShade="BF"/>
                    <w:sz w:val="96"/>
                    <w:szCs w:val="88"/>
                  </w:rPr>
                  <w:alias w:val="Title"/>
                  <w:id w:val="13406919"/>
                  <w:placeholder>
                    <w:docPart w:val="C5A996676D224BF5B5D5F7121D5038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3F9A7542" w14:textId="77777777" w:rsidR="002C0D3C" w:rsidRPr="002C0D3C" w:rsidRDefault="002C0D3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44"/>
                        <w:szCs w:val="88"/>
                      </w:rPr>
                    </w:pPr>
                    <w:r w:rsidRPr="0067569C">
                      <w:rPr>
                        <w:rFonts w:asciiTheme="majorHAnsi" w:eastAsiaTheme="majorEastAsia" w:hAnsiTheme="majorHAnsi" w:cstheme="majorBidi"/>
                        <w:color w:val="2E74B5" w:themeColor="accent1" w:themeShade="BF"/>
                        <w:sz w:val="96"/>
                        <w:szCs w:val="88"/>
                      </w:rPr>
                      <w:t>Dharmit Viradia</w:t>
                    </w:r>
                  </w:p>
                </w:sdtContent>
              </w:sdt>
            </w:tc>
          </w:tr>
          <w:tr w:rsidR="002C0D3C" w14:paraId="4FE01E08" w14:textId="77777777" w:rsidTr="002C0D3C">
            <w:sdt>
              <w:sdtPr>
                <w:rPr>
                  <w:color w:val="2E74B5" w:themeColor="accent1" w:themeShade="BF"/>
                  <w:sz w:val="44"/>
                  <w:szCs w:val="24"/>
                </w:rPr>
                <w:alias w:val="Subtitle"/>
                <w:id w:val="13406923"/>
                <w:placeholder>
                  <w:docPart w:val="0C86FFAA493D4C7DB3E89819F036007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47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1B3580" w14:textId="157DDCDD" w:rsidR="002C0D3C" w:rsidRPr="002C0D3C" w:rsidRDefault="00947FCC">
                    <w:pPr>
                      <w:pStyle w:val="NoSpacing"/>
                      <w:rPr>
                        <w:color w:val="2E74B5" w:themeColor="accent1" w:themeShade="BF"/>
                        <w:sz w:val="44"/>
                      </w:rPr>
                    </w:pPr>
                    <w:r>
                      <w:rPr>
                        <w:color w:val="2E74B5" w:themeColor="accent1" w:themeShade="BF"/>
                        <w:sz w:val="44"/>
                        <w:szCs w:val="24"/>
                      </w:rPr>
                      <w:t>Lab Assignment 1</w:t>
                    </w:r>
                  </w:p>
                </w:tc>
              </w:sdtContent>
            </w:sdt>
          </w:tr>
          <w:tr w:rsidR="002C0D3C" w14:paraId="13014862" w14:textId="77777777" w:rsidTr="002C0D3C">
            <w:tc>
              <w:tcPr>
                <w:tcW w:w="747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3ECEB07" w14:textId="77777777" w:rsidR="002C0D3C" w:rsidRPr="002C0D3C" w:rsidRDefault="002C0D3C">
                <w:pPr>
                  <w:pStyle w:val="NoSpacing"/>
                  <w:rPr>
                    <w:color w:val="2E74B5" w:themeColor="accent1" w:themeShade="BF"/>
                    <w:sz w:val="44"/>
                    <w:szCs w:val="24"/>
                  </w:rPr>
                </w:pPr>
                <w:r w:rsidRPr="002C0D3C">
                  <w:rPr>
                    <w:color w:val="2E74B5" w:themeColor="accent1" w:themeShade="BF"/>
                    <w:sz w:val="44"/>
                    <w:szCs w:val="24"/>
                  </w:rPr>
                  <w:t xml:space="preserve">Prof. Igor </w:t>
                </w:r>
                <w:proofErr w:type="spellStart"/>
                <w:r w:rsidRPr="002C0D3C">
                  <w:rPr>
                    <w:color w:val="2E74B5" w:themeColor="accent1" w:themeShade="BF"/>
                    <w:sz w:val="44"/>
                    <w:szCs w:val="24"/>
                  </w:rPr>
                  <w:t>Faynberg</w:t>
                </w:r>
                <w:proofErr w:type="spellEnd"/>
              </w:p>
            </w:tc>
          </w:tr>
        </w:tbl>
        <w:p w14:paraId="6DADC77F" w14:textId="77777777" w:rsidR="00724D1D" w:rsidRDefault="002C0D3C" w:rsidP="00724D1D">
          <w:pPr>
            <w:rPr>
              <w:sz w:val="32"/>
            </w:rPr>
          </w:pPr>
          <w:r>
            <w:rPr>
              <w:sz w:val="32"/>
            </w:rPr>
            <w:br w:type="page"/>
          </w:r>
        </w:p>
      </w:sdtContent>
    </w:sdt>
    <w:p w14:paraId="33428D1A" w14:textId="3ECB3644" w:rsidR="002C0D3C" w:rsidRDefault="00724D1D" w:rsidP="00724D1D">
      <w:pPr>
        <w:rPr>
          <w:b/>
          <w:bCs/>
          <w:sz w:val="28"/>
          <w:szCs w:val="28"/>
        </w:rPr>
      </w:pPr>
      <w:r w:rsidRPr="00724D1D">
        <w:rPr>
          <w:b/>
          <w:bCs/>
          <w:sz w:val="28"/>
          <w:szCs w:val="28"/>
        </w:rPr>
        <w:lastRenderedPageBreak/>
        <w:t>Step for Creating an AWS account</w:t>
      </w:r>
    </w:p>
    <w:p w14:paraId="1C93AF85" w14:textId="68C13ED5" w:rsidR="00724D1D" w:rsidRDefault="00724D1D" w:rsidP="00724D1D"/>
    <w:p w14:paraId="58945016" w14:textId="0CEB1B8E" w:rsidR="00724D1D" w:rsidRDefault="00724D1D" w:rsidP="00724D1D">
      <w:pPr>
        <w:pStyle w:val="ListParagraph"/>
        <w:numPr>
          <w:ilvl w:val="0"/>
          <w:numId w:val="29"/>
        </w:numPr>
      </w:pPr>
      <w:r>
        <w:t>Signup for AWS Educate for Students</w:t>
      </w:r>
    </w:p>
    <w:p w14:paraId="328CC44B" w14:textId="77777777" w:rsidR="009630F3" w:rsidRDefault="009630F3" w:rsidP="009630F3">
      <w:pPr>
        <w:pStyle w:val="ListParagraph"/>
      </w:pPr>
    </w:p>
    <w:p w14:paraId="0597FDC2" w14:textId="5D534EF1" w:rsidR="009630F3" w:rsidRDefault="009630F3" w:rsidP="009630F3">
      <w:pPr>
        <w:pStyle w:val="ListParagraph"/>
      </w:pPr>
      <w:r>
        <w:rPr>
          <w:noProof/>
        </w:rPr>
        <w:drawing>
          <wp:inline distT="0" distB="0" distL="0" distR="0" wp14:anchorId="05ABEA61" wp14:editId="00A31F0E">
            <wp:extent cx="5943600" cy="3185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6601" w14:textId="5C7CEDF3" w:rsidR="009630F3" w:rsidRDefault="009630F3" w:rsidP="009630F3">
      <w:pPr>
        <w:pStyle w:val="ListParagraph"/>
      </w:pPr>
    </w:p>
    <w:p w14:paraId="3FC179BD" w14:textId="77777777" w:rsidR="009630F3" w:rsidRDefault="009630F3" w:rsidP="009630F3">
      <w:pPr>
        <w:pStyle w:val="ListParagraph"/>
      </w:pPr>
    </w:p>
    <w:p w14:paraId="38FCB0F0" w14:textId="7C68282A" w:rsidR="00724D1D" w:rsidRDefault="00724D1D" w:rsidP="00724D1D">
      <w:pPr>
        <w:pStyle w:val="ListParagraph"/>
        <w:numPr>
          <w:ilvl w:val="0"/>
          <w:numId w:val="29"/>
        </w:numPr>
      </w:pPr>
      <w:r>
        <w:t>Choose Role as Student</w:t>
      </w:r>
    </w:p>
    <w:p w14:paraId="42D9D1A9" w14:textId="394D2AB8" w:rsidR="009630F3" w:rsidRDefault="009630F3" w:rsidP="009630F3">
      <w:pPr>
        <w:pStyle w:val="ListParagraph"/>
      </w:pPr>
    </w:p>
    <w:p w14:paraId="606CA504" w14:textId="22C76F05" w:rsidR="009630F3" w:rsidRDefault="009630F3" w:rsidP="009630F3">
      <w:pPr>
        <w:pStyle w:val="ListParagraph"/>
      </w:pPr>
      <w:r>
        <w:rPr>
          <w:noProof/>
        </w:rPr>
        <w:drawing>
          <wp:inline distT="0" distB="0" distL="0" distR="0" wp14:anchorId="258DF2DD" wp14:editId="21966C5A">
            <wp:extent cx="5943600" cy="3192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AE0BE" w14:textId="7481582E" w:rsidR="009630F3" w:rsidRDefault="009630F3" w:rsidP="009630F3">
      <w:pPr>
        <w:pStyle w:val="ListParagraph"/>
      </w:pPr>
    </w:p>
    <w:p w14:paraId="2120DE6A" w14:textId="77777777" w:rsidR="009630F3" w:rsidRDefault="009630F3" w:rsidP="009630F3">
      <w:pPr>
        <w:pStyle w:val="ListParagraph"/>
      </w:pPr>
    </w:p>
    <w:p w14:paraId="27C88A62" w14:textId="05014C2C" w:rsidR="00724D1D" w:rsidRDefault="00724D1D" w:rsidP="00724D1D">
      <w:pPr>
        <w:pStyle w:val="ListParagraph"/>
        <w:numPr>
          <w:ilvl w:val="0"/>
          <w:numId w:val="29"/>
        </w:numPr>
      </w:pPr>
      <w:r>
        <w:lastRenderedPageBreak/>
        <w:t>Fill in Student Details</w:t>
      </w:r>
    </w:p>
    <w:p w14:paraId="1DD3E849" w14:textId="65830A1D" w:rsidR="009630F3" w:rsidRDefault="009630F3" w:rsidP="009630F3">
      <w:pPr>
        <w:pStyle w:val="ListParagraph"/>
      </w:pPr>
    </w:p>
    <w:p w14:paraId="6F27F351" w14:textId="4FEDA5C1" w:rsidR="009630F3" w:rsidRDefault="009630F3" w:rsidP="009630F3">
      <w:pPr>
        <w:pStyle w:val="ListParagraph"/>
      </w:pPr>
      <w:r>
        <w:rPr>
          <w:noProof/>
        </w:rPr>
        <w:drawing>
          <wp:inline distT="0" distB="0" distL="0" distR="0" wp14:anchorId="7D1FA516" wp14:editId="78A74795">
            <wp:extent cx="5943600" cy="3154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DC89" w14:textId="77777777" w:rsidR="009630F3" w:rsidRDefault="009630F3" w:rsidP="009630F3">
      <w:pPr>
        <w:pStyle w:val="ListParagraph"/>
      </w:pPr>
    </w:p>
    <w:p w14:paraId="0F9D2DEA" w14:textId="77777777" w:rsidR="009630F3" w:rsidRDefault="009630F3" w:rsidP="009630F3">
      <w:pPr>
        <w:pStyle w:val="ListParagraph"/>
      </w:pPr>
    </w:p>
    <w:p w14:paraId="4B128215" w14:textId="1BF72940" w:rsidR="00724D1D" w:rsidRDefault="00724D1D" w:rsidP="00724D1D">
      <w:pPr>
        <w:pStyle w:val="ListParagraph"/>
        <w:numPr>
          <w:ilvl w:val="0"/>
          <w:numId w:val="29"/>
        </w:numPr>
      </w:pPr>
      <w:r>
        <w:t>Agree to terms and condition</w:t>
      </w:r>
    </w:p>
    <w:p w14:paraId="73F63B69" w14:textId="48523011" w:rsidR="009630F3" w:rsidRDefault="009630F3" w:rsidP="009630F3">
      <w:pPr>
        <w:pStyle w:val="ListParagraph"/>
      </w:pPr>
    </w:p>
    <w:p w14:paraId="140ADF02" w14:textId="33C0632F" w:rsidR="009630F3" w:rsidRDefault="009630F3" w:rsidP="009630F3">
      <w:pPr>
        <w:pStyle w:val="ListParagraph"/>
      </w:pPr>
      <w:r>
        <w:rPr>
          <w:noProof/>
        </w:rPr>
        <w:drawing>
          <wp:inline distT="0" distB="0" distL="0" distR="0" wp14:anchorId="52A82203" wp14:editId="44C37093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9D132" w14:textId="4472283F" w:rsidR="009630F3" w:rsidRDefault="009630F3" w:rsidP="009630F3">
      <w:pPr>
        <w:pStyle w:val="ListParagraph"/>
      </w:pPr>
    </w:p>
    <w:p w14:paraId="6A7EE24F" w14:textId="20BCE058" w:rsidR="009630F3" w:rsidRDefault="009630F3" w:rsidP="009630F3">
      <w:pPr>
        <w:pStyle w:val="ListParagraph"/>
      </w:pPr>
    </w:p>
    <w:p w14:paraId="08F75C2D" w14:textId="1497D369" w:rsidR="009630F3" w:rsidRDefault="009630F3" w:rsidP="009630F3">
      <w:pPr>
        <w:pStyle w:val="ListParagraph"/>
      </w:pPr>
    </w:p>
    <w:p w14:paraId="1F962B4E" w14:textId="77777777" w:rsidR="009630F3" w:rsidRDefault="009630F3" w:rsidP="009630F3">
      <w:pPr>
        <w:pStyle w:val="ListParagraph"/>
      </w:pPr>
    </w:p>
    <w:p w14:paraId="599E9EFB" w14:textId="77777777" w:rsidR="009630F3" w:rsidRDefault="009630F3" w:rsidP="009630F3">
      <w:pPr>
        <w:pStyle w:val="ListParagraph"/>
      </w:pPr>
    </w:p>
    <w:p w14:paraId="5ACF9F65" w14:textId="3545DD9F" w:rsidR="00724D1D" w:rsidRDefault="00724D1D" w:rsidP="00724D1D">
      <w:pPr>
        <w:pStyle w:val="ListParagraph"/>
        <w:numPr>
          <w:ilvl w:val="0"/>
          <w:numId w:val="29"/>
        </w:numPr>
      </w:pPr>
      <w:r>
        <w:lastRenderedPageBreak/>
        <w:t>Verify mail and Set Password</w:t>
      </w:r>
    </w:p>
    <w:p w14:paraId="5453FFD1" w14:textId="3589D3B6" w:rsidR="009630F3" w:rsidRDefault="009630F3" w:rsidP="009630F3">
      <w:pPr>
        <w:pStyle w:val="ListParagraph"/>
      </w:pPr>
    </w:p>
    <w:p w14:paraId="038BBE58" w14:textId="00A012D1" w:rsidR="009630F3" w:rsidRDefault="009630F3" w:rsidP="009630F3">
      <w:pPr>
        <w:pStyle w:val="ListParagraph"/>
      </w:pPr>
      <w:r>
        <w:rPr>
          <w:noProof/>
        </w:rPr>
        <w:drawing>
          <wp:inline distT="0" distB="0" distL="0" distR="0" wp14:anchorId="17FE7F12" wp14:editId="4EE46EA8">
            <wp:extent cx="5943600" cy="3185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35518" w14:textId="0F4106CC" w:rsidR="00724D1D" w:rsidRDefault="00724D1D" w:rsidP="00724D1D"/>
    <w:p w14:paraId="4CAE6A12" w14:textId="5A280396" w:rsidR="00724D1D" w:rsidRDefault="00724D1D" w:rsidP="00724D1D"/>
    <w:p w14:paraId="4C1E8388" w14:textId="49A8E3C7" w:rsidR="00724D1D" w:rsidRDefault="00724D1D" w:rsidP="00724D1D"/>
    <w:p w14:paraId="3A06781F" w14:textId="77777777" w:rsidR="00947FCC" w:rsidRDefault="00947F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372E4B" w14:textId="10F249D0" w:rsidR="00724D1D" w:rsidRDefault="00724D1D" w:rsidP="00724D1D">
      <w:pPr>
        <w:rPr>
          <w:b/>
          <w:bCs/>
          <w:sz w:val="28"/>
          <w:szCs w:val="28"/>
        </w:rPr>
      </w:pPr>
      <w:r w:rsidRPr="00724D1D">
        <w:rPr>
          <w:b/>
          <w:bCs/>
          <w:sz w:val="28"/>
          <w:szCs w:val="28"/>
        </w:rPr>
        <w:lastRenderedPageBreak/>
        <w:t>Step for Creating and Launching AWS instance</w:t>
      </w:r>
    </w:p>
    <w:p w14:paraId="0F705B72" w14:textId="77777777" w:rsidR="00724D1D" w:rsidRPr="00724D1D" w:rsidRDefault="00724D1D" w:rsidP="00724D1D">
      <w:pPr>
        <w:rPr>
          <w:b/>
          <w:bCs/>
          <w:sz w:val="28"/>
          <w:szCs w:val="28"/>
        </w:rPr>
      </w:pPr>
    </w:p>
    <w:p w14:paraId="4491CF4A" w14:textId="72800210" w:rsidR="00724D1D" w:rsidRDefault="00724D1D" w:rsidP="00724D1D">
      <w:pPr>
        <w:pStyle w:val="ListParagraph"/>
        <w:numPr>
          <w:ilvl w:val="0"/>
          <w:numId w:val="31"/>
        </w:numPr>
      </w:pPr>
      <w:r>
        <w:t>Login to AWS Educate Account</w:t>
      </w:r>
    </w:p>
    <w:p w14:paraId="42039CDA" w14:textId="77777777" w:rsidR="007F252D" w:rsidRDefault="007F252D" w:rsidP="007F252D">
      <w:pPr>
        <w:pStyle w:val="ListParagraph"/>
      </w:pPr>
    </w:p>
    <w:p w14:paraId="25F74AFF" w14:textId="6EEDD3FF" w:rsidR="007D62E4" w:rsidRDefault="007D62E4" w:rsidP="00947FCC">
      <w:pPr>
        <w:pStyle w:val="ListParagraph"/>
      </w:pPr>
      <w:r>
        <w:rPr>
          <w:noProof/>
        </w:rPr>
        <w:drawing>
          <wp:inline distT="0" distB="0" distL="0" distR="0" wp14:anchorId="5B9EB56C" wp14:editId="592677F5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D79F" w14:textId="77777777" w:rsidR="007D62E4" w:rsidRDefault="007D62E4" w:rsidP="00947FCC">
      <w:pPr>
        <w:pStyle w:val="ListParagraph"/>
      </w:pPr>
    </w:p>
    <w:p w14:paraId="25224329" w14:textId="77777777" w:rsidR="007D62E4" w:rsidRDefault="007D62E4" w:rsidP="00947FCC">
      <w:pPr>
        <w:pStyle w:val="ListParagraph"/>
      </w:pPr>
    </w:p>
    <w:p w14:paraId="63E1556C" w14:textId="2E775104" w:rsidR="00947FCC" w:rsidRDefault="007D62E4" w:rsidP="00947FCC">
      <w:pPr>
        <w:pStyle w:val="ListParagraph"/>
      </w:pPr>
      <w:r>
        <w:rPr>
          <w:noProof/>
        </w:rPr>
        <w:drawing>
          <wp:inline distT="0" distB="0" distL="0" distR="0" wp14:anchorId="0856D79C" wp14:editId="745CD998">
            <wp:extent cx="5943600" cy="31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BC71E" w14:textId="6BC29A5E" w:rsidR="007D62E4" w:rsidRDefault="007D62E4" w:rsidP="00947FCC">
      <w:pPr>
        <w:pStyle w:val="ListParagraph"/>
      </w:pPr>
    </w:p>
    <w:p w14:paraId="39904683" w14:textId="1FA53E60" w:rsidR="007D62E4" w:rsidRDefault="007D62E4" w:rsidP="007D62E4"/>
    <w:p w14:paraId="2156A0EC" w14:textId="77777777" w:rsidR="007F252D" w:rsidRDefault="007F252D" w:rsidP="007D62E4"/>
    <w:p w14:paraId="3B2E58E1" w14:textId="77777777" w:rsidR="007D62E4" w:rsidRDefault="007D62E4" w:rsidP="007D62E4"/>
    <w:p w14:paraId="3466F00D" w14:textId="7C148DFF" w:rsidR="00724D1D" w:rsidRDefault="00724D1D" w:rsidP="00724D1D">
      <w:pPr>
        <w:pStyle w:val="ListParagraph"/>
        <w:numPr>
          <w:ilvl w:val="0"/>
          <w:numId w:val="31"/>
        </w:numPr>
      </w:pPr>
      <w:r>
        <w:lastRenderedPageBreak/>
        <w:t>Go to AWS Account</w:t>
      </w:r>
    </w:p>
    <w:p w14:paraId="3B985CCF" w14:textId="77777777" w:rsidR="007D62E4" w:rsidRDefault="007D62E4" w:rsidP="007D62E4">
      <w:pPr>
        <w:pStyle w:val="ListParagraph"/>
      </w:pPr>
    </w:p>
    <w:p w14:paraId="356CCCD1" w14:textId="4985CBB6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718E99C3" wp14:editId="60A21D3C">
            <wp:extent cx="594360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7E16C" w14:textId="768FCB2A" w:rsidR="007D62E4" w:rsidRDefault="007D62E4" w:rsidP="007D62E4">
      <w:pPr>
        <w:pStyle w:val="ListParagraph"/>
      </w:pPr>
    </w:p>
    <w:p w14:paraId="05720FC9" w14:textId="0661B5BB" w:rsidR="007D62E4" w:rsidRDefault="007D62E4" w:rsidP="007D62E4">
      <w:pPr>
        <w:pStyle w:val="ListParagraph"/>
      </w:pPr>
    </w:p>
    <w:p w14:paraId="6D857BAE" w14:textId="77777777" w:rsidR="007F252D" w:rsidRDefault="007F252D" w:rsidP="007D62E4">
      <w:pPr>
        <w:pStyle w:val="ListParagraph"/>
      </w:pPr>
    </w:p>
    <w:p w14:paraId="5D50CA51" w14:textId="1368527B" w:rsidR="00724D1D" w:rsidRDefault="00724D1D" w:rsidP="00724D1D">
      <w:pPr>
        <w:pStyle w:val="ListParagraph"/>
        <w:numPr>
          <w:ilvl w:val="0"/>
          <w:numId w:val="31"/>
        </w:numPr>
      </w:pPr>
      <w:r>
        <w:t>Launch Virtual Machine</w:t>
      </w:r>
    </w:p>
    <w:p w14:paraId="2430FCDF" w14:textId="77777777" w:rsidR="007F252D" w:rsidRDefault="007F252D" w:rsidP="007F252D">
      <w:pPr>
        <w:pStyle w:val="ListParagraph"/>
      </w:pPr>
    </w:p>
    <w:p w14:paraId="7FAEFF7F" w14:textId="5978BA0D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5B736949" wp14:editId="7315D8B5">
            <wp:extent cx="5943600" cy="320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67EE" w14:textId="2B9C9B63" w:rsidR="007D62E4" w:rsidRDefault="007D62E4" w:rsidP="007D62E4">
      <w:pPr>
        <w:pStyle w:val="ListParagraph"/>
      </w:pPr>
    </w:p>
    <w:p w14:paraId="3201EBA0" w14:textId="5F2D3DB3" w:rsidR="007D62E4" w:rsidRDefault="007D62E4" w:rsidP="007D62E4">
      <w:pPr>
        <w:pStyle w:val="ListParagraph"/>
      </w:pPr>
    </w:p>
    <w:p w14:paraId="65A4E753" w14:textId="4A09DAF8" w:rsidR="007D62E4" w:rsidRDefault="007D62E4" w:rsidP="007D62E4">
      <w:pPr>
        <w:pStyle w:val="ListParagraph"/>
      </w:pPr>
    </w:p>
    <w:p w14:paraId="77223495" w14:textId="77777777" w:rsidR="007F252D" w:rsidRDefault="007F252D" w:rsidP="007D62E4">
      <w:pPr>
        <w:pStyle w:val="ListParagraph"/>
      </w:pPr>
    </w:p>
    <w:p w14:paraId="507E0C9A" w14:textId="024B3931" w:rsidR="00724D1D" w:rsidRDefault="00724D1D" w:rsidP="00724D1D">
      <w:pPr>
        <w:pStyle w:val="ListParagraph"/>
        <w:numPr>
          <w:ilvl w:val="0"/>
          <w:numId w:val="31"/>
        </w:numPr>
      </w:pPr>
      <w:r>
        <w:t>Select Amazon Linux AMI</w:t>
      </w:r>
    </w:p>
    <w:p w14:paraId="1ADDBEB5" w14:textId="77777777" w:rsidR="007D62E4" w:rsidRDefault="007D62E4" w:rsidP="007D62E4">
      <w:pPr>
        <w:pStyle w:val="ListParagraph"/>
      </w:pPr>
    </w:p>
    <w:p w14:paraId="6DCBCE9B" w14:textId="1D4955C2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381539AB" wp14:editId="66267027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BFE8" w14:textId="111BEDC8" w:rsidR="007D62E4" w:rsidRDefault="007D62E4" w:rsidP="007D62E4">
      <w:pPr>
        <w:pStyle w:val="ListParagraph"/>
      </w:pPr>
    </w:p>
    <w:p w14:paraId="777DBCBD" w14:textId="34E6BD9E" w:rsidR="007D62E4" w:rsidRDefault="007D62E4" w:rsidP="007D62E4">
      <w:pPr>
        <w:pStyle w:val="ListParagraph"/>
      </w:pPr>
    </w:p>
    <w:p w14:paraId="13053689" w14:textId="77777777" w:rsidR="007F252D" w:rsidRDefault="007F252D" w:rsidP="007D62E4">
      <w:pPr>
        <w:pStyle w:val="ListParagraph"/>
      </w:pPr>
    </w:p>
    <w:p w14:paraId="7981CF95" w14:textId="2DBE8982" w:rsidR="00724D1D" w:rsidRDefault="00724D1D" w:rsidP="00724D1D">
      <w:pPr>
        <w:pStyle w:val="ListParagraph"/>
        <w:numPr>
          <w:ilvl w:val="0"/>
          <w:numId w:val="31"/>
        </w:numPr>
      </w:pPr>
      <w:r>
        <w:t>Select Type t2.micro and review and launch</w:t>
      </w:r>
    </w:p>
    <w:p w14:paraId="01AE1AF8" w14:textId="0F4D4E4D" w:rsidR="007D62E4" w:rsidRDefault="007D62E4" w:rsidP="007D62E4">
      <w:pPr>
        <w:pStyle w:val="ListParagraph"/>
      </w:pPr>
    </w:p>
    <w:p w14:paraId="23C187EA" w14:textId="4A9E4473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34B4CC51" wp14:editId="27EF1D4C">
            <wp:extent cx="59436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E234" w14:textId="7371631D" w:rsidR="007D62E4" w:rsidRDefault="007D62E4" w:rsidP="007D62E4">
      <w:pPr>
        <w:pStyle w:val="ListParagraph"/>
      </w:pPr>
    </w:p>
    <w:p w14:paraId="5FF4392F" w14:textId="77777777" w:rsidR="007D62E4" w:rsidRDefault="007D62E4" w:rsidP="007D62E4">
      <w:pPr>
        <w:pStyle w:val="ListParagraph"/>
      </w:pPr>
    </w:p>
    <w:p w14:paraId="11C3EFEC" w14:textId="31EB69FD" w:rsidR="007D62E4" w:rsidRDefault="00724D1D" w:rsidP="007D62E4">
      <w:pPr>
        <w:pStyle w:val="ListParagraph"/>
        <w:numPr>
          <w:ilvl w:val="0"/>
          <w:numId w:val="31"/>
        </w:numPr>
      </w:pPr>
      <w:r>
        <w:lastRenderedPageBreak/>
        <w:t>Launch EC2 Instance</w:t>
      </w:r>
    </w:p>
    <w:p w14:paraId="2F4DEC32" w14:textId="5B6B1979" w:rsidR="007D62E4" w:rsidRDefault="007D62E4" w:rsidP="007D62E4">
      <w:pPr>
        <w:pStyle w:val="ListParagraph"/>
      </w:pPr>
    </w:p>
    <w:p w14:paraId="36BD1298" w14:textId="2C33C2D9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1E6C44DA" wp14:editId="18614557">
            <wp:extent cx="5943600" cy="3185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CFFA" w14:textId="47E9D82F" w:rsidR="007D62E4" w:rsidRDefault="007D62E4" w:rsidP="007D62E4">
      <w:pPr>
        <w:pStyle w:val="ListParagraph"/>
      </w:pPr>
    </w:p>
    <w:p w14:paraId="711756EB" w14:textId="764825D2" w:rsidR="007D62E4" w:rsidRDefault="007D62E4" w:rsidP="007D62E4">
      <w:pPr>
        <w:pStyle w:val="ListParagraph"/>
      </w:pPr>
    </w:p>
    <w:p w14:paraId="48DFE67E" w14:textId="77777777" w:rsidR="007F252D" w:rsidRDefault="007F252D" w:rsidP="007D62E4">
      <w:pPr>
        <w:pStyle w:val="ListParagraph"/>
      </w:pPr>
    </w:p>
    <w:p w14:paraId="2F83545D" w14:textId="276E5907" w:rsidR="007D62E4" w:rsidRDefault="00724D1D" w:rsidP="007D62E4">
      <w:pPr>
        <w:pStyle w:val="ListParagraph"/>
        <w:numPr>
          <w:ilvl w:val="0"/>
          <w:numId w:val="31"/>
        </w:numPr>
      </w:pPr>
      <w:r>
        <w:t>Create Key Pair</w:t>
      </w:r>
    </w:p>
    <w:p w14:paraId="4F5A2B7F" w14:textId="77777777" w:rsidR="007D62E4" w:rsidRDefault="007D62E4" w:rsidP="007D62E4">
      <w:pPr>
        <w:pStyle w:val="ListParagraph"/>
      </w:pPr>
    </w:p>
    <w:p w14:paraId="3847B40B" w14:textId="51438BB1" w:rsidR="00724D1D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639B975B" wp14:editId="426B8D2F">
            <wp:extent cx="5943600" cy="3192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4D1D">
        <w:t xml:space="preserve"> </w:t>
      </w:r>
    </w:p>
    <w:p w14:paraId="2752D600" w14:textId="509A5DB1" w:rsidR="007D62E4" w:rsidRDefault="007D62E4" w:rsidP="007D62E4">
      <w:pPr>
        <w:pStyle w:val="ListParagraph"/>
      </w:pPr>
    </w:p>
    <w:p w14:paraId="4D093B0C" w14:textId="77777777" w:rsidR="007F252D" w:rsidRDefault="007F252D" w:rsidP="007D62E4">
      <w:pPr>
        <w:pStyle w:val="ListParagraph"/>
      </w:pPr>
    </w:p>
    <w:p w14:paraId="06F0DD7B" w14:textId="77777777" w:rsidR="007D62E4" w:rsidRDefault="007D62E4" w:rsidP="007D62E4">
      <w:pPr>
        <w:pStyle w:val="ListParagraph"/>
      </w:pPr>
    </w:p>
    <w:p w14:paraId="4753F4ED" w14:textId="0E6F3BD9" w:rsidR="00724D1D" w:rsidRDefault="00724D1D" w:rsidP="00724D1D">
      <w:pPr>
        <w:pStyle w:val="ListParagraph"/>
        <w:numPr>
          <w:ilvl w:val="0"/>
          <w:numId w:val="31"/>
        </w:numPr>
      </w:pPr>
      <w:r>
        <w:lastRenderedPageBreak/>
        <w:t>EC2 Instance is Ready</w:t>
      </w:r>
    </w:p>
    <w:p w14:paraId="5C579FE3" w14:textId="289DC02D" w:rsidR="007D62E4" w:rsidRDefault="007D62E4" w:rsidP="007D62E4">
      <w:pPr>
        <w:pStyle w:val="ListParagraph"/>
      </w:pPr>
    </w:p>
    <w:p w14:paraId="46E249BA" w14:textId="316165AA" w:rsidR="007D62E4" w:rsidRDefault="007D62E4" w:rsidP="007D62E4">
      <w:pPr>
        <w:pStyle w:val="ListParagraph"/>
      </w:pPr>
      <w:r>
        <w:rPr>
          <w:noProof/>
        </w:rPr>
        <w:drawing>
          <wp:inline distT="0" distB="0" distL="0" distR="0" wp14:anchorId="0085FD68" wp14:editId="65B55B8C">
            <wp:extent cx="5943600" cy="3177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ADF6" w14:textId="6A2FB6F1" w:rsidR="00724D1D" w:rsidRPr="00724D1D" w:rsidRDefault="00724D1D" w:rsidP="00724D1D">
      <w:pPr>
        <w:rPr>
          <w:b/>
          <w:bCs/>
          <w:sz w:val="28"/>
          <w:szCs w:val="28"/>
        </w:rPr>
      </w:pPr>
    </w:p>
    <w:p w14:paraId="664C87B7" w14:textId="77777777" w:rsidR="00947FCC" w:rsidRDefault="00947F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8A3010" w14:textId="176A5BB2" w:rsidR="00724D1D" w:rsidRDefault="00724D1D" w:rsidP="00724D1D">
      <w:pPr>
        <w:rPr>
          <w:b/>
          <w:bCs/>
          <w:sz w:val="28"/>
          <w:szCs w:val="28"/>
        </w:rPr>
      </w:pPr>
      <w:r w:rsidRPr="00724D1D">
        <w:rPr>
          <w:b/>
          <w:bCs/>
          <w:sz w:val="28"/>
          <w:szCs w:val="28"/>
        </w:rPr>
        <w:lastRenderedPageBreak/>
        <w:t>Step for Accessing AWS instance</w:t>
      </w:r>
    </w:p>
    <w:p w14:paraId="5A337F2F" w14:textId="77777777" w:rsidR="00724D1D" w:rsidRDefault="00724D1D" w:rsidP="00724D1D">
      <w:pPr>
        <w:rPr>
          <w:b/>
          <w:bCs/>
          <w:sz w:val="28"/>
          <w:szCs w:val="28"/>
        </w:rPr>
      </w:pPr>
    </w:p>
    <w:p w14:paraId="2096AAB4" w14:textId="77777777" w:rsidR="00724D1D" w:rsidRDefault="00724D1D" w:rsidP="00724D1D">
      <w:pPr>
        <w:pStyle w:val="ListParagraph"/>
        <w:numPr>
          <w:ilvl w:val="0"/>
          <w:numId w:val="33"/>
        </w:numPr>
      </w:pPr>
      <w:r>
        <w:t xml:space="preserve">Establishing connection with EC2 Instance by executing below command using </w:t>
      </w:r>
      <w:proofErr w:type="spellStart"/>
      <w:r>
        <w:t>ssh</w:t>
      </w:r>
      <w:proofErr w:type="spellEnd"/>
    </w:p>
    <w:p w14:paraId="2E00493E" w14:textId="34A455DF" w:rsidR="00947FCC" w:rsidRDefault="00724D1D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Consolas" w:eastAsia="Times New Roman" w:hAnsi="Consolas" w:cs="Courier New"/>
          <w:b/>
          <w:bCs/>
          <w:sz w:val="21"/>
          <w:szCs w:val="21"/>
        </w:rPr>
      </w:pPr>
      <w:proofErr w:type="spellStart"/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>ssh</w:t>
      </w:r>
      <w:proofErr w:type="spellEnd"/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 xml:space="preserve"> -</w:t>
      </w:r>
      <w:proofErr w:type="spellStart"/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>i</w:t>
      </w:r>
      <w:proofErr w:type="spellEnd"/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 xml:space="preserve"> "</w:t>
      </w:r>
      <w:proofErr w:type="spellStart"/>
      <w:r w:rsidR="00B373C0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>key</w:t>
      </w:r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>.pem</w:t>
      </w:r>
      <w:proofErr w:type="spellEnd"/>
      <w:r w:rsidRPr="00724D1D"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  <w:t xml:space="preserve">" </w:t>
      </w:r>
      <w:hyperlink r:id="rId24" w:history="1">
        <w:r w:rsidRPr="001A33C4">
          <w:rPr>
            <w:rStyle w:val="Hyperlink"/>
            <w:rFonts w:ascii="Consolas" w:eastAsia="Times New Roman" w:hAnsi="Consolas" w:cs="Courier New"/>
            <w:b/>
            <w:bCs/>
            <w:sz w:val="21"/>
            <w:szCs w:val="21"/>
          </w:rPr>
          <w:t>ec2-user@ec2-54-87-255-14.compute-1.amazonaws.com</w:t>
        </w:r>
      </w:hyperlink>
    </w:p>
    <w:p w14:paraId="66FDA66F" w14:textId="2BE6D03C" w:rsidR="00947FCC" w:rsidRDefault="00947FCC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556B6950" w14:textId="77777777" w:rsidR="00947FCC" w:rsidRDefault="00947FCC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  <w:r>
        <w:rPr>
          <w:rFonts w:ascii="Consolas" w:eastAsia="Times New Roman" w:hAnsi="Consolas" w:cs="Courier New"/>
          <w:b/>
          <w:bCs/>
          <w:noProof/>
          <w:color w:val="444444"/>
          <w:sz w:val="21"/>
          <w:szCs w:val="21"/>
        </w:rPr>
        <w:drawing>
          <wp:inline distT="0" distB="0" distL="0" distR="0" wp14:anchorId="7963214E" wp14:editId="2A47FCD2">
            <wp:extent cx="5943600" cy="3177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FAD7" w14:textId="77777777" w:rsidR="00947FCC" w:rsidRDefault="00947FCC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2D87B4FE" w14:textId="77777777" w:rsidR="00947FCC" w:rsidRDefault="00947FCC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46916226" w14:textId="77777777" w:rsidR="00947FCC" w:rsidRDefault="00947FCC" w:rsidP="00947FC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27367590" w14:textId="5C6EAD9E" w:rsidR="00947FCC" w:rsidRDefault="00947FCC" w:rsidP="007F252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  <w:r>
        <w:rPr>
          <w:rFonts w:ascii="Consolas" w:eastAsia="Times New Roman" w:hAnsi="Consolas" w:cs="Courier New"/>
          <w:b/>
          <w:bCs/>
          <w:noProof/>
          <w:color w:val="444444"/>
          <w:sz w:val="21"/>
          <w:szCs w:val="21"/>
        </w:rPr>
        <w:drawing>
          <wp:inline distT="0" distB="0" distL="0" distR="0" wp14:anchorId="58C7CE47" wp14:editId="47ECA47A">
            <wp:extent cx="5943600" cy="3192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76350" w14:textId="3F79B088" w:rsidR="00863C45" w:rsidRDefault="00863C45" w:rsidP="007F252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3A761B49" w14:textId="77777777" w:rsidR="00863C45" w:rsidRPr="007F252D" w:rsidRDefault="00863C45" w:rsidP="007F252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1"/>
          <w:szCs w:val="21"/>
        </w:rPr>
      </w:pPr>
    </w:p>
    <w:p w14:paraId="3AB73C1C" w14:textId="76F5F246" w:rsidR="00724D1D" w:rsidRDefault="00724D1D" w:rsidP="00724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4"/>
          <w:szCs w:val="24"/>
        </w:rPr>
      </w:pPr>
      <w:r w:rsidRPr="00724D1D">
        <w:rPr>
          <w:b/>
          <w:bCs/>
          <w:sz w:val="28"/>
          <w:szCs w:val="28"/>
        </w:rPr>
        <w:lastRenderedPageBreak/>
        <w:t>AWS instance Commands</w:t>
      </w:r>
    </w:p>
    <w:p w14:paraId="0F38B472" w14:textId="0D6F3BF4" w:rsidR="00724D1D" w:rsidRDefault="00724D1D" w:rsidP="00724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b/>
          <w:bCs/>
          <w:color w:val="444444"/>
          <w:sz w:val="24"/>
          <w:szCs w:val="24"/>
        </w:rPr>
      </w:pPr>
    </w:p>
    <w:p w14:paraId="7F5BBE80" w14:textId="794DF498" w:rsidR="00724D1D" w:rsidRDefault="00724D1D" w:rsidP="00724D1D">
      <w:pPr>
        <w:pStyle w:val="ListParagraph"/>
        <w:numPr>
          <w:ilvl w:val="0"/>
          <w:numId w:val="33"/>
        </w:numPr>
      </w:pPr>
      <w:proofErr w:type="spellStart"/>
      <w:r>
        <w:t>uname</w:t>
      </w:r>
      <w:proofErr w:type="spellEnd"/>
      <w:r>
        <w:t xml:space="preserve"> –a</w:t>
      </w:r>
    </w:p>
    <w:p w14:paraId="3EAD6042" w14:textId="77777777" w:rsidR="00947FCC" w:rsidRDefault="00947FCC" w:rsidP="00947FCC">
      <w:pPr>
        <w:pStyle w:val="ListParagraph"/>
      </w:pPr>
    </w:p>
    <w:p w14:paraId="5C3AE6D0" w14:textId="303D48FE" w:rsidR="00863C45" w:rsidRDefault="00947FCC" w:rsidP="00863C45">
      <w:pPr>
        <w:pStyle w:val="ListParagraph"/>
      </w:pPr>
      <w:r>
        <w:rPr>
          <w:noProof/>
        </w:rPr>
        <w:drawing>
          <wp:inline distT="0" distB="0" distL="0" distR="0" wp14:anchorId="56B49AA7" wp14:editId="26B390A5">
            <wp:extent cx="5943600" cy="318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0B97" w14:textId="5F6F49F4" w:rsidR="00947FCC" w:rsidRDefault="00863C45" w:rsidP="00863C45">
      <w:pPr>
        <w:pStyle w:val="ListParagraph"/>
      </w:pPr>
      <w:r>
        <w:t>Print information about the current system</w:t>
      </w:r>
      <w:r>
        <w:t xml:space="preserve"> -a prints all information </w:t>
      </w:r>
    </w:p>
    <w:p w14:paraId="4B74EC1C" w14:textId="77777777" w:rsidR="00863C45" w:rsidRDefault="00863C45" w:rsidP="00863C45">
      <w:pPr>
        <w:pStyle w:val="ListParagraph"/>
      </w:pPr>
    </w:p>
    <w:p w14:paraId="0655DE6F" w14:textId="4DE08023" w:rsidR="00947FCC" w:rsidRDefault="00724D1D" w:rsidP="007F252D">
      <w:pPr>
        <w:pStyle w:val="ListParagraph"/>
        <w:numPr>
          <w:ilvl w:val="0"/>
          <w:numId w:val="33"/>
        </w:numPr>
      </w:pPr>
      <w:proofErr w:type="spellStart"/>
      <w:r>
        <w:t>whoami</w:t>
      </w:r>
      <w:proofErr w:type="spellEnd"/>
    </w:p>
    <w:p w14:paraId="38A0A8ED" w14:textId="77777777" w:rsidR="007F252D" w:rsidRDefault="007F252D" w:rsidP="007F252D">
      <w:pPr>
        <w:pStyle w:val="ListParagraph"/>
      </w:pPr>
    </w:p>
    <w:p w14:paraId="78C635CB" w14:textId="7DCB42D3" w:rsidR="00863C45" w:rsidRDefault="00947FCC" w:rsidP="00863C45">
      <w:pPr>
        <w:pStyle w:val="ListParagraph"/>
      </w:pPr>
      <w:r>
        <w:rPr>
          <w:noProof/>
        </w:rPr>
        <w:drawing>
          <wp:inline distT="0" distB="0" distL="0" distR="0" wp14:anchorId="459C5438" wp14:editId="27F79080">
            <wp:extent cx="5943600" cy="3192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4E6B9" w14:textId="5F2D61F4" w:rsidR="00947FCC" w:rsidRDefault="00863C45" w:rsidP="00947FCC">
      <w:pPr>
        <w:pStyle w:val="ListParagraph"/>
      </w:pPr>
      <w:proofErr w:type="spellStart"/>
      <w:r>
        <w:t>whoami</w:t>
      </w:r>
      <w:proofErr w:type="spellEnd"/>
      <w:r>
        <w:t xml:space="preserve"> prints the effective user ID</w:t>
      </w:r>
    </w:p>
    <w:p w14:paraId="1FF25F0D" w14:textId="77777777" w:rsidR="00947FCC" w:rsidRDefault="00947FCC" w:rsidP="00947FCC">
      <w:pPr>
        <w:pStyle w:val="ListParagraph"/>
      </w:pPr>
    </w:p>
    <w:p w14:paraId="0CE718BF" w14:textId="303536C3" w:rsidR="00724D1D" w:rsidRDefault="00724D1D" w:rsidP="00724D1D">
      <w:pPr>
        <w:pStyle w:val="ListParagraph"/>
        <w:numPr>
          <w:ilvl w:val="0"/>
          <w:numId w:val="33"/>
        </w:numPr>
      </w:pPr>
      <w:r>
        <w:lastRenderedPageBreak/>
        <w:t>df -h</w:t>
      </w:r>
    </w:p>
    <w:p w14:paraId="0482A3CC" w14:textId="22D26B21" w:rsidR="00947FCC" w:rsidRDefault="00947FCC" w:rsidP="00947FCC">
      <w:pPr>
        <w:pStyle w:val="ListParagraph"/>
      </w:pPr>
    </w:p>
    <w:p w14:paraId="7D64964B" w14:textId="05639D27" w:rsidR="00947FCC" w:rsidRDefault="00947FCC" w:rsidP="00947FCC">
      <w:pPr>
        <w:pStyle w:val="ListParagraph"/>
      </w:pPr>
      <w:r>
        <w:rPr>
          <w:noProof/>
        </w:rPr>
        <w:drawing>
          <wp:inline distT="0" distB="0" distL="0" distR="0" wp14:anchorId="23A85A2F" wp14:editId="05F43A0C">
            <wp:extent cx="5943600" cy="3192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EC3ED" w14:textId="4F749FA8" w:rsidR="00947FCC" w:rsidRDefault="00863C45" w:rsidP="00863C45">
      <w:pPr>
        <w:pStyle w:val="ListParagraph"/>
      </w:pPr>
      <w:r>
        <w:t>df displays the amount of disk space available on the file system containing each file name argument</w:t>
      </w:r>
      <w:r>
        <w:t xml:space="preserve">, </w:t>
      </w:r>
      <w:r>
        <w:t>-h</w:t>
      </w:r>
      <w:r>
        <w:t xml:space="preserve"> </w:t>
      </w:r>
      <w:r>
        <w:t>print sizes in human readable format</w:t>
      </w:r>
      <w:r>
        <w:t>.</w:t>
      </w:r>
    </w:p>
    <w:p w14:paraId="6AA5606A" w14:textId="77777777" w:rsidR="00947FCC" w:rsidRDefault="00947FCC" w:rsidP="00947FCC">
      <w:pPr>
        <w:pStyle w:val="ListParagraph"/>
      </w:pPr>
    </w:p>
    <w:p w14:paraId="0DD0B005" w14:textId="20F818F7" w:rsidR="00947FCC" w:rsidRDefault="00724D1D" w:rsidP="00947FCC">
      <w:pPr>
        <w:pStyle w:val="ListParagraph"/>
        <w:numPr>
          <w:ilvl w:val="0"/>
          <w:numId w:val="33"/>
        </w:numPr>
      </w:pPr>
      <w:r>
        <w:t>ifconfig -a</w:t>
      </w:r>
    </w:p>
    <w:p w14:paraId="68E27652" w14:textId="52E229A4" w:rsidR="00947FCC" w:rsidRDefault="00947FCC" w:rsidP="00947FCC">
      <w:pPr>
        <w:pStyle w:val="ListParagraph"/>
      </w:pPr>
    </w:p>
    <w:p w14:paraId="49644A1A" w14:textId="47983E28" w:rsidR="00947FCC" w:rsidRDefault="00947FCC" w:rsidP="00947FCC">
      <w:pPr>
        <w:pStyle w:val="ListParagraph"/>
      </w:pPr>
      <w:r>
        <w:rPr>
          <w:noProof/>
        </w:rPr>
        <w:drawing>
          <wp:inline distT="0" distB="0" distL="0" distR="0" wp14:anchorId="29A0A92F" wp14:editId="73E9A6B7">
            <wp:extent cx="5943600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7227" w14:textId="39C01C69" w:rsidR="00947FCC" w:rsidRDefault="00863C45" w:rsidP="00947FCC">
      <w:pPr>
        <w:pStyle w:val="ListParagraph"/>
      </w:pPr>
      <w:r>
        <w:t>ifconfig –a: it displays the status of all interfaces, even those that are down</w:t>
      </w:r>
    </w:p>
    <w:p w14:paraId="03F91642" w14:textId="1A0EC62F" w:rsidR="00947FCC" w:rsidRDefault="00947FCC" w:rsidP="00947FCC">
      <w:pPr>
        <w:pStyle w:val="ListParagraph"/>
      </w:pPr>
    </w:p>
    <w:p w14:paraId="43D5AAFA" w14:textId="77777777" w:rsidR="00863C45" w:rsidRDefault="00863C45" w:rsidP="00947FCC">
      <w:pPr>
        <w:pStyle w:val="ListParagraph"/>
      </w:pPr>
    </w:p>
    <w:p w14:paraId="3AFAA6E4" w14:textId="31D48FCB" w:rsidR="00947FCC" w:rsidRDefault="00724D1D" w:rsidP="00947FCC">
      <w:pPr>
        <w:pStyle w:val="ListParagraph"/>
        <w:numPr>
          <w:ilvl w:val="0"/>
          <w:numId w:val="33"/>
        </w:numPr>
      </w:pPr>
      <w:r>
        <w:lastRenderedPageBreak/>
        <w:t>netstat</w:t>
      </w:r>
    </w:p>
    <w:p w14:paraId="429D331E" w14:textId="23BECD9B" w:rsidR="00947FCC" w:rsidRDefault="00947FCC" w:rsidP="00947FCC">
      <w:pPr>
        <w:pStyle w:val="ListParagraph"/>
      </w:pPr>
    </w:p>
    <w:p w14:paraId="69E286A0" w14:textId="3956C281" w:rsidR="00947FCC" w:rsidRDefault="00947FCC" w:rsidP="00947FCC">
      <w:pPr>
        <w:pStyle w:val="ListParagraph"/>
      </w:pPr>
      <w:r>
        <w:rPr>
          <w:noProof/>
        </w:rPr>
        <w:drawing>
          <wp:inline distT="0" distB="0" distL="0" distR="0" wp14:anchorId="65426BB3" wp14:editId="7F213E0F">
            <wp:extent cx="5943600" cy="3192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0AED9" w14:textId="5E895DC1" w:rsidR="00863C45" w:rsidRPr="00724D1D" w:rsidRDefault="00863C45" w:rsidP="00947FCC">
      <w:pPr>
        <w:pStyle w:val="ListParagraph"/>
      </w:pPr>
      <w:r>
        <w:t>The netstat command is used to print network connections, routing tables, interface statistics, masquerade connections, and multicast memberships.</w:t>
      </w:r>
      <w:bookmarkStart w:id="0" w:name="_GoBack"/>
      <w:bookmarkEnd w:id="0"/>
    </w:p>
    <w:sectPr w:rsidR="00863C45" w:rsidRPr="00724D1D" w:rsidSect="002C0D3C">
      <w:head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3DBDAD" w14:textId="77777777" w:rsidR="00322419" w:rsidRDefault="00322419" w:rsidP="00C14B16">
      <w:r>
        <w:separator/>
      </w:r>
    </w:p>
  </w:endnote>
  <w:endnote w:type="continuationSeparator" w:id="0">
    <w:p w14:paraId="3108CE20" w14:textId="77777777" w:rsidR="00322419" w:rsidRDefault="00322419" w:rsidP="00C14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74764A" w14:textId="77777777" w:rsidR="00322419" w:rsidRDefault="00322419" w:rsidP="00C14B16">
      <w:r>
        <w:separator/>
      </w:r>
    </w:p>
  </w:footnote>
  <w:footnote w:type="continuationSeparator" w:id="0">
    <w:p w14:paraId="46F9523A" w14:textId="77777777" w:rsidR="00322419" w:rsidRDefault="00322419" w:rsidP="00C14B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05CED" w14:textId="77777777" w:rsidR="00C14B16" w:rsidRPr="00C14B16" w:rsidRDefault="00C14B16">
    <w:pPr>
      <w:pStyle w:val="Header"/>
      <w:rPr>
        <w:sz w:val="32"/>
      </w:rPr>
    </w:pPr>
    <w:r w:rsidRPr="00C14B16">
      <w:rPr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BF2A15"/>
    <w:multiLevelType w:val="hybridMultilevel"/>
    <w:tmpl w:val="01B4D932"/>
    <w:lvl w:ilvl="0" w:tplc="7A32301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4945631"/>
    <w:multiLevelType w:val="hybridMultilevel"/>
    <w:tmpl w:val="E0F481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8D018CB"/>
    <w:multiLevelType w:val="hybridMultilevel"/>
    <w:tmpl w:val="C5D40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684AD8"/>
    <w:multiLevelType w:val="hybridMultilevel"/>
    <w:tmpl w:val="F1921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91BFF"/>
    <w:multiLevelType w:val="hybridMultilevel"/>
    <w:tmpl w:val="913A0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A6A472E"/>
    <w:multiLevelType w:val="hybridMultilevel"/>
    <w:tmpl w:val="E6144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4CD01474"/>
    <w:multiLevelType w:val="hybridMultilevel"/>
    <w:tmpl w:val="C2BC1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D122FC"/>
    <w:multiLevelType w:val="hybridMultilevel"/>
    <w:tmpl w:val="A2B8F3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8" w15:restartNumberingAfterBreak="0">
    <w:nsid w:val="5D7E7F13"/>
    <w:multiLevelType w:val="hybridMultilevel"/>
    <w:tmpl w:val="B3E604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B703D1B"/>
    <w:multiLevelType w:val="hybridMultilevel"/>
    <w:tmpl w:val="3CE8FB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7"/>
  </w:num>
  <w:num w:numId="2">
    <w:abstractNumId w:val="14"/>
  </w:num>
  <w:num w:numId="3">
    <w:abstractNumId w:val="11"/>
  </w:num>
  <w:num w:numId="4">
    <w:abstractNumId w:val="30"/>
  </w:num>
  <w:num w:numId="5">
    <w:abstractNumId w:val="15"/>
  </w:num>
  <w:num w:numId="6">
    <w:abstractNumId w:val="22"/>
  </w:num>
  <w:num w:numId="7">
    <w:abstractNumId w:val="24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9"/>
  </w:num>
  <w:num w:numId="19">
    <w:abstractNumId w:val="20"/>
  </w:num>
  <w:num w:numId="20">
    <w:abstractNumId w:val="29"/>
  </w:num>
  <w:num w:numId="21">
    <w:abstractNumId w:val="23"/>
  </w:num>
  <w:num w:numId="22">
    <w:abstractNumId w:val="13"/>
  </w:num>
  <w:num w:numId="23">
    <w:abstractNumId w:val="32"/>
  </w:num>
  <w:num w:numId="24">
    <w:abstractNumId w:val="26"/>
  </w:num>
  <w:num w:numId="25">
    <w:abstractNumId w:val="12"/>
  </w:num>
  <w:num w:numId="26">
    <w:abstractNumId w:val="10"/>
  </w:num>
  <w:num w:numId="27">
    <w:abstractNumId w:val="31"/>
  </w:num>
  <w:num w:numId="28">
    <w:abstractNumId w:val="16"/>
  </w:num>
  <w:num w:numId="29">
    <w:abstractNumId w:val="25"/>
  </w:num>
  <w:num w:numId="30">
    <w:abstractNumId w:val="28"/>
  </w:num>
  <w:num w:numId="31">
    <w:abstractNumId w:val="17"/>
  </w:num>
  <w:num w:numId="32">
    <w:abstractNumId w:val="18"/>
  </w:num>
  <w:num w:numId="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16"/>
    <w:rsid w:val="000F20BF"/>
    <w:rsid w:val="000F7F87"/>
    <w:rsid w:val="00124A63"/>
    <w:rsid w:val="0014029E"/>
    <w:rsid w:val="00187FAE"/>
    <w:rsid w:val="002A4B2E"/>
    <w:rsid w:val="002C0D3C"/>
    <w:rsid w:val="00322419"/>
    <w:rsid w:val="00424082"/>
    <w:rsid w:val="00645252"/>
    <w:rsid w:val="00670EBB"/>
    <w:rsid w:val="0067569C"/>
    <w:rsid w:val="006D3D74"/>
    <w:rsid w:val="00724D1D"/>
    <w:rsid w:val="007D059F"/>
    <w:rsid w:val="007D62E4"/>
    <w:rsid w:val="007F252D"/>
    <w:rsid w:val="0083569A"/>
    <w:rsid w:val="00863C45"/>
    <w:rsid w:val="008D42CA"/>
    <w:rsid w:val="009158B3"/>
    <w:rsid w:val="009170ED"/>
    <w:rsid w:val="00927C46"/>
    <w:rsid w:val="00947FCC"/>
    <w:rsid w:val="009630F3"/>
    <w:rsid w:val="00965A00"/>
    <w:rsid w:val="009A668E"/>
    <w:rsid w:val="009B6C2C"/>
    <w:rsid w:val="00A9204E"/>
    <w:rsid w:val="00B22047"/>
    <w:rsid w:val="00B25E2B"/>
    <w:rsid w:val="00B373C0"/>
    <w:rsid w:val="00B83009"/>
    <w:rsid w:val="00C14B16"/>
    <w:rsid w:val="00C32BBF"/>
    <w:rsid w:val="00C80C7C"/>
    <w:rsid w:val="00DC4D12"/>
    <w:rsid w:val="00E63AB5"/>
    <w:rsid w:val="00F70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C6F35"/>
  <w15:chartTrackingRefBased/>
  <w15:docId w15:val="{8EA1D08B-BAD3-45A7-8311-474844330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D42C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C14B1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059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4A6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D42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C0D3C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C0D3C"/>
    <w:rPr>
      <w:rFonts w:eastAsiaTheme="minorEastAsia"/>
    </w:rPr>
  </w:style>
  <w:style w:type="character" w:customStyle="1" w:styleId="t">
    <w:name w:val="t"/>
    <w:basedOn w:val="DefaultParagraphFont"/>
    <w:rsid w:val="00187F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8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40876">
              <w:marLeft w:val="0"/>
              <w:marRight w:val="0"/>
              <w:marTop w:val="180"/>
              <w:marBottom w:val="270"/>
              <w:divBdr>
                <w:top w:val="single" w:sz="6" w:space="0" w:color="E3E3E3"/>
                <w:left w:val="single" w:sz="6" w:space="0" w:color="E3E3E3"/>
                <w:bottom w:val="single" w:sz="6" w:space="0" w:color="E3E3E3"/>
                <w:right w:val="single" w:sz="6" w:space="0" w:color="E3E3E3"/>
              </w:divBdr>
              <w:divsChild>
                <w:div w:id="4435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08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297654">
              <w:marLeft w:val="0"/>
              <w:marRight w:val="0"/>
              <w:marTop w:val="180"/>
              <w:marBottom w:val="270"/>
              <w:divBdr>
                <w:top w:val="single" w:sz="6" w:space="0" w:color="E3E3E3"/>
                <w:left w:val="single" w:sz="6" w:space="0" w:color="E3E3E3"/>
                <w:bottom w:val="single" w:sz="6" w:space="0" w:color="E3E3E3"/>
                <w:right w:val="single" w:sz="6" w:space="0" w:color="E3E3E3"/>
              </w:divBdr>
              <w:divsChild>
                <w:div w:id="194225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01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07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mailto:ec2-user@ec2-54-87-255-14.compute-1.amazonaws.com" TargetMode="External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m\AppData\Roaming\Microsoft\Templates\Single%20spaced%20(blank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CC4DA54BEB4CE28E75DF01957986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1CF096-11BC-4BB7-8C2C-A95255F9778B}"/>
      </w:docPartPr>
      <w:docPartBody>
        <w:p w:rsidR="006B0271" w:rsidRDefault="00441B31" w:rsidP="00441B31">
          <w:pPr>
            <w:pStyle w:val="B5CC4DA54BEB4CE28E75DF01957986E8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5A996676D224BF5B5D5F7121D5038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F4C7F2-CDAE-4942-9BA7-D8A756E21D35}"/>
      </w:docPartPr>
      <w:docPartBody>
        <w:p w:rsidR="006B0271" w:rsidRDefault="00441B31" w:rsidP="00441B31">
          <w:pPr>
            <w:pStyle w:val="C5A996676D224BF5B5D5F7121D5038D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C86FFAA493D4C7DB3E89819F03600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14771-C68C-4050-A33A-4E61E8E4EF0E}"/>
      </w:docPartPr>
      <w:docPartBody>
        <w:p w:rsidR="006B0271" w:rsidRDefault="00441B31" w:rsidP="00441B31">
          <w:pPr>
            <w:pStyle w:val="0C86FFAA493D4C7DB3E89819F036007E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B31"/>
    <w:rsid w:val="00090A56"/>
    <w:rsid w:val="00441B31"/>
    <w:rsid w:val="004E7E88"/>
    <w:rsid w:val="00625275"/>
    <w:rsid w:val="006B0271"/>
    <w:rsid w:val="00996C44"/>
    <w:rsid w:val="00D73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CC4DA54BEB4CE28E75DF01957986E8">
    <w:name w:val="B5CC4DA54BEB4CE28E75DF01957986E8"/>
    <w:rsid w:val="00441B31"/>
  </w:style>
  <w:style w:type="paragraph" w:customStyle="1" w:styleId="C5A996676D224BF5B5D5F7121D5038D3">
    <w:name w:val="C5A996676D224BF5B5D5F7121D5038D3"/>
    <w:rsid w:val="00441B31"/>
  </w:style>
  <w:style w:type="paragraph" w:customStyle="1" w:styleId="0C86FFAA493D4C7DB3E89819F036007E">
    <w:name w:val="0C86FFAA493D4C7DB3E89819F036007E"/>
    <w:rsid w:val="00441B31"/>
  </w:style>
  <w:style w:type="paragraph" w:customStyle="1" w:styleId="6D726D5A88CB4E67BB821AE07D9C9901">
    <w:name w:val="6D726D5A88CB4E67BB821AE07D9C9901"/>
    <w:rsid w:val="00441B31"/>
  </w:style>
  <w:style w:type="paragraph" w:customStyle="1" w:styleId="0B7183DAEB5F45FB9F4E176ADD92C06E">
    <w:name w:val="0B7183DAEB5F45FB9F4E176ADD92C06E"/>
    <w:rsid w:val="00441B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317</TotalTime>
  <Pages>13</Pages>
  <Words>213</Words>
  <Characters>1218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Dharmit Viradia</vt:lpstr>
    </vt:vector>
  </TitlesOfParts>
  <Company>CS 524 Introduction to Cloud Computing</Company>
  <LinksUpToDate>false</LinksUpToDate>
  <CharactersWithSpaces>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Dharmit Viradia</dc:title>
  <dc:subject>Lab Assignment 1</dc:subject>
  <dc:creator>Dharmit Viradia</dc:creator>
  <cp:keywords/>
  <dc:description/>
  <cp:lastModifiedBy>Dharmit Viradia</cp:lastModifiedBy>
  <cp:revision>21</cp:revision>
  <cp:lastPrinted>2020-01-29T03:42:00Z</cp:lastPrinted>
  <dcterms:created xsi:type="dcterms:W3CDTF">2020-01-28T23:10:00Z</dcterms:created>
  <dcterms:modified xsi:type="dcterms:W3CDTF">2020-02-19T01:03:00Z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